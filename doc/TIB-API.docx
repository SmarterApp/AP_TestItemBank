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D5FC8" w14:textId="77777777" w:rsidR="00CB20C8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 w:rsidRPr="007C5216">
        <w:rPr>
          <w:rFonts w:eastAsiaTheme="majorEastAsia"/>
          <w:b/>
          <w:spacing w:val="5"/>
          <w:kern w:val="28"/>
          <w:sz w:val="28"/>
          <w:szCs w:val="28"/>
        </w:rPr>
        <w:t>SMARTERAPP INTERFACE SPECIFICATION</w:t>
      </w:r>
    </w:p>
    <w:p w14:paraId="28104430" w14:textId="77777777" w:rsidR="007C5216" w:rsidRPr="000A1CD7" w:rsidRDefault="007C5216" w:rsidP="00CB20C8">
      <w:pPr>
        <w:jc w:val="center"/>
        <w:rPr>
          <w:rFonts w:eastAsiaTheme="majorEastAsia"/>
          <w:b/>
          <w:spacing w:val="5"/>
          <w:kern w:val="28"/>
          <w:sz w:val="28"/>
          <w:szCs w:val="28"/>
        </w:rPr>
      </w:pPr>
      <w:r>
        <w:rPr>
          <w:rFonts w:eastAsiaTheme="majorEastAsia"/>
          <w:b/>
          <w:spacing w:val="5"/>
          <w:kern w:val="28"/>
          <w:sz w:val="28"/>
          <w:szCs w:val="28"/>
        </w:rPr>
        <w:t>for</w:t>
      </w:r>
    </w:p>
    <w:p w14:paraId="1314B8B0" w14:textId="7B4A4608" w:rsidR="00CB20C8" w:rsidRPr="00CB20C8" w:rsidRDefault="000E0914" w:rsidP="007C5216">
      <w:pPr>
        <w:jc w:val="center"/>
      </w:pPr>
      <w:r>
        <w:rPr>
          <w:rFonts w:eastAsiaTheme="majorEastAsia"/>
          <w:b/>
          <w:spacing w:val="5"/>
          <w:kern w:val="28"/>
          <w:sz w:val="28"/>
          <w:szCs w:val="28"/>
        </w:rPr>
        <w:t>TEST ITEM BANK</w:t>
      </w:r>
      <w:r w:rsidR="007C5216" w:rsidRPr="007C5216">
        <w:rPr>
          <w:rFonts w:eastAsiaTheme="majorEastAsia"/>
          <w:b/>
          <w:spacing w:val="5"/>
          <w:kern w:val="28"/>
          <w:sz w:val="28"/>
          <w:szCs w:val="28"/>
        </w:rPr>
        <w:t xml:space="preserve"> COMPONENT</w:t>
      </w:r>
    </w:p>
    <w:p w14:paraId="1CFDE3D9" w14:textId="77777777" w:rsidR="007B7A90" w:rsidRDefault="007B7A90" w:rsidP="00567046"/>
    <w:p w14:paraId="284FEEBC" w14:textId="77777777" w:rsidR="009E2E69" w:rsidRDefault="009E2E69" w:rsidP="00567046">
      <w:pPr>
        <w:pStyle w:val="Title"/>
      </w:pPr>
      <w:r>
        <w:t>Authored by</w:t>
      </w:r>
    </w:p>
    <w:p w14:paraId="531AC03E" w14:textId="1D866390" w:rsidR="007B7A90" w:rsidRPr="00567046" w:rsidRDefault="007B7A90" w:rsidP="00567046">
      <w:pPr>
        <w:pStyle w:val="Title"/>
      </w:pPr>
      <w:r w:rsidRPr="00567046">
        <w:t>American Institutes for Research</w:t>
      </w:r>
    </w:p>
    <w:p w14:paraId="444DDE25" w14:textId="77777777" w:rsidR="001652F6" w:rsidRDefault="001652F6" w:rsidP="00567046"/>
    <w:p w14:paraId="7A500030" w14:textId="77777777" w:rsidR="003E7B83" w:rsidRDefault="003E7B83" w:rsidP="00567046"/>
    <w:p w14:paraId="6A242DF7" w14:textId="77777777" w:rsidR="003E7B83" w:rsidRDefault="003E7B83" w:rsidP="00567046"/>
    <w:p w14:paraId="090458BE" w14:textId="77777777" w:rsidR="00567046" w:rsidRDefault="00567046" w:rsidP="00567046"/>
    <w:p w14:paraId="06CD15BE" w14:textId="77777777" w:rsidR="00567046" w:rsidRDefault="00567046" w:rsidP="00567046"/>
    <w:p w14:paraId="04C7CDA7" w14:textId="77777777" w:rsidR="00567046" w:rsidRDefault="00567046" w:rsidP="00567046"/>
    <w:p w14:paraId="002938EB" w14:textId="77777777" w:rsidR="00567046" w:rsidRDefault="00567046" w:rsidP="00567046"/>
    <w:p w14:paraId="48793A28" w14:textId="77777777" w:rsidR="00567046" w:rsidRDefault="00567046" w:rsidP="00567046"/>
    <w:p w14:paraId="6DB8DF81" w14:textId="77777777" w:rsidR="00567046" w:rsidRDefault="00567046" w:rsidP="00567046"/>
    <w:p w14:paraId="68635152" w14:textId="77777777" w:rsidR="00567046" w:rsidRDefault="00567046" w:rsidP="00567046"/>
    <w:p w14:paraId="4533A190" w14:textId="77777777" w:rsidR="00CB20C8" w:rsidRDefault="00CB20C8" w:rsidP="00567046"/>
    <w:p w14:paraId="68C9E4EE" w14:textId="77777777" w:rsidR="00CB20C8" w:rsidRDefault="00CB20C8" w:rsidP="00567046"/>
    <w:p w14:paraId="24607393" w14:textId="77777777" w:rsidR="00CB20C8" w:rsidRDefault="00CB20C8" w:rsidP="00567046"/>
    <w:p w14:paraId="233EA492" w14:textId="77777777" w:rsidR="00CB20C8" w:rsidRDefault="00CB20C8" w:rsidP="00567046"/>
    <w:p w14:paraId="353C4A89" w14:textId="77777777" w:rsidR="00CB20C8" w:rsidRDefault="00CB20C8" w:rsidP="00567046"/>
    <w:p w14:paraId="650426E9" w14:textId="77777777" w:rsidR="001C3C3B" w:rsidRPr="00567046" w:rsidRDefault="001C3C3B" w:rsidP="00567046">
      <w:r w:rsidRPr="00567046">
        <w:t>Revision History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78"/>
        <w:gridCol w:w="2610"/>
        <w:gridCol w:w="2088"/>
      </w:tblGrid>
      <w:tr w:rsidR="0010056A" w14:paraId="46E6CE79" w14:textId="77777777" w:rsidTr="00AC2545">
        <w:trPr>
          <w:trHeight w:val="432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A228"/>
            <w:vAlign w:val="center"/>
          </w:tcPr>
          <w:p w14:paraId="6B559AE0" w14:textId="77777777"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Revision Description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A228"/>
            <w:vAlign w:val="center"/>
          </w:tcPr>
          <w:p w14:paraId="4E23623C" w14:textId="77777777"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Author/Modifier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A228"/>
            <w:vAlign w:val="center"/>
          </w:tcPr>
          <w:p w14:paraId="3E7C7023" w14:textId="77777777" w:rsidR="0010056A" w:rsidRPr="00567046" w:rsidRDefault="0010056A" w:rsidP="00CB20C8">
            <w:pPr>
              <w:pStyle w:val="TableHeading1"/>
              <w:spacing w:after="0"/>
              <w:jc w:val="left"/>
            </w:pPr>
            <w:r w:rsidRPr="00567046">
              <w:t>Date</w:t>
            </w:r>
          </w:p>
        </w:tc>
      </w:tr>
      <w:tr w:rsidR="0010056A" w14:paraId="325E8E3A" w14:textId="77777777" w:rsidTr="00AC2545">
        <w:trPr>
          <w:trHeight w:val="432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D70B" w14:textId="1EC609C9" w:rsidR="0010056A" w:rsidRPr="00567046" w:rsidRDefault="00536D1A" w:rsidP="00CB20C8">
            <w:pPr>
              <w:pStyle w:val="SBACTableText"/>
              <w:spacing w:after="0"/>
            </w:pPr>
            <w:r>
              <w:t xml:space="preserve">1.0 </w:t>
            </w:r>
            <w:r w:rsidR="00567046">
              <w:t>Initial Release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D663" w14:textId="620FDE01" w:rsidR="0010056A" w:rsidRPr="00567046" w:rsidRDefault="00536D1A" w:rsidP="00CB20C8">
            <w:pPr>
              <w:pStyle w:val="SBACTableText"/>
              <w:spacing w:after="0"/>
            </w:pPr>
            <w:r>
              <w:t>Rami Levy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1A2C8" w14:textId="52A3191B" w:rsidR="0010056A" w:rsidRPr="00567046" w:rsidRDefault="00536D1A" w:rsidP="00CB20C8">
            <w:pPr>
              <w:pStyle w:val="SBACTableText"/>
              <w:spacing w:after="0"/>
            </w:pPr>
            <w:r>
              <w:t>30-Sep-2014</w:t>
            </w:r>
          </w:p>
        </w:tc>
      </w:tr>
      <w:tr w:rsidR="00536D1A" w14:paraId="2A66D707" w14:textId="77777777" w:rsidTr="00AC2545">
        <w:trPr>
          <w:trHeight w:val="432"/>
        </w:trPr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A1D6" w14:textId="6DE7B735" w:rsidR="00536D1A" w:rsidRDefault="00536D1A" w:rsidP="00CB20C8">
            <w:pPr>
              <w:pStyle w:val="SBACTableText"/>
              <w:spacing w:after="0"/>
            </w:pPr>
            <w:r>
              <w:t xml:space="preserve">2.0 Updated format of documentation, added examples, </w:t>
            </w:r>
            <w:r w:rsidR="00E24096">
              <w:t>deprecated</w:t>
            </w:r>
            <w:r w:rsidR="004777F0">
              <w:t xml:space="preserve"> some TIB APIs, added previously undocumented APIs, </w:t>
            </w:r>
            <w:r>
              <w:t>and added changes related to new Test Authoring requirements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178EA" w14:textId="16CCFDDE" w:rsidR="00536D1A" w:rsidRDefault="00536D1A" w:rsidP="00CB20C8">
            <w:pPr>
              <w:pStyle w:val="SBACTableText"/>
              <w:spacing w:after="0"/>
            </w:pPr>
            <w:r>
              <w:t>Rami Levy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919C" w14:textId="3DD0185A" w:rsidR="00536D1A" w:rsidRDefault="00D66278" w:rsidP="00CB20C8">
            <w:pPr>
              <w:pStyle w:val="SBACTableText"/>
              <w:spacing w:after="0"/>
            </w:pPr>
            <w:r>
              <w:t>04</w:t>
            </w:r>
            <w:r w:rsidR="00005F7F">
              <w:t>-Feb</w:t>
            </w:r>
            <w:r w:rsidR="00536D1A">
              <w:t>-2016</w:t>
            </w:r>
          </w:p>
        </w:tc>
      </w:tr>
    </w:tbl>
    <w:p w14:paraId="5128F1B5" w14:textId="08825F3D" w:rsidR="006A7B49" w:rsidRDefault="006A7B49" w:rsidP="00567046"/>
    <w:sdt>
      <w:sdtPr>
        <w:rPr>
          <w:rFonts w:eastAsia="Calibri"/>
          <w:b w:val="0"/>
          <w:bCs w:val="0"/>
          <w:szCs w:val="22"/>
        </w:rPr>
        <w:id w:val="-7767089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CD8E76" w14:textId="77777777" w:rsidR="00AB06EA" w:rsidRDefault="00AB06EA" w:rsidP="0081207C">
          <w:pPr>
            <w:pStyle w:val="TOCHeading"/>
          </w:pPr>
          <w:r>
            <w:t>Table of Contents</w:t>
          </w:r>
        </w:p>
        <w:p w14:paraId="2532C1D7" w14:textId="77777777" w:rsidR="004D79A2" w:rsidRDefault="00AB06EA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63745" w:history="1">
            <w:r w:rsidR="004D79A2" w:rsidRPr="001202EA">
              <w:rPr>
                <w:rStyle w:val="Hyperlink"/>
                <w:noProof/>
              </w:rPr>
              <w:t>API Documentation Conventions</w:t>
            </w:r>
            <w:r w:rsidR="004D79A2">
              <w:rPr>
                <w:noProof/>
                <w:webHidden/>
              </w:rPr>
              <w:tab/>
            </w:r>
            <w:r w:rsidR="004D79A2">
              <w:rPr>
                <w:noProof/>
                <w:webHidden/>
              </w:rPr>
              <w:fldChar w:fldCharType="begin"/>
            </w:r>
            <w:r w:rsidR="004D79A2">
              <w:rPr>
                <w:noProof/>
                <w:webHidden/>
              </w:rPr>
              <w:instrText xml:space="preserve"> PAGEREF _Toc442363745 \h </w:instrText>
            </w:r>
            <w:r w:rsidR="004D79A2">
              <w:rPr>
                <w:noProof/>
                <w:webHidden/>
              </w:rPr>
            </w:r>
            <w:r w:rsidR="004D79A2">
              <w:rPr>
                <w:noProof/>
                <w:webHidden/>
              </w:rPr>
              <w:fldChar w:fldCharType="separate"/>
            </w:r>
            <w:r w:rsidR="004D79A2">
              <w:rPr>
                <w:noProof/>
                <w:webHidden/>
              </w:rPr>
              <w:t>6</w:t>
            </w:r>
            <w:r w:rsidR="004D79A2">
              <w:rPr>
                <w:noProof/>
                <w:webHidden/>
              </w:rPr>
              <w:fldChar w:fldCharType="end"/>
            </w:r>
          </w:hyperlink>
        </w:p>
        <w:p w14:paraId="27430F8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46" w:history="1">
            <w:r w:rsidRPr="001202EA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861C6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47" w:history="1">
            <w:r w:rsidRPr="001202EA">
              <w:rPr>
                <w:rStyle w:val="Hyperlink"/>
                <w:noProof/>
              </w:rPr>
              <w:t>Test Item Bank API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C2B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48" w:history="1">
            <w:r w:rsidRPr="001202EA">
              <w:rPr>
                <w:rStyle w:val="Hyperlink"/>
                <w:noProof/>
              </w:rPr>
              <w:t>Test Item Bank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F15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49" w:history="1">
            <w:r w:rsidRPr="001202EA">
              <w:rPr>
                <w:rStyle w:val="Hyperlink"/>
                <w:noProof/>
              </w:rPr>
              <w:t>Test Item Bank API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80A8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0" w:history="1">
            <w:r w:rsidRPr="001202EA">
              <w:rPr>
                <w:rStyle w:val="Hyperlink"/>
                <w:noProof/>
              </w:rPr>
              <w:t>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A13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1" w:history="1">
            <w:r w:rsidRPr="001202EA">
              <w:rPr>
                <w:rStyle w:val="Hyperlink"/>
                <w:noProof/>
              </w:rPr>
              <w:t>Tenancy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BD29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2" w:history="1">
            <w:r w:rsidRPr="001202EA">
              <w:rPr>
                <w:rStyle w:val="Hyperlink"/>
                <w:noProof/>
              </w:rPr>
              <w:t>Item Bank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AE7A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3" w:history="1">
            <w:r w:rsidRPr="001202EA">
              <w:rPr>
                <w:rStyle w:val="Hyperlink"/>
                <w:noProof/>
              </w:rPr>
              <w:t>REST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D5D55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4" w:history="1">
            <w:r w:rsidRPr="001202EA">
              <w:rPr>
                <w:rStyle w:val="Hyperlink"/>
                <w:noProof/>
              </w:rPr>
              <w:t>/item/{identifier}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45A5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5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9485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6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9A65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7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D3B6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8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976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59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D28C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0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FBA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1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95A1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2" w:history="1">
            <w:r w:rsidRPr="001202EA">
              <w:rPr>
                <w:rStyle w:val="Hyperlink"/>
                <w:noProof/>
              </w:rPr>
              <w:t>/item?{key}={value(s)}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1867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3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1C3C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4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E418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5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D2C5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6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9AE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7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4C06C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8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AD6C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69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FF4B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0" w:history="1">
            <w:r w:rsidRPr="001202EA">
              <w:rPr>
                <w:rStyle w:val="Hyperlink"/>
                <w:noProof/>
              </w:rPr>
              <w:t>/item/{identifier}/history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D236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1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4619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2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F6D0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3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5936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4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49A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5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629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6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0909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7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7C9A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8" w:history="1">
            <w:r w:rsidRPr="001202EA">
              <w:rPr>
                <w:rStyle w:val="Hyperlink"/>
                <w:noProof/>
              </w:rPr>
              <w:t>/itemHistory/{mongoId}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1415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79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584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0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406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1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FB9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2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CF3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3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DC7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4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0A9C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5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CCA0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6" w:history="1">
            <w:r w:rsidRPr="001202EA">
              <w:rPr>
                <w:rStyle w:val="Hyperlink"/>
                <w:noProof/>
              </w:rPr>
              <w:t>/itemMetadata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6FAA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7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BB5E9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8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772C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89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B06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0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2E61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1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E07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2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3D3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3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8174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4" w:history="1">
            <w:r w:rsidRPr="001202EA">
              <w:rPr>
                <w:rStyle w:val="Hyperlink"/>
                <w:noProof/>
              </w:rPr>
              <w:t>/itemMetadataValue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1457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5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EEE0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6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D3B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7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63E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8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87B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799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3540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0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BF0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1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37A8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2" w:history="1">
            <w:r w:rsidRPr="001202EA">
              <w:rPr>
                <w:rStyle w:val="Hyperlink"/>
                <w:noProof/>
              </w:rPr>
              <w:t>/importSet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9EB0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3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9E12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4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E8AE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5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7B1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6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144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7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4D6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8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DE1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09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A2A6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0" w:history="1">
            <w:r w:rsidRPr="001202EA">
              <w:rPr>
                <w:rStyle w:val="Hyperlink"/>
                <w:noProof/>
              </w:rPr>
              <w:t>/exportSet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A96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1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7C6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2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BA7E0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3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01E9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4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10B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5" w:history="1">
            <w:r w:rsidRPr="001202EA">
              <w:rPr>
                <w:rStyle w:val="Hyperlink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F80B0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6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BBB9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7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959A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8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1647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19" w:history="1">
            <w:r w:rsidRPr="001202EA">
              <w:rPr>
                <w:rStyle w:val="Hyperlink"/>
                <w:noProof/>
              </w:rPr>
              <w:t>/exportSet (GET)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179C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0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EAC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1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E1E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2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409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3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CD9F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4" w:history="1">
            <w:r w:rsidRPr="001202EA">
              <w:rPr>
                <w:rStyle w:val="Hyperlink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2987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5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CE9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6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4AF85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7" w:history="1">
            <w:r w:rsidRPr="001202EA">
              <w:rPr>
                <w:rStyle w:val="Hyperlink"/>
                <w:noProof/>
              </w:rPr>
              <w:t>/itemsByIdentifierSearch/{identifier}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E8485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8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97E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29" w:history="1">
            <w:r w:rsidRPr="001202EA">
              <w:rPr>
                <w:rStyle w:val="Hyperlink"/>
                <w:noProof/>
              </w:rPr>
              <w:t>HTTP Request [Public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DACC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0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9D3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1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863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2" w:history="1">
            <w:r w:rsidRPr="001202EA">
              <w:rPr>
                <w:rStyle w:val="Hyperlink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D4C2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3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7075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4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9D8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5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C5A7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6" w:history="1">
            <w:r w:rsidRPr="001202EA">
              <w:rPr>
                <w:rStyle w:val="Hyperlink"/>
                <w:noProof/>
              </w:rPr>
              <w:t>/sftpFileImport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375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7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BE4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8" w:history="1">
            <w:r w:rsidRPr="001202EA">
              <w:rPr>
                <w:rStyle w:val="Hyperlink"/>
                <w:noProof/>
              </w:rPr>
              <w:t>HTTP Request [Private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C1C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39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5E17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0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6DE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1" w:history="1">
            <w:r w:rsidRPr="001202EA">
              <w:rPr>
                <w:rStyle w:val="Hyperlink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E136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2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88C5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3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AB0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4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B37C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5" w:history="1">
            <w:r w:rsidRPr="001202EA">
              <w:rPr>
                <w:rStyle w:val="Hyperlink"/>
                <w:noProof/>
              </w:rPr>
              <w:t>/uploadFile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7FA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6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0653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7" w:history="1">
            <w:r w:rsidRPr="001202EA">
              <w:rPr>
                <w:rStyle w:val="Hyperlink"/>
                <w:noProof/>
              </w:rPr>
              <w:t>HTTP Request [Private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78E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8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9B64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49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3FF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0" w:history="1">
            <w:r w:rsidRPr="001202EA">
              <w:rPr>
                <w:rStyle w:val="Hyperlink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C5FF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1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8F7E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2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B608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3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21E7" w14:textId="77777777" w:rsidR="004D79A2" w:rsidRDefault="004D79A2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4" w:history="1">
            <w:r w:rsidRPr="001202EA">
              <w:rPr>
                <w:rStyle w:val="Hyperlink"/>
                <w:noProof/>
              </w:rPr>
              <w:t>/stagedFile (POST)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58251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5" w:history="1">
            <w:r w:rsidRPr="001202E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50B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6" w:history="1">
            <w:r w:rsidRPr="001202EA">
              <w:rPr>
                <w:rStyle w:val="Hyperlink"/>
                <w:noProof/>
              </w:rPr>
              <w:t>HTTP Request [Private API]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5167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7" w:history="1">
            <w:r w:rsidRPr="001202EA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C83D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8" w:history="1">
            <w:r w:rsidRPr="001202EA">
              <w:rPr>
                <w:rStyle w:val="Hyperlink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B49B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59" w:history="1">
            <w:r w:rsidRPr="001202EA">
              <w:rPr>
                <w:rStyle w:val="Hyperlink"/>
                <w:noProof/>
              </w:rPr>
              <w:t>Request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DA69A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60" w:history="1">
            <w:r w:rsidRPr="001202EA">
              <w:rPr>
                <w:rStyle w:val="Hyperlink"/>
                <w:noProof/>
              </w:rPr>
              <w:t>Request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4B60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61" w:history="1">
            <w:r w:rsidRPr="001202EA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44CA" w14:textId="77777777" w:rsidR="004D79A2" w:rsidRDefault="004D79A2">
          <w:pPr>
            <w:pStyle w:val="TOC2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42363862" w:history="1">
            <w:r w:rsidRPr="001202EA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0E74" w14:textId="77777777" w:rsidR="00AB06EA" w:rsidRDefault="00AB06EA">
          <w:r>
            <w:rPr>
              <w:b/>
              <w:bCs/>
              <w:noProof/>
            </w:rPr>
            <w:fldChar w:fldCharType="end"/>
          </w:r>
        </w:p>
      </w:sdtContent>
    </w:sdt>
    <w:p w14:paraId="1E1E4731" w14:textId="77777777" w:rsidR="008A1AA3" w:rsidRDefault="008A1AA3" w:rsidP="00567046">
      <w:r w:rsidRPr="008A1AA3">
        <w:t xml:space="preserve"> </w:t>
      </w:r>
    </w:p>
    <w:p w14:paraId="13FFC13E" w14:textId="77777777" w:rsidR="004D79A2" w:rsidRDefault="008A1AA3" w:rsidP="00567046">
      <w:pPr>
        <w:rPr>
          <w:noProof/>
        </w:rPr>
      </w:pPr>
      <w:r w:rsidRPr="006B25B2">
        <w:rPr>
          <w:b/>
        </w:rPr>
        <w:t>Tables</w:t>
      </w:r>
      <w:r>
        <w:rPr>
          <w:b/>
        </w:rPr>
        <w:fldChar w:fldCharType="begin"/>
      </w:r>
      <w:r w:rsidRPr="006B25B2">
        <w:rPr>
          <w:b/>
        </w:rPr>
        <w:instrText xml:space="preserve"> TOC \h \z \c "Table" </w:instrText>
      </w:r>
      <w:r>
        <w:rPr>
          <w:b/>
        </w:rPr>
        <w:fldChar w:fldCharType="separate"/>
      </w:r>
    </w:p>
    <w:bookmarkStart w:id="0" w:name="_GoBack"/>
    <w:bookmarkEnd w:id="0"/>
    <w:p w14:paraId="55A5160E" w14:textId="77777777" w:rsidR="004D79A2" w:rsidRDefault="004D79A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0112FE">
        <w:rPr>
          <w:rStyle w:val="Hyperlink"/>
          <w:noProof/>
        </w:rPr>
        <w:fldChar w:fldCharType="begin"/>
      </w:r>
      <w:r w:rsidRPr="000112FE">
        <w:rPr>
          <w:rStyle w:val="Hyperlink"/>
          <w:noProof/>
        </w:rPr>
        <w:instrText xml:space="preserve"> </w:instrText>
      </w:r>
      <w:r>
        <w:rPr>
          <w:noProof/>
        </w:rPr>
        <w:instrText>HYPERLINK \l "_Toc442363863"</w:instrText>
      </w:r>
      <w:r w:rsidRPr="000112FE">
        <w:rPr>
          <w:rStyle w:val="Hyperlink"/>
          <w:noProof/>
        </w:rPr>
        <w:instrText xml:space="preserve"> </w:instrText>
      </w:r>
      <w:r w:rsidRPr="000112FE">
        <w:rPr>
          <w:rStyle w:val="Hyperlink"/>
          <w:noProof/>
        </w:rPr>
      </w:r>
      <w:r w:rsidRPr="000112FE">
        <w:rPr>
          <w:rStyle w:val="Hyperlink"/>
          <w:noProof/>
        </w:rPr>
        <w:fldChar w:fldCharType="separate"/>
      </w:r>
      <w:r w:rsidRPr="000112FE">
        <w:rPr>
          <w:rStyle w:val="Hyperlink"/>
          <w:noProof/>
        </w:rPr>
        <w:t>Table 1. HTTP Response Codes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_Toc442363863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 w:rsidRPr="000112FE">
        <w:rPr>
          <w:rStyle w:val="Hyperlink"/>
          <w:noProof/>
        </w:rPr>
        <w:fldChar w:fldCharType="end"/>
      </w:r>
    </w:p>
    <w:p w14:paraId="394BE935" w14:textId="77777777" w:rsidR="004D79A2" w:rsidRDefault="004D79A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2363864" w:history="1">
        <w:r w:rsidRPr="000112FE">
          <w:rPr>
            <w:rStyle w:val="Hyperlink"/>
            <w:noProof/>
          </w:rPr>
          <w:t>Table 2: Test Item Bank Public API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_Toc442363864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3E7317" w14:textId="77777777" w:rsidR="004D79A2" w:rsidRDefault="004D79A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42363865" w:history="1">
        <w:r w:rsidRPr="000112FE">
          <w:rPr>
            <w:rStyle w:val="Hyperlink"/>
            <w:noProof/>
          </w:rPr>
          <w:t>Table 3: Test Item Bank Private API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_Toc442363865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F14D52" w14:textId="77777777" w:rsidR="00010C8D" w:rsidRDefault="008A1AA3" w:rsidP="00567046">
      <w:r>
        <w:fldChar w:fldCharType="end"/>
      </w:r>
    </w:p>
    <w:p w14:paraId="00858F6B" w14:textId="77777777" w:rsidR="00486E69" w:rsidRDefault="008F0C7E" w:rsidP="0081207C">
      <w:pPr>
        <w:pStyle w:val="Heading1"/>
      </w:pPr>
      <w:bookmarkStart w:id="1" w:name="_Toc442363745"/>
      <w:r>
        <w:lastRenderedPageBreak/>
        <w:t>API Documentation Conventions</w:t>
      </w:r>
      <w:bookmarkEnd w:id="1"/>
    </w:p>
    <w:p w14:paraId="1EDBA54F" w14:textId="77777777" w:rsidR="00267991" w:rsidRPr="00267991" w:rsidRDefault="00267991" w:rsidP="00267991">
      <w:bookmarkStart w:id="2" w:name="_Toc255745332"/>
      <w:r w:rsidRPr="00267991">
        <w:t>The API endpoints are described as follows:</w:t>
      </w:r>
    </w:p>
    <w:p w14:paraId="6B618C55" w14:textId="77777777" w:rsidR="00103FB4" w:rsidRDefault="00103FB4" w:rsidP="009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14:paraId="48091377" w14:textId="77777777" w:rsidR="00246162" w:rsidRPr="008D2279" w:rsidRDefault="00246162" w:rsidP="0024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ascii="Consolas" w:hAnsi="Consolas"/>
        </w:rPr>
      </w:pPr>
      <w:r>
        <w:rPr>
          <w:rFonts w:ascii="Consolas" w:hAnsi="Consolas"/>
        </w:rPr>
        <w:t>METHOD /endpointname/{pathparameter}?requestparameter1={value1}&amp;request</w:t>
      </w:r>
      <w:r w:rsidRPr="008D2279">
        <w:rPr>
          <w:rFonts w:ascii="Consolas" w:hAnsi="Consolas"/>
        </w:rPr>
        <w:t>parameter2={value2}</w:t>
      </w:r>
      <w:r>
        <w:rPr>
          <w:rFonts w:ascii="Consolas" w:hAnsi="Consolas"/>
        </w:rPr>
        <w:t>&amp;...</w:t>
      </w:r>
    </w:p>
    <w:p w14:paraId="0B97716F" w14:textId="77777777" w:rsidR="00103FB4" w:rsidRPr="00267991" w:rsidRDefault="00103FB4" w:rsidP="009C3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</w:pPr>
    </w:p>
    <w:p w14:paraId="431B5782" w14:textId="77777777" w:rsidR="00246162" w:rsidRPr="00267991" w:rsidRDefault="00246162" w:rsidP="00246162">
      <w:pPr>
        <w:pStyle w:val="ListParagraph"/>
        <w:numPr>
          <w:ilvl w:val="0"/>
          <w:numId w:val="10"/>
        </w:numPr>
      </w:pPr>
      <w:r w:rsidRPr="00267991">
        <w:t>M</w:t>
      </w:r>
      <w:r>
        <w:t>ETHOD</w:t>
      </w:r>
      <w:r w:rsidRPr="00267991">
        <w:t xml:space="preserve"> indicates the specific HTTP request method: GET, POST, PUT or DELETE</w:t>
      </w:r>
    </w:p>
    <w:p w14:paraId="0AF8F6AA" w14:textId="103AE415" w:rsidR="00246162" w:rsidRPr="00267991" w:rsidRDefault="00246162" w:rsidP="00246162">
      <w:pPr>
        <w:pStyle w:val="ListParagraph"/>
        <w:numPr>
          <w:ilvl w:val="0"/>
          <w:numId w:val="10"/>
        </w:numPr>
      </w:pPr>
      <w:r w:rsidRPr="00267991">
        <w:t>endpointname is the name used to invoke this API endpoint, assumed to follow a base URL dependent on the particular deployment of the component</w:t>
      </w:r>
      <w:r>
        <w:t xml:space="preserve"> (for example: </w:t>
      </w:r>
      <w:r w:rsidRPr="00CA1F44">
        <w:rPr>
          <w:rFonts w:ascii="Consolas" w:hAnsi="Consolas"/>
        </w:rPr>
        <w:t>https://smarterbalanced.org/permissions/rest/endpointname</w:t>
      </w:r>
      <w:r>
        <w:rPr>
          <w:rFonts w:ascii="Consolas" w:hAnsi="Consolas"/>
        </w:rPr>
        <w:t>)</w:t>
      </w:r>
    </w:p>
    <w:p w14:paraId="0C1B8278" w14:textId="77777777" w:rsidR="00246162" w:rsidRPr="00267991" w:rsidRDefault="00246162" w:rsidP="00246162">
      <w:pPr>
        <w:pStyle w:val="ListParagraph"/>
        <w:numPr>
          <w:ilvl w:val="0"/>
          <w:numId w:val="10"/>
        </w:numPr>
      </w:pPr>
      <w:r>
        <w:t>request</w:t>
      </w:r>
      <w:r w:rsidRPr="00267991">
        <w:t>parameter provides parameterized information to this API endpoint</w:t>
      </w:r>
    </w:p>
    <w:p w14:paraId="1668FD9A" w14:textId="77777777" w:rsidR="00246162" w:rsidRPr="00267991" w:rsidRDefault="00246162" w:rsidP="00246162">
      <w:pPr>
        <w:pStyle w:val="ListParagraph"/>
        <w:numPr>
          <w:ilvl w:val="1"/>
          <w:numId w:val="10"/>
        </w:numPr>
      </w:pPr>
      <w:r w:rsidRPr="008E2B4C">
        <w:rPr>
          <w:i/>
        </w:rPr>
        <w:t>Italicized</w:t>
      </w:r>
      <w:r w:rsidRPr="00267991">
        <w:t xml:space="preserve"> parameter names and values are optional</w:t>
      </w:r>
    </w:p>
    <w:p w14:paraId="54D5C5C6" w14:textId="77777777" w:rsidR="00246162" w:rsidRPr="00267991" w:rsidRDefault="00246162" w:rsidP="00246162">
      <w:pPr>
        <w:pStyle w:val="ListParagraph"/>
        <w:numPr>
          <w:ilvl w:val="1"/>
          <w:numId w:val="10"/>
        </w:numPr>
      </w:pPr>
      <w:r w:rsidRPr="00267991">
        <w:t>{curly brackets} denotes variables</w:t>
      </w:r>
    </w:p>
    <w:p w14:paraId="28112C0D" w14:textId="77777777" w:rsidR="00246162" w:rsidRPr="00267991" w:rsidRDefault="00246162" w:rsidP="00246162">
      <w:pPr>
        <w:pStyle w:val="ListParagraph"/>
        <w:numPr>
          <w:ilvl w:val="1"/>
          <w:numId w:val="10"/>
        </w:numPr>
      </w:pPr>
      <w:r w:rsidRPr="00267991">
        <w:t xml:space="preserve">Additional </w:t>
      </w:r>
      <w:r>
        <w:t>Request P</w:t>
      </w:r>
      <w:r w:rsidRPr="00267991">
        <w:t>arameters are delimited by an ampersand (&amp;)</w:t>
      </w:r>
    </w:p>
    <w:p w14:paraId="0F7267DF" w14:textId="1E41ACBB" w:rsidR="00BF2F09" w:rsidRPr="00246162" w:rsidRDefault="00246162" w:rsidP="00BF2F09">
      <w:pPr>
        <w:pStyle w:val="ListParagraph"/>
        <w:numPr>
          <w:ilvl w:val="0"/>
          <w:numId w:val="10"/>
        </w:numPr>
        <w:rPr>
          <w:b/>
          <w:bCs/>
        </w:rPr>
      </w:pPr>
      <w:r>
        <w:t>pathparameter - Path Parameters</w:t>
      </w:r>
      <w:r w:rsidRPr="00267991">
        <w:t xml:space="preserve"> are </w:t>
      </w:r>
      <w:r>
        <w:t xml:space="preserve">the variable parts of the path, and are </w:t>
      </w:r>
      <w:r w:rsidRPr="00267991">
        <w:t xml:space="preserve">documented separately from </w:t>
      </w:r>
      <w:r>
        <w:t>Request Parameters.</w:t>
      </w:r>
    </w:p>
    <w:p w14:paraId="33079960" w14:textId="77777777" w:rsidR="00BF2F09" w:rsidRPr="00BF2F09" w:rsidRDefault="00BF2F09" w:rsidP="00BF2F09">
      <w:r>
        <w:t>The following table documents the possible response codes for these APIs.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 w:rsidR="00BF2F09" w:rsidRPr="00BF2F09" w14:paraId="21F5FE08" w14:textId="77777777" w:rsidTr="008E5DD0">
        <w:trPr>
          <w:cantSplit/>
          <w:tblHeader/>
        </w:trPr>
        <w:tc>
          <w:tcPr>
            <w:tcW w:w="1908" w:type="dxa"/>
            <w:shd w:val="clear" w:color="auto" w:fill="3CA228"/>
            <w:vAlign w:val="center"/>
          </w:tcPr>
          <w:p w14:paraId="4593B6AA" w14:textId="77777777" w:rsidR="00BF2F09" w:rsidRPr="00BF2F09" w:rsidRDefault="00BF2F09" w:rsidP="00BF2F09">
            <w:pPr>
              <w:spacing w:before="0"/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F2F09">
              <w:rPr>
                <w:b/>
                <w:bCs/>
                <w:color w:val="FFFFFF" w:themeColor="background1"/>
                <w:sz w:val="18"/>
                <w:szCs w:val="18"/>
              </w:rPr>
              <w:t>HTTP Response Code</w:t>
            </w:r>
          </w:p>
        </w:tc>
        <w:tc>
          <w:tcPr>
            <w:tcW w:w="7668" w:type="dxa"/>
            <w:shd w:val="clear" w:color="auto" w:fill="3CA228"/>
            <w:vAlign w:val="center"/>
          </w:tcPr>
          <w:p w14:paraId="4ED379D7" w14:textId="77777777" w:rsidR="00BF2F09" w:rsidRPr="00BF2F09" w:rsidRDefault="00BF2F09" w:rsidP="00BF2F09">
            <w:pPr>
              <w:spacing w:before="0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BF2F09">
              <w:rPr>
                <w:b/>
                <w:bCs/>
                <w:color w:val="FFFFFF" w:themeColor="background1"/>
                <w:sz w:val="18"/>
                <w:szCs w:val="18"/>
              </w:rPr>
              <w:t>Meaning</w:t>
            </w:r>
          </w:p>
        </w:tc>
      </w:tr>
      <w:tr w:rsidR="00BF2F09" w:rsidRPr="00BF2F09" w14:paraId="3E652659" w14:textId="77777777" w:rsidTr="008E5DD0">
        <w:trPr>
          <w:cantSplit/>
        </w:trPr>
        <w:tc>
          <w:tcPr>
            <w:tcW w:w="1908" w:type="dxa"/>
            <w:vAlign w:val="center"/>
          </w:tcPr>
          <w:p w14:paraId="751F32F9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200</w:t>
            </w:r>
          </w:p>
        </w:tc>
        <w:tc>
          <w:tcPr>
            <w:tcW w:w="7668" w:type="dxa"/>
            <w:vAlign w:val="center"/>
          </w:tcPr>
          <w:p w14:paraId="48F371E4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(“OK”) Used to indicate nonspecific success.</w:t>
            </w:r>
          </w:p>
        </w:tc>
      </w:tr>
      <w:tr w:rsidR="00BF2F09" w:rsidRPr="00BF2F09" w14:paraId="262BA3E8" w14:textId="77777777" w:rsidTr="008E5DD0">
        <w:trPr>
          <w:cantSplit/>
        </w:trPr>
        <w:tc>
          <w:tcPr>
            <w:tcW w:w="1908" w:type="dxa"/>
            <w:vAlign w:val="center"/>
          </w:tcPr>
          <w:p w14:paraId="497CFB19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201</w:t>
            </w:r>
          </w:p>
        </w:tc>
        <w:tc>
          <w:tcPr>
            <w:tcW w:w="7668" w:type="dxa"/>
            <w:vAlign w:val="center"/>
          </w:tcPr>
          <w:p w14:paraId="5AB9D4F5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(“Created”) Used to indicate successful resource creation</w:t>
            </w:r>
          </w:p>
        </w:tc>
      </w:tr>
      <w:tr w:rsidR="00BF2F09" w:rsidRPr="00BF2F09" w14:paraId="0642DCBB" w14:textId="77777777" w:rsidTr="008E5DD0">
        <w:trPr>
          <w:cantSplit/>
        </w:trPr>
        <w:tc>
          <w:tcPr>
            <w:tcW w:w="1908" w:type="dxa"/>
            <w:vAlign w:val="center"/>
          </w:tcPr>
          <w:p w14:paraId="733BBA25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202</w:t>
            </w:r>
          </w:p>
        </w:tc>
        <w:tc>
          <w:tcPr>
            <w:tcW w:w="7668" w:type="dxa"/>
            <w:vAlign w:val="center"/>
          </w:tcPr>
          <w:p w14:paraId="5561067D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(“Accepted”) Used to indicate successful start of an asynchronous action</w:t>
            </w:r>
          </w:p>
        </w:tc>
      </w:tr>
      <w:tr w:rsidR="00BF2F09" w:rsidRPr="00BF2F09" w14:paraId="6D1F90CA" w14:textId="77777777" w:rsidTr="008E5DD0">
        <w:trPr>
          <w:cantSplit/>
        </w:trPr>
        <w:tc>
          <w:tcPr>
            <w:tcW w:w="1908" w:type="dxa"/>
            <w:vAlign w:val="center"/>
          </w:tcPr>
          <w:p w14:paraId="4E1A93F3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204</w:t>
            </w:r>
          </w:p>
        </w:tc>
        <w:tc>
          <w:tcPr>
            <w:tcW w:w="7668" w:type="dxa"/>
            <w:vAlign w:val="center"/>
          </w:tcPr>
          <w:p w14:paraId="6CAABCF2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(“No Content”) Used when the response body is intentionally empty</w:t>
            </w:r>
          </w:p>
        </w:tc>
      </w:tr>
      <w:tr w:rsidR="00BF2F09" w:rsidRPr="00BF2F09" w14:paraId="6ECE2DF4" w14:textId="77777777" w:rsidTr="008E5DD0">
        <w:trPr>
          <w:cantSplit/>
        </w:trPr>
        <w:tc>
          <w:tcPr>
            <w:tcW w:w="1908" w:type="dxa"/>
            <w:vAlign w:val="center"/>
          </w:tcPr>
          <w:p w14:paraId="6F027F67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301</w:t>
            </w:r>
          </w:p>
        </w:tc>
        <w:tc>
          <w:tcPr>
            <w:tcW w:w="7668" w:type="dxa"/>
            <w:vAlign w:val="center"/>
          </w:tcPr>
          <w:p w14:paraId="4DDE9385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(“Moved Permanently”) Used to indicate the resource has been relocated</w:t>
            </w:r>
          </w:p>
        </w:tc>
      </w:tr>
      <w:tr w:rsidR="00BF2F09" w:rsidRPr="00BF2F09" w14:paraId="1E4423F5" w14:textId="77777777" w:rsidTr="008E5DD0">
        <w:trPr>
          <w:cantSplit/>
        </w:trPr>
        <w:tc>
          <w:tcPr>
            <w:tcW w:w="1908" w:type="dxa"/>
            <w:vAlign w:val="center"/>
          </w:tcPr>
          <w:p w14:paraId="76C5E545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303</w:t>
            </w:r>
          </w:p>
        </w:tc>
        <w:tc>
          <w:tcPr>
            <w:tcW w:w="7668" w:type="dxa"/>
            <w:vAlign w:val="center"/>
          </w:tcPr>
          <w:p w14:paraId="20F97D2E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(“See Other”) Used to refer the client to a different URI</w:t>
            </w:r>
          </w:p>
        </w:tc>
      </w:tr>
      <w:tr w:rsidR="00BF2F09" w:rsidRPr="00BF2F09" w14:paraId="43501F9F" w14:textId="77777777" w:rsidTr="008E5DD0">
        <w:trPr>
          <w:cantSplit/>
        </w:trPr>
        <w:tc>
          <w:tcPr>
            <w:tcW w:w="1908" w:type="dxa"/>
            <w:vAlign w:val="center"/>
          </w:tcPr>
          <w:p w14:paraId="3724241A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304</w:t>
            </w:r>
          </w:p>
        </w:tc>
        <w:tc>
          <w:tcPr>
            <w:tcW w:w="7668" w:type="dxa"/>
            <w:vAlign w:val="center"/>
          </w:tcPr>
          <w:p w14:paraId="0089D8D5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(“Not Modified”) Used to preserve bandwidth</w:t>
            </w:r>
          </w:p>
        </w:tc>
      </w:tr>
      <w:tr w:rsidR="00BF2F09" w:rsidRPr="00BF2F09" w14:paraId="56B239E3" w14:textId="77777777" w:rsidTr="008E5DD0">
        <w:trPr>
          <w:cantSplit/>
        </w:trPr>
        <w:tc>
          <w:tcPr>
            <w:tcW w:w="1908" w:type="dxa"/>
            <w:vAlign w:val="center"/>
          </w:tcPr>
          <w:p w14:paraId="73D9F219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307</w:t>
            </w:r>
          </w:p>
        </w:tc>
        <w:tc>
          <w:tcPr>
            <w:tcW w:w="7668" w:type="dxa"/>
            <w:vAlign w:val="center"/>
          </w:tcPr>
          <w:p w14:paraId="0B299E80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(“Temporary Redirect”) Used to tell clients to resubmit the request to another URI</w:t>
            </w:r>
          </w:p>
        </w:tc>
      </w:tr>
      <w:tr w:rsidR="00BF2F09" w:rsidRPr="00BF2F09" w14:paraId="6EE70D5C" w14:textId="77777777" w:rsidTr="008E5DD0">
        <w:trPr>
          <w:cantSplit/>
        </w:trPr>
        <w:tc>
          <w:tcPr>
            <w:tcW w:w="1908" w:type="dxa"/>
            <w:vAlign w:val="center"/>
          </w:tcPr>
          <w:p w14:paraId="0E63ABCF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400</w:t>
            </w:r>
          </w:p>
        </w:tc>
        <w:tc>
          <w:tcPr>
            <w:tcW w:w="7668" w:type="dxa"/>
            <w:vAlign w:val="center"/>
          </w:tcPr>
          <w:p w14:paraId="20C2DEB8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(“Bad Request”) Used to indicate nonspecific failure</w:t>
            </w:r>
          </w:p>
        </w:tc>
      </w:tr>
      <w:tr w:rsidR="00BF2F09" w:rsidRPr="00BF2F09" w14:paraId="375EF27E" w14:textId="77777777" w:rsidTr="008E5DD0">
        <w:trPr>
          <w:cantSplit/>
        </w:trPr>
        <w:tc>
          <w:tcPr>
            <w:tcW w:w="1908" w:type="dxa"/>
            <w:vAlign w:val="center"/>
          </w:tcPr>
          <w:p w14:paraId="30F87E6E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401</w:t>
            </w:r>
          </w:p>
        </w:tc>
        <w:tc>
          <w:tcPr>
            <w:tcW w:w="7668" w:type="dxa"/>
            <w:vAlign w:val="center"/>
          </w:tcPr>
          <w:p w14:paraId="48170D1D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(“Unauthorized”) Used when there is a problem with the client’s credentials</w:t>
            </w:r>
          </w:p>
        </w:tc>
      </w:tr>
      <w:tr w:rsidR="00BF2F09" w:rsidRPr="00BF2F09" w14:paraId="4C5C97BD" w14:textId="77777777" w:rsidTr="008E5DD0">
        <w:trPr>
          <w:cantSplit/>
        </w:trPr>
        <w:tc>
          <w:tcPr>
            <w:tcW w:w="1908" w:type="dxa"/>
            <w:vAlign w:val="center"/>
          </w:tcPr>
          <w:p w14:paraId="5089A743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403</w:t>
            </w:r>
          </w:p>
        </w:tc>
        <w:tc>
          <w:tcPr>
            <w:tcW w:w="7668" w:type="dxa"/>
            <w:vAlign w:val="center"/>
          </w:tcPr>
          <w:p w14:paraId="4BE286DD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(“Forbidden”) Used to forbid access regardless of authorization state</w:t>
            </w:r>
          </w:p>
        </w:tc>
      </w:tr>
      <w:tr w:rsidR="00BF2F09" w:rsidRPr="00BF2F09" w14:paraId="28E9534C" w14:textId="77777777" w:rsidTr="008E5DD0">
        <w:trPr>
          <w:cantSplit/>
        </w:trPr>
        <w:tc>
          <w:tcPr>
            <w:tcW w:w="1908" w:type="dxa"/>
            <w:vAlign w:val="center"/>
          </w:tcPr>
          <w:p w14:paraId="17360421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404</w:t>
            </w:r>
          </w:p>
        </w:tc>
        <w:tc>
          <w:tcPr>
            <w:tcW w:w="7668" w:type="dxa"/>
            <w:vAlign w:val="center"/>
          </w:tcPr>
          <w:p w14:paraId="0E4930FF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(“Not Found”) Used when a client’s URI cannot be mapped to a resource</w:t>
            </w:r>
          </w:p>
        </w:tc>
      </w:tr>
      <w:tr w:rsidR="00BF2F09" w:rsidRPr="00BF2F09" w14:paraId="66E923B6" w14:textId="77777777" w:rsidTr="008E5DD0">
        <w:trPr>
          <w:cantSplit/>
        </w:trPr>
        <w:tc>
          <w:tcPr>
            <w:tcW w:w="1908" w:type="dxa"/>
            <w:vAlign w:val="center"/>
          </w:tcPr>
          <w:p w14:paraId="1A2D47FA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405</w:t>
            </w:r>
          </w:p>
        </w:tc>
        <w:tc>
          <w:tcPr>
            <w:tcW w:w="7668" w:type="dxa"/>
            <w:vAlign w:val="center"/>
          </w:tcPr>
          <w:p w14:paraId="562F1298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(“Method Not Allowed”) Used when the HTTP method is not supported</w:t>
            </w:r>
          </w:p>
        </w:tc>
      </w:tr>
      <w:tr w:rsidR="00BF2F09" w:rsidRPr="00BF2F09" w14:paraId="70851705" w14:textId="77777777" w:rsidTr="008E5DD0">
        <w:trPr>
          <w:cantSplit/>
        </w:trPr>
        <w:tc>
          <w:tcPr>
            <w:tcW w:w="1908" w:type="dxa"/>
            <w:vAlign w:val="center"/>
          </w:tcPr>
          <w:p w14:paraId="190BFCCC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406</w:t>
            </w:r>
          </w:p>
        </w:tc>
        <w:tc>
          <w:tcPr>
            <w:tcW w:w="7668" w:type="dxa"/>
            <w:vAlign w:val="center"/>
          </w:tcPr>
          <w:p w14:paraId="7BEDE55D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(“Not Acceptable”) Used when the requested media type cannot be served</w:t>
            </w:r>
          </w:p>
        </w:tc>
      </w:tr>
      <w:tr w:rsidR="00BF2F09" w:rsidRPr="00BF2F09" w14:paraId="3CFD913A" w14:textId="77777777" w:rsidTr="008E5DD0">
        <w:trPr>
          <w:cantSplit/>
        </w:trPr>
        <w:tc>
          <w:tcPr>
            <w:tcW w:w="1908" w:type="dxa"/>
            <w:vAlign w:val="center"/>
          </w:tcPr>
          <w:p w14:paraId="3CD10CEF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409</w:t>
            </w:r>
          </w:p>
        </w:tc>
        <w:tc>
          <w:tcPr>
            <w:tcW w:w="7668" w:type="dxa"/>
            <w:vAlign w:val="center"/>
          </w:tcPr>
          <w:p w14:paraId="3AE9F8E1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(“Conflict”) should be used to indicate a violation of resource state</w:t>
            </w:r>
          </w:p>
        </w:tc>
      </w:tr>
      <w:tr w:rsidR="00BF2F09" w:rsidRPr="00BF2F09" w14:paraId="38B75998" w14:textId="77777777" w:rsidTr="008E5DD0">
        <w:trPr>
          <w:cantSplit/>
        </w:trPr>
        <w:tc>
          <w:tcPr>
            <w:tcW w:w="1908" w:type="dxa"/>
            <w:vAlign w:val="center"/>
          </w:tcPr>
          <w:p w14:paraId="66B92E77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412</w:t>
            </w:r>
          </w:p>
        </w:tc>
        <w:tc>
          <w:tcPr>
            <w:tcW w:w="7668" w:type="dxa"/>
            <w:vAlign w:val="center"/>
          </w:tcPr>
          <w:p w14:paraId="6938879C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(“Precondition Failed”) should be used to support conditional operations</w:t>
            </w:r>
          </w:p>
        </w:tc>
      </w:tr>
      <w:tr w:rsidR="00BF2F09" w:rsidRPr="00BF2F09" w14:paraId="02ECE594" w14:textId="77777777" w:rsidTr="008E5DD0">
        <w:trPr>
          <w:cantSplit/>
        </w:trPr>
        <w:tc>
          <w:tcPr>
            <w:tcW w:w="1908" w:type="dxa"/>
            <w:vAlign w:val="center"/>
          </w:tcPr>
          <w:p w14:paraId="6CF4E19A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415</w:t>
            </w:r>
          </w:p>
        </w:tc>
        <w:tc>
          <w:tcPr>
            <w:tcW w:w="7668" w:type="dxa"/>
            <w:vAlign w:val="center"/>
          </w:tcPr>
          <w:p w14:paraId="097FB26E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(“Unsupported Media Type”) Used when the media type of a request’s payload cannot be processed</w:t>
            </w:r>
          </w:p>
        </w:tc>
      </w:tr>
      <w:tr w:rsidR="00BF2F09" w:rsidRPr="00BF2F09" w14:paraId="7C47D2A3" w14:textId="77777777" w:rsidTr="008E5DD0">
        <w:trPr>
          <w:cantSplit/>
        </w:trPr>
        <w:tc>
          <w:tcPr>
            <w:tcW w:w="1908" w:type="dxa"/>
            <w:vAlign w:val="center"/>
          </w:tcPr>
          <w:p w14:paraId="55301A68" w14:textId="77777777" w:rsidR="00BF2F09" w:rsidRPr="00BF2F09" w:rsidRDefault="00BF2F09" w:rsidP="00BF2F09">
            <w:pPr>
              <w:spacing w:before="0"/>
              <w:jc w:val="center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500</w:t>
            </w:r>
          </w:p>
        </w:tc>
        <w:tc>
          <w:tcPr>
            <w:tcW w:w="7668" w:type="dxa"/>
            <w:vAlign w:val="center"/>
          </w:tcPr>
          <w:p w14:paraId="3171F81A" w14:textId="77777777" w:rsidR="00BF2F09" w:rsidRPr="00BF2F09" w:rsidRDefault="00BF2F09" w:rsidP="00BF2F09">
            <w:pPr>
              <w:spacing w:before="0"/>
              <w:rPr>
                <w:bCs/>
                <w:sz w:val="18"/>
                <w:szCs w:val="18"/>
              </w:rPr>
            </w:pPr>
            <w:r w:rsidRPr="00BF2F09">
              <w:rPr>
                <w:bCs/>
                <w:sz w:val="18"/>
                <w:szCs w:val="18"/>
              </w:rPr>
              <w:t>(“Internal Server Error”) should be used to indicate API malfunction</w:t>
            </w:r>
          </w:p>
        </w:tc>
      </w:tr>
    </w:tbl>
    <w:p w14:paraId="6A68A535" w14:textId="77777777" w:rsidR="004C3D68" w:rsidRDefault="004C3D68" w:rsidP="004C3D68">
      <w:pPr>
        <w:pStyle w:val="Caption"/>
      </w:pPr>
      <w:bookmarkStart w:id="3" w:name="_Toc442363863"/>
      <w:bookmarkEnd w:id="2"/>
      <w:r>
        <w:t xml:space="preserve">Table </w:t>
      </w:r>
      <w:fldSimple w:instr=" SEQ Table \* ARABIC ">
        <w:r w:rsidR="00247F13">
          <w:rPr>
            <w:noProof/>
          </w:rPr>
          <w:t>1</w:t>
        </w:r>
      </w:fldSimple>
      <w:r>
        <w:t>. HTTP Response Codes</w:t>
      </w:r>
      <w:bookmarkEnd w:id="3"/>
    </w:p>
    <w:p w14:paraId="4B96D4F8" w14:textId="77777777" w:rsidR="00911E90" w:rsidRDefault="00911E90" w:rsidP="00911E90">
      <w:r>
        <w:t>Please note that all information provided via the APIs documented here are case sensitive. For example, “Administrator” is not the same as “administrator.”</w:t>
      </w:r>
    </w:p>
    <w:p w14:paraId="0CB2A5DC" w14:textId="77777777" w:rsidR="00246162" w:rsidRDefault="00246162" w:rsidP="00246162">
      <w:pPr>
        <w:pStyle w:val="Heading2"/>
      </w:pPr>
      <w:bookmarkStart w:id="4" w:name="_Toc442363746"/>
      <w:r>
        <w:t>Authentication</w:t>
      </w:r>
      <w:bookmarkEnd w:id="4"/>
    </w:p>
    <w:p w14:paraId="3C919EF2" w14:textId="77777777" w:rsidR="00246162" w:rsidRDefault="00246162" w:rsidP="00246162">
      <w:r>
        <w:t xml:space="preserve">Each API endpoint is designated as either </w:t>
      </w:r>
      <w:r w:rsidRPr="00AF2666">
        <w:rPr>
          <w:i/>
        </w:rPr>
        <w:t>Public</w:t>
      </w:r>
      <w:r>
        <w:t xml:space="preserve"> or </w:t>
      </w:r>
      <w:r w:rsidRPr="00AF2666">
        <w:rPr>
          <w:i/>
        </w:rPr>
        <w:t>Private</w:t>
      </w:r>
      <w:r>
        <w:t xml:space="preserve">. </w:t>
      </w:r>
    </w:p>
    <w:p w14:paraId="398B8255" w14:textId="68272ACA" w:rsidR="00246162" w:rsidRDefault="00246162" w:rsidP="00246162">
      <w:r w:rsidRPr="00BF3CED">
        <w:lastRenderedPageBreak/>
        <w:t>Private APIs</w:t>
      </w:r>
      <w:r>
        <w:t xml:space="preserve"> mutate data in</w:t>
      </w:r>
      <w:r w:rsidR="00BF3CED">
        <w:t xml:space="preserve"> the</w:t>
      </w:r>
      <w:r>
        <w:t xml:space="preserve"> </w:t>
      </w:r>
      <w:r w:rsidR="0018715A">
        <w:t>Test Item Bank</w:t>
      </w:r>
      <w:r w:rsidR="00BF3CED">
        <w:t xml:space="preserve"> database. These r</w:t>
      </w:r>
      <w:r>
        <w:t xml:space="preserve">equire a user that is authenticated and authorized to </w:t>
      </w:r>
      <w:r w:rsidR="00BF3CED">
        <w:t>modify the TIB database</w:t>
      </w:r>
      <w:r>
        <w:t>.</w:t>
      </w:r>
    </w:p>
    <w:p w14:paraId="3813B73E" w14:textId="77777777" w:rsidR="00246162" w:rsidRPr="00582863" w:rsidRDefault="00246162" w:rsidP="00246162">
      <w:r w:rsidRPr="00BF3CED">
        <w:t>Public APIs</w:t>
      </w:r>
      <w:r>
        <w:t xml:space="preserve"> are intended for machine-to-machine API calls. All calls to these APIs must originate from a server with the appropriate shared keys for authentication and authorization of the calling server.</w:t>
      </w:r>
    </w:p>
    <w:p w14:paraId="74750B74" w14:textId="6F0472A0" w:rsidR="00486E69" w:rsidRPr="0081207C" w:rsidRDefault="000E0914" w:rsidP="0081207C">
      <w:pPr>
        <w:pStyle w:val="Heading1"/>
      </w:pPr>
      <w:bookmarkStart w:id="5" w:name="_Toc442363747"/>
      <w:r>
        <w:lastRenderedPageBreak/>
        <w:t>Test Item Bank</w:t>
      </w:r>
      <w:r w:rsidR="00612EB8" w:rsidRPr="0081207C">
        <w:t xml:space="preserve"> API Overview</w:t>
      </w:r>
      <w:bookmarkEnd w:id="5"/>
    </w:p>
    <w:p w14:paraId="4945476B" w14:textId="364A002C" w:rsidR="00C64F66" w:rsidRDefault="000E0914" w:rsidP="00C64F66">
      <w:pPr>
        <w:pStyle w:val="Heading2"/>
      </w:pPr>
      <w:bookmarkStart w:id="6" w:name="_Toc442363748"/>
      <w:r>
        <w:t>Test Item Bank</w:t>
      </w:r>
      <w:r w:rsidR="00C64F66">
        <w:t xml:space="preserve"> Overview</w:t>
      </w:r>
      <w:bookmarkEnd w:id="6"/>
    </w:p>
    <w:p w14:paraId="01D1AB77" w14:textId="23D2D160" w:rsidR="00781748" w:rsidRDefault="00145DFF" w:rsidP="00781748">
      <w:r>
        <w:t xml:space="preserve">The </w:t>
      </w:r>
      <w:r w:rsidR="000E0914">
        <w:t>Test Item Bank</w:t>
      </w:r>
      <w:r>
        <w:t xml:space="preserve"> </w:t>
      </w:r>
      <w:r w:rsidR="000B468F">
        <w:t xml:space="preserve">component </w:t>
      </w:r>
      <w:r w:rsidR="001C52B8" w:rsidRPr="001C52B8">
        <w:t>is responsible for</w:t>
      </w:r>
    </w:p>
    <w:p w14:paraId="57C09582" w14:textId="7EB3A84B" w:rsidR="009E575A" w:rsidRDefault="00674BC7" w:rsidP="00025019">
      <w:pPr>
        <w:pStyle w:val="ListParagraph"/>
        <w:numPr>
          <w:ilvl w:val="0"/>
          <w:numId w:val="12"/>
        </w:numPr>
      </w:pPr>
      <w:r>
        <w:t>Storage and retrieval of test items and their metadata</w:t>
      </w:r>
    </w:p>
    <w:p w14:paraId="557D4CAC" w14:textId="1738F249" w:rsidR="00674BC7" w:rsidRDefault="00674BC7" w:rsidP="00025019">
      <w:pPr>
        <w:pStyle w:val="ListParagraph"/>
        <w:numPr>
          <w:ilvl w:val="0"/>
          <w:numId w:val="12"/>
        </w:numPr>
      </w:pPr>
      <w:r>
        <w:t>Packaging items for test spec bank</w:t>
      </w:r>
    </w:p>
    <w:p w14:paraId="141B2F77" w14:textId="2F640A36" w:rsidR="002B76BC" w:rsidRDefault="000E0914" w:rsidP="008E2B4C">
      <w:pPr>
        <w:pStyle w:val="Heading2"/>
      </w:pPr>
      <w:bookmarkStart w:id="7" w:name="_Toc442363749"/>
      <w:r>
        <w:t>Test Item Bank</w:t>
      </w:r>
      <w:r w:rsidR="002B76BC">
        <w:t xml:space="preserve"> API Summary</w:t>
      </w:r>
      <w:bookmarkEnd w:id="7"/>
    </w:p>
    <w:p w14:paraId="71D747BB" w14:textId="77777777" w:rsidR="00336C53" w:rsidRDefault="00336C53" w:rsidP="00336C53">
      <w:pPr>
        <w:pStyle w:val="Heading2"/>
      </w:pPr>
      <w:bookmarkStart w:id="8" w:name="_Toc441760064"/>
      <w:bookmarkStart w:id="9" w:name="_Toc442363750"/>
      <w:r>
        <w:t>Authorization</w:t>
      </w:r>
      <w:bookmarkEnd w:id="8"/>
      <w:bookmarkEnd w:id="9"/>
    </w:p>
    <w:p w14:paraId="6AE7C119" w14:textId="77777777" w:rsidR="00336C53" w:rsidRDefault="00336C53" w:rsidP="00336C53">
      <w:r>
        <w:t>All TIB API calls require authorization. This is accomplished via an OAuth token sent in the headers in this format:</w:t>
      </w:r>
    </w:p>
    <w:p w14:paraId="57E7D923" w14:textId="77777777" w:rsidR="00336C53" w:rsidRPr="00180098" w:rsidRDefault="00336C53" w:rsidP="00336C53">
      <w:pPr>
        <w:pStyle w:val="JSON"/>
        <w:ind w:left="720"/>
      </w:pPr>
      <w:r w:rsidRPr="00180098">
        <w:t>Accept: application/json</w:t>
      </w:r>
    </w:p>
    <w:p w14:paraId="7481F3B2" w14:textId="77777777" w:rsidR="00336C53" w:rsidRPr="00180098" w:rsidRDefault="00336C53" w:rsidP="00336C53">
      <w:pPr>
        <w:pStyle w:val="JSON"/>
        <w:ind w:left="720"/>
      </w:pPr>
      <w:r w:rsidRPr="00180098">
        <w:t xml:space="preserve">Authorization: Bearer </w:t>
      </w:r>
      <w:r w:rsidRPr="00180098">
        <w:rPr>
          <w:i/>
        </w:rPr>
        <w:t>insert-oauth-guid-here</w:t>
      </w:r>
    </w:p>
    <w:p w14:paraId="386EE7A7" w14:textId="77777777" w:rsidR="00336C53" w:rsidRDefault="00336C53" w:rsidP="00336C53">
      <w:pPr>
        <w:pStyle w:val="JSON"/>
        <w:ind w:left="720"/>
      </w:pPr>
      <w:r w:rsidRPr="00180098">
        <w:t>Content-Type: application/json</w:t>
      </w:r>
    </w:p>
    <w:p w14:paraId="11B9D267" w14:textId="77777777" w:rsidR="00336C53" w:rsidRDefault="00336C53" w:rsidP="00336C53">
      <w:pPr>
        <w:pStyle w:val="Heading2"/>
      </w:pPr>
      <w:bookmarkStart w:id="10" w:name="_Toc441760065"/>
      <w:bookmarkStart w:id="11" w:name="_Toc442363751"/>
      <w:r>
        <w:t>Tenancy</w:t>
      </w:r>
      <w:bookmarkEnd w:id="10"/>
      <w:bookmarkEnd w:id="11"/>
    </w:p>
    <w:p w14:paraId="20C98001" w14:textId="1CBE2B8B" w:rsidR="00336C53" w:rsidRDefault="00336C53" w:rsidP="00336C53">
      <w:r>
        <w:t>All TIB API calls are tenanted, meaning they require a tenant identifier to be transmitted along with the call. A tenant may be a State entity, for example. Tenant identifiers are</w:t>
      </w:r>
      <w:r w:rsidR="00AD2798">
        <w:t xml:space="preserve"> generally represented as GUIDs and are required parameters on most TIB API calls.</w:t>
      </w:r>
    </w:p>
    <w:p w14:paraId="6D405DE2" w14:textId="0ECBFF5B" w:rsidR="00336C53" w:rsidRDefault="00336C53" w:rsidP="00336C53">
      <w:pPr>
        <w:pStyle w:val="Heading2"/>
      </w:pPr>
      <w:bookmarkStart w:id="12" w:name="_Toc441760066"/>
      <w:bookmarkStart w:id="13" w:name="_Toc442363752"/>
      <w:r>
        <w:t>Item Bank</w:t>
      </w:r>
      <w:bookmarkEnd w:id="12"/>
      <w:r>
        <w:t xml:space="preserve"> Number</w:t>
      </w:r>
      <w:bookmarkEnd w:id="13"/>
    </w:p>
    <w:p w14:paraId="39AB0B24" w14:textId="430FFB8F" w:rsidR="00336C53" w:rsidRDefault="00336C53" w:rsidP="0081207C">
      <w:r w:rsidRPr="00336C53">
        <w:t>All items belong to an item bank, which is a grouping of items. The item bank number</w:t>
      </w:r>
      <w:r>
        <w:t xml:space="preserve"> (identifier) is required for some API calls.</w:t>
      </w:r>
    </w:p>
    <w:p w14:paraId="57326AF3" w14:textId="2381C99C" w:rsidR="00336C53" w:rsidRDefault="00AD2798" w:rsidP="00336C53">
      <w:pPr>
        <w:pStyle w:val="Heading2"/>
      </w:pPr>
      <w:bookmarkStart w:id="14" w:name="_Toc442363753"/>
      <w:r>
        <w:t>REST APIs</w:t>
      </w:r>
      <w:bookmarkEnd w:id="14"/>
    </w:p>
    <w:p w14:paraId="71F8B75A" w14:textId="0C07849C" w:rsidR="007A79B1" w:rsidRDefault="007A79B1" w:rsidP="0081207C">
      <w:r>
        <w:t xml:space="preserve">The </w:t>
      </w:r>
      <w:r w:rsidR="000E0914">
        <w:t>Test Item Bank</w:t>
      </w:r>
      <w:r>
        <w:t xml:space="preserve"> component </w:t>
      </w:r>
      <w:r w:rsidR="001736AD">
        <w:t>APIs are divided into</w:t>
      </w:r>
      <w:r>
        <w:t xml:space="preserve"> public and private</w:t>
      </w:r>
      <w:r w:rsidR="001736AD">
        <w:t xml:space="preserve"> APIs</w:t>
      </w:r>
      <w:r>
        <w:t xml:space="preserve">. The private APIs </w:t>
      </w:r>
      <w:r w:rsidR="00840D0B">
        <w:t xml:space="preserve">allow mutation of the data contained in </w:t>
      </w:r>
      <w:r w:rsidR="000E0914">
        <w:t>Test Item Bank</w:t>
      </w:r>
      <w:r w:rsidR="00840D0B">
        <w:t xml:space="preserve"> and </w:t>
      </w:r>
      <w:r>
        <w:t xml:space="preserve">are intended </w:t>
      </w:r>
      <w:r w:rsidR="00962711">
        <w:t xml:space="preserve">to be used solely by </w:t>
      </w:r>
      <w:r w:rsidR="001736AD">
        <w:t xml:space="preserve">administrators with access to the </w:t>
      </w:r>
      <w:r w:rsidR="000E0914">
        <w:t>Test Item Bank</w:t>
      </w:r>
      <w:r>
        <w:t xml:space="preserve"> user interface to define roles, components, permissions and mappings.</w:t>
      </w:r>
      <w:r w:rsidR="00840D0B">
        <w:t xml:space="preserve"> The public APIs provide read-only access to this information for client component</w:t>
      </w:r>
      <w:r w:rsidR="0070127F">
        <w:t>s</w:t>
      </w:r>
      <w:r w:rsidR="00840D0B">
        <w:t xml:space="preserve"> to use in determin</w:t>
      </w:r>
      <w:r w:rsidR="00EC0491">
        <w:t>ing</w:t>
      </w:r>
      <w:r w:rsidR="00840D0B">
        <w:t xml:space="preserve"> the appropriate level of authorization to grant a given user based on the user’s roles.</w:t>
      </w:r>
    </w:p>
    <w:p w14:paraId="6D9EF0B4" w14:textId="4E5AB623" w:rsidR="0081207C" w:rsidRDefault="0081207C" w:rsidP="0081207C">
      <w:r>
        <w:t xml:space="preserve">The following tables describe the </w:t>
      </w:r>
      <w:r w:rsidR="000E0914">
        <w:t>Test Item Bank</w:t>
      </w:r>
      <w:r>
        <w:t xml:space="preserve"> </w:t>
      </w:r>
      <w:r w:rsidR="00C55A82">
        <w:t xml:space="preserve">public and private </w:t>
      </w:r>
      <w:r>
        <w:t xml:space="preserve">APIs. </w:t>
      </w:r>
    </w:p>
    <w:p w14:paraId="058510B8" w14:textId="77777777" w:rsidR="002B76BC" w:rsidRPr="0081207C" w:rsidRDefault="002B76BC" w:rsidP="0081207C"/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520"/>
        <w:gridCol w:w="4680"/>
      </w:tblGrid>
      <w:tr w:rsidR="008E2B4C" w:rsidRPr="00271809" w14:paraId="5F7C6D90" w14:textId="77777777" w:rsidTr="00D32D47">
        <w:trPr>
          <w:cantSplit/>
          <w:trHeight w:val="432"/>
          <w:tblHeader/>
        </w:trPr>
        <w:tc>
          <w:tcPr>
            <w:tcW w:w="229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DF28E6" w14:textId="77777777" w:rsidR="0081207C" w:rsidRPr="00271809" w:rsidRDefault="0081207C" w:rsidP="002E3B9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API Endpoint</w:t>
            </w:r>
          </w:p>
        </w:tc>
        <w:tc>
          <w:tcPr>
            <w:tcW w:w="252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30F963" w14:textId="77777777" w:rsidR="0081207C" w:rsidRPr="00271809" w:rsidRDefault="0081207C" w:rsidP="002E3B9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HTTP Request</w:t>
            </w:r>
          </w:p>
        </w:tc>
        <w:tc>
          <w:tcPr>
            <w:tcW w:w="468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DC3225" w14:textId="77777777" w:rsidR="0081207C" w:rsidRPr="00271809" w:rsidRDefault="0081207C" w:rsidP="002E3B9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</w:tr>
      <w:tr w:rsidR="008E2B4C" w:rsidRPr="00271809" w14:paraId="58F0AC6E" w14:textId="77777777" w:rsidTr="00D32D4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840906" w14:textId="197010A0" w:rsidR="0081207C" w:rsidRPr="00271809" w:rsidRDefault="00674BC7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/item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5B119B" w14:textId="7B3A8949" w:rsidR="0081207C" w:rsidRPr="00271809" w:rsidRDefault="00674BC7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/item/{identifier}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BF4CC3" w14:textId="1F709CC1" w:rsidR="0081207C" w:rsidRPr="00271809" w:rsidRDefault="008E2B4C" w:rsidP="005A3C28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Returns a specific</w:t>
            </w:r>
            <w:r w:rsidR="003847DD" w:rsidRPr="00674BC7">
              <w:rPr>
                <w:sz w:val="18"/>
                <w:szCs w:val="18"/>
              </w:rPr>
              <w:t xml:space="preserve"> item’s metadata</w:t>
            </w:r>
            <w:r w:rsidR="00674BC7" w:rsidRPr="00674BC7">
              <w:rPr>
                <w:sz w:val="18"/>
                <w:szCs w:val="18"/>
              </w:rPr>
              <w:t>.</w:t>
            </w:r>
          </w:p>
        </w:tc>
      </w:tr>
      <w:tr w:rsidR="008E2B4C" w:rsidRPr="00271809" w14:paraId="4901AFAF" w14:textId="77777777" w:rsidTr="00D32D4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13DEC4" w14:textId="47D8E6DB" w:rsidR="0081207C" w:rsidRPr="00271809" w:rsidRDefault="00674BC7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/item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55C0C6" w14:textId="7B81CC0C" w:rsidR="0081207C" w:rsidRPr="00271809" w:rsidRDefault="00336C53" w:rsidP="00336C53">
            <w:pPr>
              <w:rPr>
                <w:sz w:val="18"/>
                <w:szCs w:val="18"/>
              </w:rPr>
            </w:pPr>
            <w:r w:rsidRPr="00336C53">
              <w:rPr>
                <w:sz w:val="18"/>
                <w:szCs w:val="18"/>
              </w:rPr>
              <w:t>GET /item?{key}={value(s)}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D12EEA" w14:textId="1916353E" w:rsidR="0081207C" w:rsidRPr="00271809" w:rsidRDefault="00B14BD1" w:rsidP="0024128C">
            <w:pPr>
              <w:spacing w:before="0"/>
              <w:rPr>
                <w:sz w:val="18"/>
                <w:szCs w:val="18"/>
              </w:rPr>
            </w:pPr>
            <w:r w:rsidRPr="00B14BD1">
              <w:rPr>
                <w:sz w:val="18"/>
                <w:szCs w:val="18"/>
              </w:rPr>
              <w:t>Provides the capability to query the Test Item Bank based on searchable metadata.</w:t>
            </w:r>
          </w:p>
        </w:tc>
      </w:tr>
      <w:tr w:rsidR="008E2B4C" w:rsidRPr="00271809" w14:paraId="4212C0DE" w14:textId="77777777" w:rsidTr="00D32D4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92F961" w14:textId="7102F84B" w:rsidR="0081207C" w:rsidRPr="00271809" w:rsidRDefault="00336C53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/item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75AC05" w14:textId="05439863" w:rsidR="0081207C" w:rsidRPr="00271809" w:rsidRDefault="00336C53" w:rsidP="00336C53">
            <w:pPr>
              <w:rPr>
                <w:sz w:val="18"/>
                <w:szCs w:val="18"/>
              </w:rPr>
            </w:pPr>
            <w:r w:rsidRPr="00336C53">
              <w:rPr>
                <w:sz w:val="18"/>
                <w:szCs w:val="18"/>
              </w:rPr>
              <w:t xml:space="preserve">GET </w:t>
            </w:r>
            <w:r w:rsidR="00636412">
              <w:rPr>
                <w:sz w:val="18"/>
                <w:szCs w:val="18"/>
              </w:rPr>
              <w:t>/</w:t>
            </w:r>
            <w:r w:rsidRPr="00336C53">
              <w:rPr>
                <w:sz w:val="18"/>
                <w:szCs w:val="18"/>
              </w:rPr>
              <w:t>item/{identifier}/history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5514FC" w14:textId="451A3B28" w:rsidR="0081207C" w:rsidRPr="00271809" w:rsidRDefault="00B14BD1" w:rsidP="009F7154">
            <w:pPr>
              <w:spacing w:before="0"/>
              <w:rPr>
                <w:sz w:val="18"/>
                <w:szCs w:val="18"/>
              </w:rPr>
            </w:pPr>
            <w:r w:rsidRPr="00B14BD1">
              <w:rPr>
                <w:sz w:val="18"/>
                <w:szCs w:val="18"/>
              </w:rPr>
              <w:t>Retrieves a list of Item version(s) and the associated metadata for each version.</w:t>
            </w:r>
          </w:p>
        </w:tc>
      </w:tr>
      <w:tr w:rsidR="008E2B4C" w:rsidRPr="00271809" w14:paraId="13A00762" w14:textId="77777777" w:rsidTr="00D32D4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7DDCC3" w14:textId="7A716CB9" w:rsidR="0081207C" w:rsidRPr="00271809" w:rsidRDefault="00636412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/itemMetadata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8B160E" w14:textId="0D39B8C1" w:rsidR="0081207C" w:rsidRPr="00271809" w:rsidRDefault="00636412" w:rsidP="00636412">
            <w:pPr>
              <w:rPr>
                <w:sz w:val="18"/>
                <w:szCs w:val="18"/>
              </w:rPr>
            </w:pPr>
            <w:r w:rsidRPr="00636412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/</w:t>
            </w:r>
            <w:r w:rsidRPr="00636412">
              <w:rPr>
                <w:sz w:val="18"/>
                <w:szCs w:val="18"/>
              </w:rPr>
              <w:t>itemMetadata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DA0289" w14:textId="18B3BE90" w:rsidR="0081207C" w:rsidRPr="00271809" w:rsidRDefault="00F93637" w:rsidP="008E2B4C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>Obtain a unique set</w:t>
            </w:r>
            <w:r>
              <w:rPr>
                <w:sz w:val="18"/>
                <w:szCs w:val="18"/>
              </w:rPr>
              <w:t xml:space="preserve"> o</w:t>
            </w:r>
            <w:r w:rsidR="008E2B4C">
              <w:rPr>
                <w:sz w:val="18"/>
                <w:szCs w:val="18"/>
              </w:rPr>
              <w:t>f all available item metadata</w:t>
            </w:r>
            <w:r w:rsidR="005A620F">
              <w:rPr>
                <w:sz w:val="18"/>
                <w:szCs w:val="18"/>
              </w:rPr>
              <w:t xml:space="preserve"> names</w:t>
            </w:r>
            <w:r w:rsidR="008E2B4C">
              <w:rPr>
                <w:sz w:val="18"/>
                <w:szCs w:val="18"/>
              </w:rPr>
              <w:t xml:space="preserve"> for a particular tenant.</w:t>
            </w:r>
          </w:p>
        </w:tc>
      </w:tr>
      <w:tr w:rsidR="008E2B4C" w:rsidRPr="00271809" w14:paraId="1C8DBB65" w14:textId="77777777" w:rsidTr="00D32D4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56A048" w14:textId="2BB1F89E" w:rsidR="00886129" w:rsidRDefault="00886129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/itemMetadataValue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4F93D2" w14:textId="659B9F3C" w:rsidR="00886129" w:rsidRPr="00636412" w:rsidRDefault="00886129" w:rsidP="006364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/itemMetadataValue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69278" w14:textId="1E38B8D6" w:rsidR="00886129" w:rsidRPr="00F93637" w:rsidRDefault="00886129" w:rsidP="008B08D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 valid values for selected metadata.</w:t>
            </w:r>
          </w:p>
        </w:tc>
      </w:tr>
      <w:tr w:rsidR="008E2B4C" w:rsidRPr="00271809" w14:paraId="32190E6C" w14:textId="77777777" w:rsidTr="00D32D4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1A3FF4E" w14:textId="450EF15E" w:rsidR="00636412" w:rsidRDefault="00636412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/importSet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864455" w14:textId="694E7E55" w:rsidR="00636412" w:rsidRPr="00636412" w:rsidRDefault="00636412" w:rsidP="00636412">
            <w:pPr>
              <w:rPr>
                <w:sz w:val="18"/>
                <w:szCs w:val="18"/>
              </w:rPr>
            </w:pPr>
            <w:r w:rsidRPr="00636412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/</w:t>
            </w:r>
            <w:r w:rsidRPr="00636412">
              <w:rPr>
                <w:sz w:val="18"/>
                <w:szCs w:val="18"/>
              </w:rPr>
              <w:t>importSet/{importSetID}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82110" w14:textId="4DD4881B" w:rsidR="00636412" w:rsidRPr="00271809" w:rsidRDefault="00F93637" w:rsidP="008B08D6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>Retrieves information about the file uploaded. Expects ImportSetID from the corresponding uploaded file.</w:t>
            </w:r>
          </w:p>
        </w:tc>
      </w:tr>
      <w:tr w:rsidR="00D32D47" w:rsidRPr="00271809" w14:paraId="4C30E818" w14:textId="77777777" w:rsidTr="009A793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87D17F" w14:textId="77777777" w:rsidR="00D32D47" w:rsidRPr="00271809" w:rsidRDefault="00D32D47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/exportSet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7CDEC9" w14:textId="77777777" w:rsidR="00D32D47" w:rsidRPr="00271809" w:rsidRDefault="00D32D47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/exportSet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7BA335" w14:textId="77777777" w:rsidR="00D32D47" w:rsidRPr="00271809" w:rsidRDefault="00D32D47" w:rsidP="00085C90">
            <w:pPr>
              <w:spacing w:before="0"/>
              <w:rPr>
                <w:sz w:val="18"/>
                <w:szCs w:val="18"/>
              </w:rPr>
            </w:pPr>
            <w:r w:rsidRPr="0011530D">
              <w:rPr>
                <w:sz w:val="18"/>
                <w:szCs w:val="18"/>
              </w:rPr>
              <w:t>Post set of items represented in JSON format in agreed upon SFTP site. The export process ships the entire item contents (saved as zip file) to the designated SFTP site.</w:t>
            </w:r>
          </w:p>
        </w:tc>
      </w:tr>
      <w:tr w:rsidR="009A7930" w:rsidRPr="00271809" w14:paraId="12122BC1" w14:textId="77777777" w:rsidTr="00BE5CB7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4A6A1C" w14:textId="77777777" w:rsidR="009A7930" w:rsidRPr="00271809" w:rsidRDefault="009A7930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/exportSet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59AAD" w14:textId="41EAD10C" w:rsidR="009A7930" w:rsidRPr="00271809" w:rsidRDefault="009A7930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/exportSet/{setId}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9BA4E7" w14:textId="550A34BB" w:rsidR="009A7930" w:rsidRPr="00271809" w:rsidRDefault="00AA00E9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Provides status information on the exportSet </w:t>
            </w:r>
            <w:r w:rsidR="00D631E1">
              <w:rPr>
                <w:sz w:val="18"/>
                <w:szCs w:val="18"/>
              </w:rPr>
              <w:t>whose ID was provided by an earlier POST /exportSet call</w:t>
            </w:r>
            <w:r w:rsidR="009A7930" w:rsidRPr="0011530D">
              <w:rPr>
                <w:sz w:val="18"/>
                <w:szCs w:val="18"/>
              </w:rPr>
              <w:t>.</w:t>
            </w:r>
          </w:p>
        </w:tc>
      </w:tr>
      <w:tr w:rsidR="00D32D47" w:rsidRPr="00271809" w14:paraId="1F2ABF41" w14:textId="77777777" w:rsidTr="009A7930">
        <w:trPr>
          <w:cantSplit/>
          <w:trHeight w:val="432"/>
        </w:trPr>
        <w:tc>
          <w:tcPr>
            <w:tcW w:w="229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44B145" w14:textId="77777777" w:rsidR="00D32D47" w:rsidRPr="00271809" w:rsidRDefault="00D32D47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/itemsByIdentifierSearch</w:t>
            </w:r>
          </w:p>
        </w:tc>
        <w:tc>
          <w:tcPr>
            <w:tcW w:w="252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5161A8" w14:textId="77777777" w:rsidR="00D32D47" w:rsidRPr="00271809" w:rsidRDefault="00D32D47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/itemsByIdentifierSearch</w:t>
            </w:r>
          </w:p>
        </w:tc>
        <w:tc>
          <w:tcPr>
            <w:tcW w:w="468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1C4FB5" w14:textId="77777777" w:rsidR="00D32D47" w:rsidRPr="00271809" w:rsidRDefault="00D32D47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JSON containing item bank, tenant ID, and list of item identifiers. Returns item information for all requested items.</w:t>
            </w:r>
          </w:p>
        </w:tc>
      </w:tr>
    </w:tbl>
    <w:p w14:paraId="7D47E442" w14:textId="695FC5CC" w:rsidR="003B58C1" w:rsidRDefault="00247F13" w:rsidP="00247F13">
      <w:pPr>
        <w:pStyle w:val="Caption"/>
      </w:pPr>
      <w:bookmarkStart w:id="15" w:name="_Toc442363864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r w:rsidR="000E0914">
        <w:t>Test Item Bank</w:t>
      </w:r>
      <w:r>
        <w:t xml:space="preserve"> Public API</w:t>
      </w:r>
      <w:r w:rsidR="00DE0C38">
        <w:t xml:space="preserve"> Summary</w:t>
      </w:r>
      <w:bookmarkEnd w:id="15"/>
    </w:p>
    <w:p w14:paraId="7053D68A" w14:textId="77777777" w:rsidR="00F93637" w:rsidRPr="00F93637" w:rsidRDefault="00F93637" w:rsidP="00F93637"/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700"/>
        <w:gridCol w:w="4590"/>
      </w:tblGrid>
      <w:tr w:rsidR="0081207C" w:rsidRPr="00271809" w14:paraId="0F4FED95" w14:textId="77777777" w:rsidTr="008E2B4C">
        <w:trPr>
          <w:cantSplit/>
          <w:trHeight w:val="432"/>
        </w:trPr>
        <w:tc>
          <w:tcPr>
            <w:tcW w:w="220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0CB7E1" w14:textId="77777777" w:rsidR="0081207C" w:rsidRPr="00271809" w:rsidRDefault="0081207C" w:rsidP="002B76B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API Endpoint</w:t>
            </w:r>
          </w:p>
        </w:tc>
        <w:tc>
          <w:tcPr>
            <w:tcW w:w="270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F70EF9" w14:textId="77777777" w:rsidR="0081207C" w:rsidRPr="00271809" w:rsidRDefault="0081207C" w:rsidP="002B76B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HTTP Request</w:t>
            </w:r>
          </w:p>
        </w:tc>
        <w:tc>
          <w:tcPr>
            <w:tcW w:w="45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06574C" w14:textId="77777777" w:rsidR="0081207C" w:rsidRPr="00271809" w:rsidRDefault="0081207C" w:rsidP="002B76BC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</w:tr>
      <w:tr w:rsidR="0081207C" w:rsidRPr="00271809" w14:paraId="20F3D7D9" w14:textId="77777777" w:rsidTr="008E2B4C">
        <w:trPr>
          <w:cantSplit/>
          <w:trHeight w:val="432"/>
        </w:trPr>
        <w:tc>
          <w:tcPr>
            <w:tcW w:w="220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5A210F" w14:textId="0167C0CA" w:rsidR="0081207C" w:rsidRPr="00271809" w:rsidRDefault="00F93637" w:rsidP="002E3B91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>/sftpFileImport</w:t>
            </w:r>
          </w:p>
        </w:tc>
        <w:tc>
          <w:tcPr>
            <w:tcW w:w="27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B2EB35" w14:textId="462F4965" w:rsidR="0081207C" w:rsidRPr="00271809" w:rsidRDefault="00F93637" w:rsidP="00F93637">
            <w:pPr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>POST /sftpFileImport</w:t>
            </w:r>
          </w:p>
        </w:tc>
        <w:tc>
          <w:tcPr>
            <w:tcW w:w="4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F610EA" w14:textId="28B748D4" w:rsidR="0081207C" w:rsidRPr="00271809" w:rsidRDefault="00F93637" w:rsidP="002E3B91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>Post JSON payload containing file names located in agreed upon SFTP site.</w:t>
            </w:r>
          </w:p>
        </w:tc>
      </w:tr>
      <w:tr w:rsidR="0081207C" w:rsidRPr="00271809" w14:paraId="3C42BCBC" w14:textId="77777777" w:rsidTr="008E2B4C">
        <w:trPr>
          <w:cantSplit/>
          <w:trHeight w:val="432"/>
        </w:trPr>
        <w:tc>
          <w:tcPr>
            <w:tcW w:w="220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AC5674" w14:textId="5BFE1B45" w:rsidR="0081207C" w:rsidRPr="00271809" w:rsidRDefault="00F93637" w:rsidP="002E3B9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/uploadFile</w:t>
            </w:r>
          </w:p>
        </w:tc>
        <w:tc>
          <w:tcPr>
            <w:tcW w:w="27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7D89F0" w14:textId="58A521D0" w:rsidR="0081207C" w:rsidRPr="00271809" w:rsidRDefault="00F93637" w:rsidP="00F93637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 xml:space="preserve">POST </w:t>
            </w:r>
            <w:r w:rsidR="0011530D">
              <w:rPr>
                <w:sz w:val="18"/>
                <w:szCs w:val="18"/>
              </w:rPr>
              <w:t>/</w:t>
            </w:r>
            <w:r w:rsidRPr="00F93637">
              <w:rPr>
                <w:sz w:val="18"/>
                <w:szCs w:val="18"/>
              </w:rPr>
              <w:t>uploadFile</w:t>
            </w:r>
          </w:p>
        </w:tc>
        <w:tc>
          <w:tcPr>
            <w:tcW w:w="4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21A850" w14:textId="5CB1B0DD" w:rsidR="0081207C" w:rsidRPr="00271809" w:rsidRDefault="00F93637" w:rsidP="002E3B9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a file to TIB. </w:t>
            </w:r>
            <w:r w:rsidRPr="00F93637">
              <w:rPr>
                <w:sz w:val="18"/>
                <w:szCs w:val="18"/>
              </w:rPr>
              <w:t>mulipart form, file:filebytes</w:t>
            </w:r>
          </w:p>
        </w:tc>
      </w:tr>
      <w:tr w:rsidR="0081207C" w:rsidRPr="00271809" w14:paraId="647B9A06" w14:textId="77777777" w:rsidTr="008E2B4C">
        <w:trPr>
          <w:cantSplit/>
          <w:trHeight w:val="432"/>
        </w:trPr>
        <w:tc>
          <w:tcPr>
            <w:tcW w:w="220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4F508F" w14:textId="3E68FAE3" w:rsidR="0081207C" w:rsidRPr="00271809" w:rsidRDefault="00F93637" w:rsidP="002E3B9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F93637">
              <w:rPr>
                <w:sz w:val="18"/>
                <w:szCs w:val="18"/>
              </w:rPr>
              <w:t>stagedFile</w:t>
            </w:r>
          </w:p>
        </w:tc>
        <w:tc>
          <w:tcPr>
            <w:tcW w:w="270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D27D1A" w14:textId="579DB7E8" w:rsidR="0081207C" w:rsidRPr="00271809" w:rsidRDefault="00F93637" w:rsidP="00524C12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 xml:space="preserve">POST </w:t>
            </w:r>
            <w:r w:rsidR="0011530D">
              <w:rPr>
                <w:sz w:val="18"/>
                <w:szCs w:val="18"/>
              </w:rPr>
              <w:t>/</w:t>
            </w:r>
            <w:r w:rsidRPr="00F93637">
              <w:rPr>
                <w:sz w:val="18"/>
                <w:szCs w:val="18"/>
              </w:rPr>
              <w:t>stagedFile</w:t>
            </w:r>
          </w:p>
        </w:tc>
        <w:tc>
          <w:tcPr>
            <w:tcW w:w="45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1631A6" w14:textId="4B5DCA50" w:rsidR="0081207C" w:rsidRPr="00271809" w:rsidRDefault="00F93637" w:rsidP="00414561">
            <w:pPr>
              <w:spacing w:before="0"/>
              <w:rPr>
                <w:sz w:val="18"/>
                <w:szCs w:val="18"/>
              </w:rPr>
            </w:pPr>
            <w:r w:rsidRPr="00F93637">
              <w:rPr>
                <w:sz w:val="18"/>
                <w:szCs w:val="18"/>
              </w:rPr>
              <w:t>Imports a file (APIP) into Test Item Bank from a local computer. This will be used for testing purpose</w:t>
            </w:r>
            <w:r w:rsidR="002D27DD">
              <w:rPr>
                <w:sz w:val="18"/>
                <w:szCs w:val="18"/>
              </w:rPr>
              <w:t>s</w:t>
            </w:r>
            <w:r w:rsidRPr="00F93637">
              <w:rPr>
                <w:sz w:val="18"/>
                <w:szCs w:val="18"/>
              </w:rPr>
              <w:t xml:space="preserve"> only.</w:t>
            </w:r>
          </w:p>
        </w:tc>
      </w:tr>
    </w:tbl>
    <w:p w14:paraId="138CCD06" w14:textId="560064E8" w:rsidR="00247F13" w:rsidRDefault="00247F13" w:rsidP="00247F13">
      <w:pPr>
        <w:pStyle w:val="Caption"/>
      </w:pPr>
      <w:bookmarkStart w:id="16" w:name="_Toc442363865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r w:rsidR="000E0914">
        <w:t>Test Item Bank</w:t>
      </w:r>
      <w:r w:rsidR="00DE0C38">
        <w:t xml:space="preserve"> Private API Summary</w:t>
      </w:r>
      <w:bookmarkEnd w:id="16"/>
    </w:p>
    <w:p w14:paraId="28D9B308" w14:textId="71C080FD" w:rsidR="0082718F" w:rsidRDefault="00F93637" w:rsidP="005F07B4">
      <w:pPr>
        <w:pStyle w:val="Heading1"/>
      </w:pPr>
      <w:bookmarkStart w:id="17" w:name="_Toc442363754"/>
      <w:r w:rsidRPr="00F93637">
        <w:lastRenderedPageBreak/>
        <w:t xml:space="preserve">/item/{identifier} </w:t>
      </w:r>
      <w:r w:rsidR="00ED46DD">
        <w:t>(GET)</w:t>
      </w:r>
      <w:bookmarkEnd w:id="17"/>
    </w:p>
    <w:p w14:paraId="42B5FBFE" w14:textId="77777777" w:rsidR="0082718F" w:rsidRDefault="0082718F" w:rsidP="005F07B4">
      <w:pPr>
        <w:pStyle w:val="Heading2"/>
      </w:pPr>
      <w:bookmarkStart w:id="18" w:name="_Toc442363755"/>
      <w:r>
        <w:t>Overview</w:t>
      </w:r>
      <w:bookmarkEnd w:id="18"/>
    </w:p>
    <w:p w14:paraId="2CA197A0" w14:textId="2A782B39" w:rsidR="0035027D" w:rsidRDefault="00502797" w:rsidP="0035027D">
      <w:r>
        <w:t>Returns a specific</w:t>
      </w:r>
      <w:r w:rsidR="0035027D">
        <w:t xml:space="preserve"> ite</w:t>
      </w:r>
      <w:r w:rsidR="00AA1F81">
        <w:t>m’s metadata</w:t>
      </w:r>
      <w:r w:rsidR="0035027D">
        <w:t>.</w:t>
      </w:r>
    </w:p>
    <w:p w14:paraId="0CADF180" w14:textId="456EDBF0" w:rsidR="0082718F" w:rsidRDefault="0082718F" w:rsidP="005F07B4">
      <w:pPr>
        <w:pStyle w:val="Heading2"/>
      </w:pPr>
      <w:bookmarkStart w:id="19" w:name="_Toc442363756"/>
      <w:r>
        <w:t>HTTP Request</w:t>
      </w:r>
      <w:r w:rsidR="00BE5CB7">
        <w:t xml:space="preserve"> [Public</w:t>
      </w:r>
      <w:r w:rsidR="00ED46DD">
        <w:t xml:space="preserve"> API]</w:t>
      </w:r>
      <w:bookmarkEnd w:id="19"/>
    </w:p>
    <w:p w14:paraId="0816860F" w14:textId="698F45D6" w:rsidR="0082718F" w:rsidRPr="002A7B4D" w:rsidRDefault="0082718F" w:rsidP="00ED46DD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 w:rsidRPr="005D48DE">
        <w:rPr>
          <w:sz w:val="18"/>
          <w:szCs w:val="18"/>
        </w:rPr>
        <w:t>GET /</w:t>
      </w:r>
      <w:r w:rsidR="0035027D">
        <w:rPr>
          <w:sz w:val="18"/>
          <w:szCs w:val="18"/>
        </w:rPr>
        <w:t>item/{identifier}</w:t>
      </w:r>
      <w:r w:rsidR="007520C7">
        <w:rPr>
          <w:sz w:val="18"/>
          <w:szCs w:val="18"/>
        </w:rPr>
        <w:t>?tenantId={tenant_id}</w:t>
      </w:r>
    </w:p>
    <w:p w14:paraId="632196A8" w14:textId="10364934" w:rsidR="0082718F" w:rsidRDefault="00ED46DD" w:rsidP="005F07B4">
      <w:pPr>
        <w:pStyle w:val="Heading2"/>
      </w:pPr>
      <w:bookmarkStart w:id="20" w:name="_Toc442363757"/>
      <w:r>
        <w:t>Path</w:t>
      </w:r>
      <w:r w:rsidR="0082718F">
        <w:t xml:space="preserve"> Parameters</w:t>
      </w:r>
      <w:bookmarkEnd w:id="20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ED46DD" w:rsidRPr="00271809" w14:paraId="1C77F962" w14:textId="77777777" w:rsidTr="00ED46DD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9DA77D" w14:textId="77777777" w:rsidR="00ED46DD" w:rsidRPr="00271809" w:rsidRDefault="00ED46DD" w:rsidP="009F7154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2F34F0" w14:textId="77777777" w:rsidR="00ED46DD" w:rsidRPr="00271809" w:rsidRDefault="00ED46DD" w:rsidP="009F7154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0E9C74" w14:textId="77777777" w:rsidR="00ED46DD" w:rsidRPr="00271809" w:rsidRDefault="00ED46DD" w:rsidP="009F7154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5694C9A2" w14:textId="77777777" w:rsidR="00ED46DD" w:rsidRPr="00271809" w:rsidRDefault="00ED46DD" w:rsidP="009F7154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25082E3C" w14:textId="77777777" w:rsidR="00ED46DD" w:rsidRPr="00271809" w:rsidRDefault="00ED46DD" w:rsidP="009F7154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ED46DD" w:rsidRPr="00271809" w14:paraId="4BFC4C30" w14:textId="77777777" w:rsidTr="00ED46D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A6F72C" w14:textId="6F700034" w:rsidR="00ED46DD" w:rsidRPr="00271809" w:rsidRDefault="0035027D" w:rsidP="003902A6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653345" w14:textId="71075343" w:rsidR="00ED46DD" w:rsidRPr="00271809" w:rsidRDefault="0035027D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6CA133" w14:textId="1C6A7542" w:rsidR="00ED46DD" w:rsidRPr="00271809" w:rsidRDefault="0035027D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identifier, usually in the form of {item/stim}-{itembank-id}-{item-id}</w:t>
            </w:r>
          </w:p>
        </w:tc>
        <w:tc>
          <w:tcPr>
            <w:tcW w:w="2610" w:type="dxa"/>
            <w:vAlign w:val="center"/>
          </w:tcPr>
          <w:p w14:paraId="58711823" w14:textId="782884A3" w:rsidR="00ED46DD" w:rsidRPr="00271809" w:rsidRDefault="0035027D" w:rsidP="009F715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10" w:type="dxa"/>
            <w:vAlign w:val="center"/>
          </w:tcPr>
          <w:p w14:paraId="05B7E53D" w14:textId="4D825374" w:rsidR="00ED46DD" w:rsidRPr="00271809" w:rsidRDefault="0035027D" w:rsidP="005A5244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0E79C658" w14:textId="77777777" w:rsidR="0082718F" w:rsidRDefault="0082718F" w:rsidP="005F07B4">
      <w:pPr>
        <w:pStyle w:val="Heading2"/>
      </w:pPr>
      <w:bookmarkStart w:id="21" w:name="_Toc442363758"/>
      <w:r>
        <w:t>Request Parameters</w:t>
      </w:r>
      <w:bookmarkEnd w:id="21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ED46DD" w:rsidRPr="00271809" w14:paraId="01D49672" w14:textId="77777777" w:rsidTr="008E2277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CFFBC3" w14:textId="77777777" w:rsidR="00ED46DD" w:rsidRPr="00271809" w:rsidRDefault="00ED46DD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FA57B5" w14:textId="77777777" w:rsidR="00ED46DD" w:rsidRPr="00271809" w:rsidRDefault="00ED46DD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039BEF" w14:textId="77777777" w:rsidR="00ED46DD" w:rsidRPr="00271809" w:rsidRDefault="00ED46DD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10821038" w14:textId="77777777" w:rsidR="00ED46DD" w:rsidRPr="00271809" w:rsidRDefault="00ED46DD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68B4F980" w14:textId="77777777" w:rsidR="00ED46DD" w:rsidRPr="00271809" w:rsidRDefault="00ED46DD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7520C7" w:rsidRPr="00271809" w14:paraId="4EF4331D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DFBBF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tenantId={tenant_id}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DFAD65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0BE1D2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78E2FEDE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375872BA" w14:textId="77777777" w:rsidR="007520C7" w:rsidRDefault="007520C7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57360895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5E8E8093" w14:textId="77777777" w:rsidR="0082718F" w:rsidRDefault="0082718F" w:rsidP="005F07B4">
      <w:pPr>
        <w:pStyle w:val="Heading2"/>
      </w:pPr>
      <w:bookmarkStart w:id="22" w:name="_Toc442363759"/>
      <w:r>
        <w:t>Request Body</w:t>
      </w:r>
      <w:bookmarkEnd w:id="22"/>
    </w:p>
    <w:p w14:paraId="18D1E1A7" w14:textId="2438927D" w:rsidR="00EC2160" w:rsidRDefault="00EC2160" w:rsidP="00EC2160">
      <w:pPr>
        <w:pStyle w:val="JSON"/>
      </w:pPr>
      <w:r>
        <w:t>GET /item/item-</w:t>
      </w:r>
      <w:r w:rsidR="00D65366">
        <w:t>123</w:t>
      </w:r>
      <w:r>
        <w:t>-10</w:t>
      </w:r>
      <w:r w:rsidR="00BD07F3">
        <w:t>72</w:t>
      </w:r>
      <w:r>
        <w:t>?tenantId=52614674e4b0f8db9d8384b6 HTTP/1.1</w:t>
      </w:r>
    </w:p>
    <w:p w14:paraId="46CA86BB" w14:textId="713C1DAF" w:rsidR="00EC2160" w:rsidRDefault="00EC2160" w:rsidP="00EC2160">
      <w:pPr>
        <w:pStyle w:val="JSON"/>
      </w:pPr>
      <w:r>
        <w:t xml:space="preserve">Host: </w:t>
      </w:r>
      <w:r w:rsidRPr="00EC2160">
        <w:rPr>
          <w:i/>
        </w:rPr>
        <w:t>your-TIB-host</w:t>
      </w:r>
    </w:p>
    <w:p w14:paraId="629F7D36" w14:textId="77777777" w:rsidR="00EC2160" w:rsidRDefault="00EC2160" w:rsidP="00EC2160">
      <w:pPr>
        <w:pStyle w:val="JSON"/>
      </w:pPr>
      <w:r>
        <w:t>Accept: application/json</w:t>
      </w:r>
    </w:p>
    <w:p w14:paraId="1B93732F" w14:textId="0F6F5341" w:rsidR="00EC2160" w:rsidRDefault="00EC2160" w:rsidP="00EC2160">
      <w:pPr>
        <w:pStyle w:val="JSON"/>
      </w:pPr>
      <w:r>
        <w:t xml:space="preserve">Authorization: Bearer </w:t>
      </w:r>
      <w:r w:rsidRPr="00EC2160">
        <w:rPr>
          <w:i/>
        </w:rPr>
        <w:t>your-oauth-token-here</w:t>
      </w:r>
    </w:p>
    <w:p w14:paraId="1BE7812A" w14:textId="3CD99970" w:rsidR="0082718F" w:rsidRPr="00A73342" w:rsidRDefault="00EC2160" w:rsidP="00EC2160">
      <w:pPr>
        <w:pStyle w:val="JSON"/>
      </w:pPr>
      <w:r>
        <w:t>Content-Type: application/json</w:t>
      </w:r>
    </w:p>
    <w:p w14:paraId="1B52E21B" w14:textId="77777777" w:rsidR="0082718F" w:rsidRDefault="0082718F" w:rsidP="005F07B4">
      <w:pPr>
        <w:pStyle w:val="Heading2"/>
      </w:pPr>
      <w:bookmarkStart w:id="23" w:name="_Toc442363760"/>
      <w:r>
        <w:t>Response</w:t>
      </w:r>
      <w:bookmarkEnd w:id="23"/>
    </w:p>
    <w:p w14:paraId="6E49D98B" w14:textId="40CD7E5C" w:rsidR="006C45C4" w:rsidRDefault="0082718F" w:rsidP="009B37A0">
      <w:r w:rsidRPr="00EC67B5">
        <w:t xml:space="preserve">If successful, this method returns </w:t>
      </w:r>
      <w:r w:rsidR="00EC2160">
        <w:t>a JSON object with an item and all of its metadata.</w:t>
      </w:r>
      <w:r w:rsidR="00B55E27">
        <w:t xml:space="preserve"> This object contains further links for obtaining item content and history.</w:t>
      </w:r>
    </w:p>
    <w:p w14:paraId="6AEAB1F0" w14:textId="77777777" w:rsidR="00085C90" w:rsidRDefault="00085C90" w:rsidP="00085C90">
      <w:pPr>
        <w:pStyle w:val="JSON"/>
      </w:pPr>
      <w:r>
        <w:t>{</w:t>
      </w:r>
    </w:p>
    <w:p w14:paraId="48B940B8" w14:textId="77777777" w:rsidR="00085C90" w:rsidRDefault="00085C90" w:rsidP="00085C90">
      <w:pPr>
        <w:pStyle w:val="JSON"/>
      </w:pPr>
      <w:r>
        <w:t xml:space="preserve">    "interactionType": "MC",</w:t>
      </w:r>
    </w:p>
    <w:p w14:paraId="05F4A87E" w14:textId="77777777" w:rsidR="00085C90" w:rsidRDefault="00085C90" w:rsidP="00085C90">
      <w:pPr>
        <w:pStyle w:val="JSON"/>
      </w:pPr>
      <w:r>
        <w:t xml:space="preserve">    "tenantId": "52614674e4b0f8db9d8384b6",</w:t>
      </w:r>
    </w:p>
    <w:p w14:paraId="15F08E7E" w14:textId="1695EDE6" w:rsidR="00085C90" w:rsidRDefault="00085C90" w:rsidP="00085C90">
      <w:pPr>
        <w:pStyle w:val="JSON"/>
      </w:pPr>
      <w:r>
        <w:t xml:space="preserve">    "itemBank": "</w:t>
      </w:r>
      <w:r w:rsidR="0025501F">
        <w:t>123</w:t>
      </w:r>
      <w:r>
        <w:t>",</w:t>
      </w:r>
    </w:p>
    <w:p w14:paraId="48972B66" w14:textId="77777777" w:rsidR="00085C90" w:rsidRDefault="00085C90" w:rsidP="00085C90">
      <w:pPr>
        <w:pStyle w:val="JSON"/>
      </w:pPr>
      <w:r>
        <w:t xml:space="preserve">    "version": "16",</w:t>
      </w:r>
    </w:p>
    <w:p w14:paraId="6A68C7A9" w14:textId="77777777" w:rsidR="00085C90" w:rsidRDefault="00085C90" w:rsidP="00085C90">
      <w:pPr>
        <w:pStyle w:val="JSON"/>
      </w:pPr>
      <w:r>
        <w:t xml:space="preserve">    "status": "Ready for Field Test",</w:t>
      </w:r>
    </w:p>
    <w:p w14:paraId="50C095E8" w14:textId="77777777" w:rsidR="00085C90" w:rsidRDefault="00085C90" w:rsidP="00085C90">
      <w:pPr>
        <w:pStyle w:val="JSON"/>
      </w:pPr>
      <w:r>
        <w:t xml:space="preserve">    "subject": "ELA",</w:t>
      </w:r>
    </w:p>
    <w:p w14:paraId="0743B442" w14:textId="77777777" w:rsidR="00085C90" w:rsidRDefault="00085C90" w:rsidP="00085C90">
      <w:pPr>
        <w:pStyle w:val="JSON"/>
      </w:pPr>
      <w:r>
        <w:t xml:space="preserve">    "intendedGrade": "3",</w:t>
      </w:r>
    </w:p>
    <w:p w14:paraId="4B670CAF" w14:textId="77777777" w:rsidR="00085C90" w:rsidRDefault="00085C90" w:rsidP="00085C90">
      <w:pPr>
        <w:pStyle w:val="JSON"/>
      </w:pPr>
      <w:r>
        <w:t xml:space="preserve">    "stimulusName": null,</w:t>
      </w:r>
    </w:p>
    <w:p w14:paraId="4B5E8511" w14:textId="77777777" w:rsidR="00085C90" w:rsidRDefault="00085C90" w:rsidP="00085C90">
      <w:pPr>
        <w:pStyle w:val="JSON"/>
      </w:pPr>
      <w:r>
        <w:t xml:space="preserve">    "associatedStimulus": null,</w:t>
      </w:r>
    </w:p>
    <w:p w14:paraId="0423C1CF" w14:textId="77777777" w:rsidR="00085C90" w:rsidRDefault="00085C90" w:rsidP="00085C90">
      <w:pPr>
        <w:pStyle w:val="JSON"/>
      </w:pPr>
      <w:r>
        <w:t xml:space="preserve">    "associatedTutorial": "1072",</w:t>
      </w:r>
    </w:p>
    <w:p w14:paraId="6ACED380" w14:textId="77777777" w:rsidR="00085C90" w:rsidRDefault="00085C90" w:rsidP="00085C90">
      <w:pPr>
        <w:pStyle w:val="JSON"/>
      </w:pPr>
      <w:r>
        <w:t xml:space="preserve">    "associatedWordlist": null,</w:t>
      </w:r>
    </w:p>
    <w:p w14:paraId="1B94C346" w14:textId="77777777" w:rsidR="00085C90" w:rsidRDefault="00085C90" w:rsidP="00085C90">
      <w:pPr>
        <w:pStyle w:val="JSON"/>
      </w:pPr>
      <w:r>
        <w:t xml:space="preserve">    "itemEnemies": null,</w:t>
      </w:r>
    </w:p>
    <w:p w14:paraId="35140BF4" w14:textId="77777777" w:rsidR="00085C90" w:rsidRDefault="00085C90" w:rsidP="00085C90">
      <w:pPr>
        <w:pStyle w:val="JSON"/>
      </w:pPr>
      <w:r>
        <w:t xml:space="preserve">    "languages": [</w:t>
      </w:r>
    </w:p>
    <w:p w14:paraId="5D1B59F8" w14:textId="77777777" w:rsidR="00085C90" w:rsidRDefault="00085C90" w:rsidP="00085C90">
      <w:pPr>
        <w:pStyle w:val="JSON"/>
      </w:pPr>
      <w:r>
        <w:t xml:space="preserve">        "ENU",</w:t>
      </w:r>
    </w:p>
    <w:p w14:paraId="7D57601F" w14:textId="77777777" w:rsidR="00085C90" w:rsidRDefault="00085C90" w:rsidP="00085C90">
      <w:pPr>
        <w:pStyle w:val="JSON"/>
      </w:pPr>
      <w:r>
        <w:t xml:space="preserve">        "ENU-Braille"</w:t>
      </w:r>
    </w:p>
    <w:p w14:paraId="1C0F8E15" w14:textId="77777777" w:rsidR="00085C90" w:rsidRDefault="00085C90" w:rsidP="00085C90">
      <w:pPr>
        <w:pStyle w:val="JSON"/>
      </w:pPr>
      <w:r>
        <w:t xml:space="preserve">    ],</w:t>
      </w:r>
    </w:p>
    <w:p w14:paraId="1BCA892F" w14:textId="77777777" w:rsidR="00085C90" w:rsidRDefault="00085C90" w:rsidP="00085C90">
      <w:pPr>
        <w:pStyle w:val="JSON"/>
      </w:pPr>
      <w:r>
        <w:lastRenderedPageBreak/>
        <w:t xml:space="preserve">    "itemScoreDimensionList": null,</w:t>
      </w:r>
    </w:p>
    <w:p w14:paraId="43FD837A" w14:textId="77777777" w:rsidR="00085C90" w:rsidRDefault="00085C90" w:rsidP="00085C90">
      <w:pPr>
        <w:pStyle w:val="JSON"/>
      </w:pPr>
      <w:r>
        <w:t xml:space="preserve">    "itemStandardPublicationList": [</w:t>
      </w:r>
    </w:p>
    <w:p w14:paraId="6FA9AA05" w14:textId="77777777" w:rsidR="00085C90" w:rsidRDefault="00085C90" w:rsidP="00085C90">
      <w:pPr>
        <w:pStyle w:val="JSON"/>
      </w:pPr>
      <w:r>
        <w:t xml:space="preserve">        {</w:t>
      </w:r>
    </w:p>
    <w:p w14:paraId="5AEC85B0" w14:textId="77777777" w:rsidR="00085C90" w:rsidRDefault="00085C90" w:rsidP="00085C90">
      <w:pPr>
        <w:pStyle w:val="JSON"/>
      </w:pPr>
      <w:r>
        <w:t xml:space="preserve">            "Publication": "SBAC-ELA-v1",</w:t>
      </w:r>
    </w:p>
    <w:p w14:paraId="3ED1A527" w14:textId="77777777" w:rsidR="00085C90" w:rsidRDefault="00085C90" w:rsidP="00085C90">
      <w:pPr>
        <w:pStyle w:val="JSON"/>
      </w:pPr>
      <w:r>
        <w:t xml:space="preserve">            "PrimaryStandard": "SBAC-ELA-v1:2-W",</w:t>
      </w:r>
    </w:p>
    <w:p w14:paraId="0BB99872" w14:textId="77777777" w:rsidR="00085C90" w:rsidRDefault="00085C90" w:rsidP="00085C90">
      <w:pPr>
        <w:pStyle w:val="JSON"/>
      </w:pPr>
      <w:r>
        <w:t xml:space="preserve">            "SecondaryStandard": null</w:t>
      </w:r>
    </w:p>
    <w:p w14:paraId="6A1A07A2" w14:textId="77777777" w:rsidR="00085C90" w:rsidRDefault="00085C90" w:rsidP="00085C90">
      <w:pPr>
        <w:pStyle w:val="JSON"/>
      </w:pPr>
      <w:r>
        <w:t xml:space="preserve">        },</w:t>
      </w:r>
    </w:p>
    <w:p w14:paraId="03A3B0DD" w14:textId="77777777" w:rsidR="00085C90" w:rsidRDefault="00085C90" w:rsidP="00085C90">
      <w:pPr>
        <w:pStyle w:val="JSON"/>
      </w:pPr>
      <w:r>
        <w:t xml:space="preserve">        {</w:t>
      </w:r>
    </w:p>
    <w:p w14:paraId="39C4CE0D" w14:textId="77777777" w:rsidR="00085C90" w:rsidRDefault="00085C90" w:rsidP="00085C90">
      <w:pPr>
        <w:pStyle w:val="JSON"/>
      </w:pPr>
      <w:r>
        <w:t xml:space="preserve">            "Publication": "SBAC-ELA-v3",</w:t>
      </w:r>
    </w:p>
    <w:p w14:paraId="4E21924D" w14:textId="77777777" w:rsidR="00085C90" w:rsidRDefault="00085C90" w:rsidP="00085C90">
      <w:pPr>
        <w:pStyle w:val="JSON"/>
      </w:pPr>
      <w:r>
        <w:t xml:space="preserve">            "PrimaryStandard": "SBAC-ELA-v3:ELA-Undesignated",</w:t>
      </w:r>
    </w:p>
    <w:p w14:paraId="78F67C0B" w14:textId="77777777" w:rsidR="00085C90" w:rsidRDefault="00085C90" w:rsidP="00085C90">
      <w:pPr>
        <w:pStyle w:val="JSON"/>
      </w:pPr>
      <w:r>
        <w:t xml:space="preserve">            "SecondaryStandard": null</w:t>
      </w:r>
    </w:p>
    <w:p w14:paraId="2301BDAA" w14:textId="77777777" w:rsidR="00085C90" w:rsidRDefault="00085C90" w:rsidP="00085C90">
      <w:pPr>
        <w:pStyle w:val="JSON"/>
      </w:pPr>
      <w:r>
        <w:t xml:space="preserve">        }</w:t>
      </w:r>
    </w:p>
    <w:p w14:paraId="14D5EC6A" w14:textId="77777777" w:rsidR="00085C90" w:rsidRDefault="00085C90" w:rsidP="00085C90">
      <w:pPr>
        <w:pStyle w:val="JSON"/>
      </w:pPr>
      <w:r>
        <w:t xml:space="preserve">    ],</w:t>
      </w:r>
    </w:p>
    <w:p w14:paraId="6DDB6730" w14:textId="77777777" w:rsidR="00085C90" w:rsidRDefault="00085C90" w:rsidP="00085C90">
      <w:pPr>
        <w:pStyle w:val="JSON"/>
      </w:pPr>
      <w:r>
        <w:t xml:space="preserve">    "allIncludedMetatdata": {</w:t>
      </w:r>
    </w:p>
    <w:p w14:paraId="15127D9F" w14:textId="77777777" w:rsidR="00085C90" w:rsidRDefault="00085C90" w:rsidP="00085C90">
      <w:pPr>
        <w:pStyle w:val="JSON"/>
      </w:pPr>
      <w:r>
        <w:t xml:space="preserve">        "ScorePoints": "\"0,1\"",</w:t>
      </w:r>
    </w:p>
    <w:p w14:paraId="016A06DF" w14:textId="77777777" w:rsidR="00085C90" w:rsidRDefault="00085C90" w:rsidP="00085C90">
      <w:pPr>
        <w:pStyle w:val="JSON"/>
      </w:pPr>
      <w:r>
        <w:t xml:space="preserve">        "EvidenceStatement": "To complete this task, students must identify the subject-verb agreement error.",</w:t>
      </w:r>
    </w:p>
    <w:p w14:paraId="5B963EC6" w14:textId="77777777" w:rsidR="00085C90" w:rsidRDefault="00085C90" w:rsidP="00085C90">
      <w:pPr>
        <w:pStyle w:val="JSON"/>
      </w:pPr>
      <w:r>
        <w:t xml:space="preserve">        "TargetAssessmentType": "Practice Test Refresh",</w:t>
      </w:r>
    </w:p>
    <w:p w14:paraId="2DF320C0" w14:textId="77777777" w:rsidR="00085C90" w:rsidRDefault="00085C90" w:rsidP="00085C90">
      <w:pPr>
        <w:pStyle w:val="JSON"/>
      </w:pPr>
      <w:r>
        <w:t xml:space="preserve">        "Claim2Category": "C",</w:t>
      </w:r>
    </w:p>
    <w:p w14:paraId="633C3D7D" w14:textId="42A6A830" w:rsidR="00085C90" w:rsidRDefault="00085C90" w:rsidP="00085C90">
      <w:pPr>
        <w:pStyle w:val="JSON"/>
      </w:pPr>
      <w:r>
        <w:t xml:space="preserve">        "LastModifiedBy": "</w:t>
      </w:r>
      <w:r w:rsidR="00BD07F3">
        <w:t>john smith</w:t>
      </w:r>
      <w:r>
        <w:t>",</w:t>
      </w:r>
    </w:p>
    <w:p w14:paraId="190FD927" w14:textId="77777777" w:rsidR="00085C90" w:rsidRDefault="00085C90" w:rsidP="00085C90">
      <w:pPr>
        <w:pStyle w:val="JSON"/>
      </w:pPr>
      <w:r>
        <w:t xml:space="preserve">        "DepthOfKnowledge": "1",</w:t>
      </w:r>
    </w:p>
    <w:p w14:paraId="100A607F" w14:textId="77777777" w:rsidR="00085C90" w:rsidRDefault="00085C90" w:rsidP="00085C90">
      <w:pPr>
        <w:pStyle w:val="JSON"/>
      </w:pPr>
      <w:r>
        <w:t xml:space="preserve">        "SecurityStatus": "Non-secure",</w:t>
      </w:r>
    </w:p>
    <w:p w14:paraId="7924ABDE" w14:textId="77777777" w:rsidR="00085C90" w:rsidRDefault="00085C90" w:rsidP="00085C90">
      <w:pPr>
        <w:pStyle w:val="JSON"/>
      </w:pPr>
      <w:r>
        <w:t xml:space="preserve">        "MaximumNumberOfPoints": "1",</w:t>
      </w:r>
    </w:p>
    <w:p w14:paraId="0EE26BA6" w14:textId="39D531AB" w:rsidR="00085C90" w:rsidRDefault="00085C90" w:rsidP="00085C90">
      <w:pPr>
        <w:pStyle w:val="JSON"/>
      </w:pPr>
      <w:r>
        <w:t xml:space="preserve">        "ItemAuthorIdentifier": "</w:t>
      </w:r>
      <w:r w:rsidR="00BD07F3">
        <w:t>john smith</w:t>
      </w:r>
      <w:r>
        <w:t>",</w:t>
      </w:r>
    </w:p>
    <w:p w14:paraId="1F48667F" w14:textId="77777777" w:rsidR="00085C90" w:rsidRDefault="00085C90" w:rsidP="00085C90">
      <w:pPr>
        <w:pStyle w:val="JSON"/>
      </w:pPr>
      <w:r>
        <w:t xml:space="preserve">        "MaximumGrade": "3",</w:t>
      </w:r>
    </w:p>
    <w:p w14:paraId="3790C98A" w14:textId="77777777" w:rsidR="00085C90" w:rsidRDefault="00085C90" w:rsidP="00085C90">
      <w:pPr>
        <w:pStyle w:val="JSON"/>
      </w:pPr>
      <w:r>
        <w:t xml:space="preserve">        "InteractionType": "MC",</w:t>
      </w:r>
    </w:p>
    <w:p w14:paraId="48907DD6" w14:textId="77777777" w:rsidR="00085C90" w:rsidRDefault="00085C90" w:rsidP="00085C90">
      <w:pPr>
        <w:pStyle w:val="JSON"/>
      </w:pPr>
      <w:r>
        <w:t xml:space="preserve">        "Identifier": "1023",</w:t>
      </w:r>
    </w:p>
    <w:p w14:paraId="6A385840" w14:textId="77777777" w:rsidR="00085C90" w:rsidRDefault="00085C90" w:rsidP="00085C90">
      <w:pPr>
        <w:pStyle w:val="JSON"/>
      </w:pPr>
      <w:r>
        <w:t xml:space="preserve">        "Version": "16",</w:t>
      </w:r>
    </w:p>
    <w:p w14:paraId="0E9E8378" w14:textId="77777777" w:rsidR="00085C90" w:rsidRDefault="00085C90" w:rsidP="00085C90">
      <w:pPr>
        <w:pStyle w:val="JSON"/>
      </w:pPr>
      <w:r>
        <w:t xml:space="preserve">        "SmarterAppItemDescriptor": "ELA.03.SR.2.L.09.xxx - SB OP",</w:t>
      </w:r>
    </w:p>
    <w:p w14:paraId="72263B80" w14:textId="77777777" w:rsidR="00085C90" w:rsidRDefault="00085C90" w:rsidP="00085C90">
      <w:pPr>
        <w:pStyle w:val="JSON"/>
      </w:pPr>
      <w:r>
        <w:t xml:space="preserve">        "AssociatedTutorial": "1072",</w:t>
      </w:r>
    </w:p>
    <w:p w14:paraId="3FC5A472" w14:textId="77777777" w:rsidR="00085C90" w:rsidRDefault="00085C90" w:rsidP="00085C90">
      <w:pPr>
        <w:pStyle w:val="JSON"/>
      </w:pPr>
      <w:r>
        <w:t xml:space="preserve">        "MinimumGrade": "3",</w:t>
      </w:r>
    </w:p>
    <w:p w14:paraId="1C428880" w14:textId="77777777" w:rsidR="00085C90" w:rsidRDefault="00085C90" w:rsidP="00085C90">
      <w:pPr>
        <w:pStyle w:val="JSON"/>
      </w:pPr>
      <w:r>
        <w:t xml:space="preserve">        "StimulusFormat": "Standard",</w:t>
      </w:r>
    </w:p>
    <w:p w14:paraId="3F7B5D3C" w14:textId="77777777" w:rsidR="00085C90" w:rsidRDefault="00085C90" w:rsidP="00085C90">
      <w:pPr>
        <w:pStyle w:val="JSON"/>
      </w:pPr>
      <w:r>
        <w:t xml:space="preserve">        "Subject": "ELA",</w:t>
      </w:r>
    </w:p>
    <w:p w14:paraId="7AB48C41" w14:textId="77777777" w:rsidR="00085C90" w:rsidRDefault="00085C90" w:rsidP="00085C90">
      <w:pPr>
        <w:pStyle w:val="JSON"/>
      </w:pPr>
      <w:r>
        <w:t xml:space="preserve">        "IntendedGrade": "3",</w:t>
      </w:r>
    </w:p>
    <w:p w14:paraId="7B75820F" w14:textId="77777777" w:rsidR="00085C90" w:rsidRDefault="00085C90" w:rsidP="00085C90">
      <w:pPr>
        <w:pStyle w:val="JSON"/>
      </w:pPr>
      <w:r>
        <w:t xml:space="preserve">        "EducationalDifficulty": "Low",</w:t>
      </w:r>
    </w:p>
    <w:p w14:paraId="660B81BE" w14:textId="77777777" w:rsidR="00085C90" w:rsidRDefault="00085C90" w:rsidP="00085C90">
      <w:pPr>
        <w:pStyle w:val="JSON"/>
      </w:pPr>
      <w:r>
        <w:t xml:space="preserve">        "xmlns": "http://www.smarterapp.org/ns/1/assessment_item_metadata",</w:t>
      </w:r>
    </w:p>
    <w:p w14:paraId="627D3F72" w14:textId="77777777" w:rsidR="00085C90" w:rsidRDefault="00085C90" w:rsidP="00085C90">
      <w:pPr>
        <w:pStyle w:val="JSON"/>
      </w:pPr>
      <w:r>
        <w:t xml:space="preserve">        "ItemSpecFormat": "SmarterApp",</w:t>
      </w:r>
    </w:p>
    <w:p w14:paraId="79F7E80E" w14:textId="77777777" w:rsidR="00085C90" w:rsidRDefault="00085C90" w:rsidP="00085C90">
      <w:pPr>
        <w:pStyle w:val="JSON"/>
      </w:pPr>
      <w:r>
        <w:t xml:space="preserve">        "SufficientEvidenceOfClaim": "To complete this task, students must identify the subject-verb agreement error.",</w:t>
      </w:r>
    </w:p>
    <w:p w14:paraId="368E53A7" w14:textId="77777777" w:rsidR="00085C90" w:rsidRDefault="00085C90" w:rsidP="00085C90">
      <w:pPr>
        <w:pStyle w:val="JSON"/>
      </w:pPr>
      <w:r>
        <w:t xml:space="preserve">        "Status": "Ready for Field Test",</w:t>
      </w:r>
    </w:p>
    <w:p w14:paraId="0D2BFD2C" w14:textId="77777777" w:rsidR="00085C90" w:rsidRDefault="00085C90" w:rsidP="00085C90">
      <w:pPr>
        <w:pStyle w:val="JSON"/>
      </w:pPr>
      <w:r>
        <w:t xml:space="preserve">        "StandardPublication": [</w:t>
      </w:r>
    </w:p>
    <w:p w14:paraId="6B9C29BE" w14:textId="77777777" w:rsidR="00085C90" w:rsidRDefault="00085C90" w:rsidP="00085C90">
      <w:pPr>
        <w:pStyle w:val="JSON"/>
      </w:pPr>
      <w:r>
        <w:t xml:space="preserve">            {</w:t>
      </w:r>
    </w:p>
    <w:p w14:paraId="60FA5708" w14:textId="77777777" w:rsidR="00085C90" w:rsidRDefault="00085C90" w:rsidP="00085C90">
      <w:pPr>
        <w:pStyle w:val="JSON"/>
      </w:pPr>
      <w:r>
        <w:t xml:space="preserve">                "PrimaryStandard": "SBAC-ELA-v1:2-W",</w:t>
      </w:r>
    </w:p>
    <w:p w14:paraId="7EE9B53B" w14:textId="77777777" w:rsidR="00085C90" w:rsidRDefault="00085C90" w:rsidP="00085C90">
      <w:pPr>
        <w:pStyle w:val="JSON"/>
      </w:pPr>
      <w:r>
        <w:t xml:space="preserve">                "Publication": "SBAC-ELA-v1"</w:t>
      </w:r>
    </w:p>
    <w:p w14:paraId="66DA84C7" w14:textId="77777777" w:rsidR="00085C90" w:rsidRDefault="00085C90" w:rsidP="00085C90">
      <w:pPr>
        <w:pStyle w:val="JSON"/>
      </w:pPr>
      <w:r>
        <w:t xml:space="preserve">            },</w:t>
      </w:r>
    </w:p>
    <w:p w14:paraId="6824B94E" w14:textId="77777777" w:rsidR="00085C90" w:rsidRDefault="00085C90" w:rsidP="00085C90">
      <w:pPr>
        <w:pStyle w:val="JSON"/>
      </w:pPr>
      <w:r>
        <w:t xml:space="preserve">            {</w:t>
      </w:r>
    </w:p>
    <w:p w14:paraId="63E5DE91" w14:textId="77777777" w:rsidR="00085C90" w:rsidRDefault="00085C90" w:rsidP="00085C90">
      <w:pPr>
        <w:pStyle w:val="JSON"/>
      </w:pPr>
      <w:r>
        <w:t xml:space="preserve">                "PrimaryStandard": "SBAC-ELA-v3:ELA-Undesignated",</w:t>
      </w:r>
    </w:p>
    <w:p w14:paraId="04985CD6" w14:textId="77777777" w:rsidR="00085C90" w:rsidRDefault="00085C90" w:rsidP="00085C90">
      <w:pPr>
        <w:pStyle w:val="JSON"/>
      </w:pPr>
      <w:r>
        <w:t xml:space="preserve">                "Publication": "SBAC-ELA-v3"</w:t>
      </w:r>
    </w:p>
    <w:p w14:paraId="642E3064" w14:textId="77777777" w:rsidR="00085C90" w:rsidRDefault="00085C90" w:rsidP="00085C90">
      <w:pPr>
        <w:pStyle w:val="JSON"/>
      </w:pPr>
      <w:r>
        <w:t xml:space="preserve">            }</w:t>
      </w:r>
    </w:p>
    <w:p w14:paraId="5B036470" w14:textId="77777777" w:rsidR="00085C90" w:rsidRDefault="00085C90" w:rsidP="00085C90">
      <w:pPr>
        <w:pStyle w:val="JSON"/>
      </w:pPr>
      <w:r>
        <w:t xml:space="preserve">        ],</w:t>
      </w:r>
    </w:p>
    <w:p w14:paraId="2C30FD0C" w14:textId="77777777" w:rsidR="00085C90" w:rsidRDefault="00085C90" w:rsidP="00085C90">
      <w:pPr>
        <w:pStyle w:val="JSON"/>
      </w:pPr>
      <w:r>
        <w:t xml:space="preserve">        "Claim2RevisionCategory": "R",</w:t>
      </w:r>
    </w:p>
    <w:p w14:paraId="6E687F76" w14:textId="77777777" w:rsidR="00085C90" w:rsidRDefault="00085C90" w:rsidP="00085C90">
      <w:pPr>
        <w:pStyle w:val="JSON"/>
      </w:pPr>
      <w:r>
        <w:t xml:space="preserve">        "Language": [</w:t>
      </w:r>
    </w:p>
    <w:p w14:paraId="39EEC45C" w14:textId="77777777" w:rsidR="00085C90" w:rsidRDefault="00085C90" w:rsidP="00085C90">
      <w:pPr>
        <w:pStyle w:val="JSON"/>
      </w:pPr>
      <w:r>
        <w:t xml:space="preserve">            "ENU",</w:t>
      </w:r>
    </w:p>
    <w:p w14:paraId="17EFC5E1" w14:textId="77777777" w:rsidR="00085C90" w:rsidRDefault="00085C90" w:rsidP="00085C90">
      <w:pPr>
        <w:pStyle w:val="JSON"/>
      </w:pPr>
      <w:r>
        <w:lastRenderedPageBreak/>
        <w:t xml:space="preserve">            "ENU-Braille"</w:t>
      </w:r>
    </w:p>
    <w:p w14:paraId="64871503" w14:textId="77777777" w:rsidR="00085C90" w:rsidRDefault="00085C90" w:rsidP="00085C90">
      <w:pPr>
        <w:pStyle w:val="JSON"/>
      </w:pPr>
      <w:r>
        <w:t xml:space="preserve">        ],</w:t>
      </w:r>
    </w:p>
    <w:p w14:paraId="2D3E10D9" w14:textId="77777777" w:rsidR="00085C90" w:rsidRDefault="00085C90" w:rsidP="00085C90">
      <w:pPr>
        <w:pStyle w:val="JSON"/>
      </w:pPr>
      <w:r>
        <w:t xml:space="preserve">        "BrailleType": "BRF"</w:t>
      </w:r>
    </w:p>
    <w:p w14:paraId="411918DE" w14:textId="77777777" w:rsidR="00085C90" w:rsidRDefault="00085C90" w:rsidP="00085C90">
      <w:pPr>
        <w:pStyle w:val="JSON"/>
      </w:pPr>
      <w:r>
        <w:t xml:space="preserve">    },</w:t>
      </w:r>
    </w:p>
    <w:p w14:paraId="7ADBD3C9" w14:textId="77777777" w:rsidR="00085C90" w:rsidRDefault="00085C90" w:rsidP="00085C90">
      <w:pPr>
        <w:pStyle w:val="JSON"/>
      </w:pPr>
      <w:r>
        <w:t xml:space="preserve">    "id": "5644146be4b0d7f3a47a1fba",</w:t>
      </w:r>
    </w:p>
    <w:p w14:paraId="5E58CFBC" w14:textId="39F7FBF1" w:rsidR="00085C90" w:rsidRDefault="00085C90" w:rsidP="00085C90">
      <w:pPr>
        <w:pStyle w:val="JSON"/>
      </w:pPr>
      <w:r>
        <w:t xml:space="preserve">    "identifier": "item-</w:t>
      </w:r>
      <w:r w:rsidR="0025501F">
        <w:t>123</w:t>
      </w:r>
      <w:r>
        <w:t>-1023",</w:t>
      </w:r>
    </w:p>
    <w:p w14:paraId="10265A1C" w14:textId="1C50AA7D" w:rsidR="00085C90" w:rsidRDefault="00085C90" w:rsidP="00085C90">
      <w:pPr>
        <w:pStyle w:val="JSON"/>
      </w:pPr>
      <w:r>
        <w:t xml:space="preserve">    "url": "item/item-</w:t>
      </w:r>
      <w:r w:rsidR="0025501F">
        <w:t>123</w:t>
      </w:r>
      <w:r>
        <w:t>-1023",</w:t>
      </w:r>
    </w:p>
    <w:p w14:paraId="15294040" w14:textId="261D8CE2" w:rsidR="00085C90" w:rsidRDefault="00085C90" w:rsidP="00085C90">
      <w:pPr>
        <w:pStyle w:val="JSON"/>
      </w:pPr>
      <w:r>
        <w:t xml:space="preserve">    "itemHis</w:t>
      </w:r>
      <w:r w:rsidR="00A43D3A">
        <w:t>t</w:t>
      </w:r>
      <w:r>
        <w:t>oryURI": "item/item-</w:t>
      </w:r>
      <w:r w:rsidR="0025501F">
        <w:t>123</w:t>
      </w:r>
      <w:r w:rsidR="00A43D3A">
        <w:t>-1023/history"</w:t>
      </w:r>
    </w:p>
    <w:p w14:paraId="2F91CFB4" w14:textId="6CD4509F" w:rsidR="00EC2160" w:rsidRPr="00EC67B5" w:rsidRDefault="00EC2160" w:rsidP="00085C90">
      <w:pPr>
        <w:pStyle w:val="JSON"/>
      </w:pPr>
      <w:r>
        <w:t>}</w:t>
      </w:r>
    </w:p>
    <w:p w14:paraId="222BA91A" w14:textId="77777777" w:rsidR="0082718F" w:rsidRDefault="0082718F" w:rsidP="005F07B4">
      <w:pPr>
        <w:pStyle w:val="Heading2"/>
      </w:pPr>
      <w:bookmarkStart w:id="24" w:name="_Toc442363761"/>
      <w:r>
        <w:t>Examples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18"/>
        <w:gridCol w:w="1458"/>
      </w:tblGrid>
      <w:tr w:rsidR="0082718F" w:rsidRPr="00EC67B5" w14:paraId="34084C5E" w14:textId="77777777" w:rsidTr="00142E7A">
        <w:trPr>
          <w:trHeight w:val="462"/>
          <w:tblHeader/>
        </w:trPr>
        <w:tc>
          <w:tcPr>
            <w:tcW w:w="8118" w:type="dxa"/>
            <w:shd w:val="clear" w:color="auto" w:fill="3CA228"/>
            <w:vAlign w:val="center"/>
          </w:tcPr>
          <w:p w14:paraId="00030AD0" w14:textId="77777777" w:rsidR="0082718F" w:rsidRPr="00EC67B5" w:rsidRDefault="0082718F" w:rsidP="009F7154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458" w:type="dxa"/>
            <w:shd w:val="clear" w:color="auto" w:fill="3CA228"/>
            <w:vAlign w:val="center"/>
          </w:tcPr>
          <w:p w14:paraId="0FC2822A" w14:textId="77777777" w:rsidR="0082718F" w:rsidRPr="00EC67B5" w:rsidRDefault="0082718F" w:rsidP="009F7154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82718F" w14:paraId="531DC7A6" w14:textId="77777777" w:rsidTr="00EC2160">
        <w:trPr>
          <w:trHeight w:val="237"/>
        </w:trPr>
        <w:tc>
          <w:tcPr>
            <w:tcW w:w="8118" w:type="dxa"/>
            <w:vAlign w:val="center"/>
          </w:tcPr>
          <w:p w14:paraId="479FCE03" w14:textId="1C038986" w:rsidR="0082718F" w:rsidRDefault="00EC2160" w:rsidP="00142E7A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="003847DD" w:rsidRPr="00EC2160">
              <w:rPr>
                <w:b/>
                <w:sz w:val="18"/>
                <w:szCs w:val="18"/>
              </w:rPr>
              <w:t>/item/</w:t>
            </w:r>
            <w:r w:rsidR="00142E7A">
              <w:rPr>
                <w:b/>
                <w:sz w:val="18"/>
                <w:szCs w:val="18"/>
              </w:rPr>
              <w:t>item-123-12345</w:t>
            </w:r>
            <w:r w:rsidR="003847DD" w:rsidRPr="00EC2160">
              <w:rPr>
                <w:b/>
                <w:sz w:val="18"/>
                <w:szCs w:val="18"/>
              </w:rPr>
              <w:t>?tenantId=52614674e4b0f8db9d8384b6</w:t>
            </w:r>
          </w:p>
        </w:tc>
        <w:tc>
          <w:tcPr>
            <w:tcW w:w="1458" w:type="dxa"/>
            <w:vAlign w:val="center"/>
          </w:tcPr>
          <w:p w14:paraId="58AF2B52" w14:textId="646CD1A1" w:rsidR="0082718F" w:rsidRDefault="00EC2160" w:rsidP="009F7154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EC2160" w14:paraId="381285B9" w14:textId="77777777" w:rsidTr="00A044BB">
        <w:tc>
          <w:tcPr>
            <w:tcW w:w="8118" w:type="dxa"/>
            <w:vAlign w:val="center"/>
          </w:tcPr>
          <w:p w14:paraId="23AEA49F" w14:textId="270ECF2D" w:rsidR="00EC2160" w:rsidRPr="00EC67B5" w:rsidRDefault="00EC2160" w:rsidP="00142E7A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EC2160">
              <w:rPr>
                <w:b/>
                <w:sz w:val="18"/>
                <w:szCs w:val="18"/>
              </w:rPr>
              <w:t>/item/</w:t>
            </w:r>
            <w:r w:rsidR="00142E7A">
              <w:rPr>
                <w:b/>
                <w:sz w:val="18"/>
                <w:szCs w:val="18"/>
              </w:rPr>
              <w:t>stim-123-8461</w:t>
            </w:r>
            <w:r w:rsidRPr="00EC2160">
              <w:rPr>
                <w:b/>
                <w:sz w:val="18"/>
                <w:szCs w:val="18"/>
              </w:rPr>
              <w:t>?tenantId=</w:t>
            </w:r>
            <w:r w:rsidRPr="00142E7A">
              <w:rPr>
                <w:b/>
                <w:color w:val="FF0000"/>
                <w:sz w:val="18"/>
                <w:szCs w:val="18"/>
              </w:rPr>
              <w:t>bad-tenant-id</w:t>
            </w:r>
          </w:p>
        </w:tc>
        <w:tc>
          <w:tcPr>
            <w:tcW w:w="1458" w:type="dxa"/>
            <w:vAlign w:val="center"/>
          </w:tcPr>
          <w:p w14:paraId="7DEE3FCD" w14:textId="4AA69E5C" w:rsidR="00EC2160" w:rsidRPr="00EC67B5" w:rsidRDefault="00EC2160" w:rsidP="009F7154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</w:tr>
      <w:tr w:rsidR="00EC2160" w14:paraId="2B09FB4F" w14:textId="77777777" w:rsidTr="00EC2160">
        <w:trPr>
          <w:trHeight w:val="183"/>
        </w:trPr>
        <w:tc>
          <w:tcPr>
            <w:tcW w:w="8118" w:type="dxa"/>
            <w:vAlign w:val="center"/>
          </w:tcPr>
          <w:p w14:paraId="330E64B3" w14:textId="22BDF25C" w:rsidR="00EC2160" w:rsidRPr="00EC67B5" w:rsidRDefault="00EC2160" w:rsidP="009F7154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/item/</w:t>
            </w:r>
            <w:r w:rsidRPr="00142E7A">
              <w:rPr>
                <w:b/>
                <w:color w:val="FF0000"/>
                <w:sz w:val="18"/>
                <w:szCs w:val="18"/>
              </w:rPr>
              <w:t>bad-item-id</w:t>
            </w:r>
            <w:r w:rsidRPr="00EC2160">
              <w:rPr>
                <w:b/>
                <w:sz w:val="18"/>
                <w:szCs w:val="18"/>
              </w:rPr>
              <w:t>?tenantId=52614674e4b0f8db9d8384b6</w:t>
            </w:r>
          </w:p>
        </w:tc>
        <w:tc>
          <w:tcPr>
            <w:tcW w:w="1458" w:type="dxa"/>
            <w:vAlign w:val="center"/>
          </w:tcPr>
          <w:p w14:paraId="4A39EB70" w14:textId="6C07888A" w:rsidR="00EC2160" w:rsidRPr="00EC67B5" w:rsidRDefault="00EC2160" w:rsidP="009F7154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</w:tr>
    </w:tbl>
    <w:p w14:paraId="4D220214" w14:textId="450E6443" w:rsidR="003676D9" w:rsidRDefault="003676D9" w:rsidP="003676D9">
      <w:pPr>
        <w:pStyle w:val="Heading1"/>
      </w:pPr>
      <w:bookmarkStart w:id="25" w:name="_Toc442363762"/>
      <w:r>
        <w:lastRenderedPageBreak/>
        <w:t>/item?</w:t>
      </w:r>
      <w:r w:rsidR="00EF578A" w:rsidRPr="00EF578A">
        <w:t>{key}={value(s)}</w:t>
      </w:r>
      <w:r w:rsidRPr="00F93637">
        <w:t xml:space="preserve"> </w:t>
      </w:r>
      <w:r>
        <w:t>(GET)</w:t>
      </w:r>
      <w:bookmarkEnd w:id="25"/>
    </w:p>
    <w:p w14:paraId="2CB6AAB5" w14:textId="77777777" w:rsidR="003676D9" w:rsidRDefault="003676D9" w:rsidP="003676D9">
      <w:pPr>
        <w:pStyle w:val="Heading2"/>
      </w:pPr>
      <w:bookmarkStart w:id="26" w:name="_Toc442363763"/>
      <w:r>
        <w:t>Overview</w:t>
      </w:r>
      <w:bookmarkEnd w:id="26"/>
    </w:p>
    <w:p w14:paraId="0E5EDD99" w14:textId="77777777" w:rsidR="00EF578A" w:rsidRDefault="00EF578A" w:rsidP="00EF578A">
      <w:r w:rsidRPr="00EF578A">
        <w:t>Provides the capability to query the Test Item Bank based on searchable metadata.</w:t>
      </w:r>
      <w:r>
        <w:t xml:space="preserve"> </w:t>
      </w:r>
    </w:p>
    <w:p w14:paraId="7CE0DB69" w14:textId="6867E27D" w:rsidR="00583ACA" w:rsidRDefault="00A84CEC" w:rsidP="00EF578A">
      <w:r>
        <w:t>Q</w:t>
      </w:r>
      <w:r w:rsidR="00583ACA" w:rsidRPr="00583ACA">
        <w:t>uery parameters will act as an </w:t>
      </w:r>
      <w:r w:rsidR="00583ACA" w:rsidRPr="00583ACA">
        <w:rPr>
          <w:b/>
          <w:bCs/>
        </w:rPr>
        <w:t>'AND'</w:t>
      </w:r>
      <w:r w:rsidR="00583ACA" w:rsidRPr="00583ACA">
        <w:t> </w:t>
      </w:r>
      <w:r w:rsidR="00583ACA" w:rsidRPr="00583ACA">
        <w:rPr>
          <w:i/>
          <w:iCs/>
        </w:rPr>
        <w:t>between</w:t>
      </w:r>
      <w:r w:rsidR="00583ACA" w:rsidRPr="00583ACA">
        <w:t> keys, and as an </w:t>
      </w:r>
      <w:r w:rsidR="00583ACA" w:rsidRPr="00583ACA">
        <w:rPr>
          <w:b/>
          <w:bCs/>
        </w:rPr>
        <w:t>'OR'</w:t>
      </w:r>
      <w:r w:rsidR="00583ACA" w:rsidRPr="00583ACA">
        <w:t> </w:t>
      </w:r>
      <w:r w:rsidR="00583ACA" w:rsidRPr="00583ACA">
        <w:rPr>
          <w:i/>
          <w:iCs/>
        </w:rPr>
        <w:t>within</w:t>
      </w:r>
      <w:r>
        <w:t> keys. For example:</w:t>
      </w:r>
    </w:p>
    <w:p w14:paraId="451C8E9D" w14:textId="77777777" w:rsidR="00A84CEC" w:rsidRDefault="00A84CEC" w:rsidP="00EF578A">
      <w:pPr>
        <w:numPr>
          <w:ilvl w:val="0"/>
          <w:numId w:val="21"/>
        </w:numPr>
      </w:pPr>
      <w:r>
        <w:t xml:space="preserve">A query on </w:t>
      </w:r>
      <w:r w:rsidRPr="00A84CEC">
        <w:rPr>
          <w:i/>
        </w:rPr>
        <w:t>IntendedGrade</w:t>
      </w:r>
      <w:r>
        <w:t xml:space="preserve">=3 and </w:t>
      </w:r>
      <w:r w:rsidRPr="00A84CEC">
        <w:rPr>
          <w:i/>
        </w:rPr>
        <w:t>IntendedGrade</w:t>
      </w:r>
      <w:r>
        <w:t xml:space="preserve">=5 will return items matching the union ("OR") of grades 3 and 5. </w:t>
      </w:r>
    </w:p>
    <w:p w14:paraId="23E8795D" w14:textId="30BCA159" w:rsidR="00A84CEC" w:rsidRPr="00583ACA" w:rsidRDefault="00A84CEC" w:rsidP="00EF578A">
      <w:pPr>
        <w:numPr>
          <w:ilvl w:val="0"/>
          <w:numId w:val="21"/>
        </w:numPr>
      </w:pPr>
      <w:r>
        <w:t xml:space="preserve">A query on </w:t>
      </w:r>
      <w:r w:rsidRPr="00BC5E86">
        <w:rPr>
          <w:i/>
        </w:rPr>
        <w:t>IntendedGrade</w:t>
      </w:r>
      <w:r>
        <w:t xml:space="preserve">=4 and </w:t>
      </w:r>
      <w:r w:rsidRPr="00BC5E86">
        <w:rPr>
          <w:i/>
        </w:rPr>
        <w:t>InteractionType</w:t>
      </w:r>
      <w:r>
        <w:t>=MC will return items matching the intersection ("AND") of grade 4 and MC (multiple choice) – that is, 4</w:t>
      </w:r>
      <w:r w:rsidRPr="00A84CEC">
        <w:rPr>
          <w:vertAlign w:val="superscript"/>
        </w:rPr>
        <w:t>th</w:t>
      </w:r>
      <w:r>
        <w:t xml:space="preserve"> grade MC items.</w:t>
      </w:r>
    </w:p>
    <w:p w14:paraId="6A3FE607" w14:textId="30687C53" w:rsidR="00612BC9" w:rsidRPr="00612BC9" w:rsidRDefault="00612BC9" w:rsidP="00612BC9">
      <w:r>
        <w:t>Additional notes:</w:t>
      </w:r>
    </w:p>
    <w:p w14:paraId="594E4C65" w14:textId="77777777" w:rsidR="00583ACA" w:rsidRDefault="00583ACA" w:rsidP="00583ACA">
      <w:pPr>
        <w:numPr>
          <w:ilvl w:val="0"/>
          <w:numId w:val="21"/>
        </w:numPr>
      </w:pPr>
      <w:r w:rsidRPr="00583ACA">
        <w:rPr>
          <w:i/>
        </w:rPr>
        <w:t>tenantId</w:t>
      </w:r>
      <w:r w:rsidRPr="00583ACA">
        <w:t xml:space="preserve"> and </w:t>
      </w:r>
      <w:r w:rsidRPr="00583ACA">
        <w:rPr>
          <w:i/>
        </w:rPr>
        <w:t>itemBank</w:t>
      </w:r>
      <w:r w:rsidRPr="00583ACA">
        <w:t xml:space="preserve"> are required parameters</w:t>
      </w:r>
    </w:p>
    <w:p w14:paraId="46575BE3" w14:textId="5F12CDA5" w:rsidR="003676D9" w:rsidRDefault="00A84CEC" w:rsidP="003676D9">
      <w:pPr>
        <w:numPr>
          <w:ilvl w:val="0"/>
          <w:numId w:val="21"/>
        </w:numPr>
      </w:pPr>
      <w:r>
        <w:t xml:space="preserve">Key/Value pairs are case-sensitive. It's important that the cases match the metadata in the items or the searches will not work as expected. To obtain the list of available metadata, use the </w:t>
      </w:r>
      <w:r w:rsidRPr="00A84CEC">
        <w:rPr>
          <w:rFonts w:ascii="Consolas" w:hAnsi="Consolas"/>
        </w:rPr>
        <w:t>GET /itemMetadata</w:t>
      </w:r>
      <w:r>
        <w:t xml:space="preserve"> API call.</w:t>
      </w:r>
    </w:p>
    <w:p w14:paraId="349247A2" w14:textId="7E1CE30D" w:rsidR="003676D9" w:rsidRDefault="004C1883" w:rsidP="003676D9">
      <w:pPr>
        <w:pStyle w:val="Heading2"/>
      </w:pPr>
      <w:bookmarkStart w:id="27" w:name="_Toc442363764"/>
      <w:r>
        <w:t>HTTP Request [Public</w:t>
      </w:r>
      <w:r w:rsidR="003676D9">
        <w:t xml:space="preserve"> API]</w:t>
      </w:r>
      <w:bookmarkEnd w:id="27"/>
    </w:p>
    <w:p w14:paraId="6AD2E2FF" w14:textId="387704C0" w:rsidR="003676D9" w:rsidRPr="002A7B4D" w:rsidRDefault="003676D9" w:rsidP="003676D9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 w:rsidRPr="00336C53">
        <w:rPr>
          <w:sz w:val="18"/>
          <w:szCs w:val="18"/>
        </w:rPr>
        <w:t>GET /item?{key}={value</w:t>
      </w:r>
      <w:r>
        <w:rPr>
          <w:sz w:val="18"/>
          <w:szCs w:val="18"/>
        </w:rPr>
        <w:t>(s)}</w:t>
      </w:r>
      <w:r w:rsidR="007520C7">
        <w:rPr>
          <w:sz w:val="18"/>
          <w:szCs w:val="18"/>
        </w:rPr>
        <w:t>&amp;tenantId={tenant_id}&amp;itemBank={bank_id}</w:t>
      </w:r>
    </w:p>
    <w:p w14:paraId="375B45FA" w14:textId="77777777" w:rsidR="003676D9" w:rsidRDefault="003676D9" w:rsidP="003676D9">
      <w:pPr>
        <w:pStyle w:val="Heading2"/>
      </w:pPr>
      <w:bookmarkStart w:id="28" w:name="_Toc442363765"/>
      <w:r>
        <w:t>Path Parameters</w:t>
      </w:r>
      <w:bookmarkEnd w:id="28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3676D9" w:rsidRPr="00271809" w14:paraId="732B4CA8" w14:textId="77777777" w:rsidTr="003847DD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984CAE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C28647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A62E2D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03467321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40BB795A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3676D9" w:rsidRPr="00271809" w14:paraId="0B733739" w14:textId="77777777" w:rsidTr="003847DD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28CD81" w14:textId="157C5727" w:rsidR="003676D9" w:rsidRPr="00271809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60AD19" w14:textId="6261AAB4" w:rsidR="003676D9" w:rsidRPr="00271809" w:rsidRDefault="003676D9" w:rsidP="003847D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DD6CC1" w14:textId="4D20120F" w:rsidR="003676D9" w:rsidRPr="00271809" w:rsidRDefault="003676D9" w:rsidP="003847D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77A1E554" w14:textId="2738E7C4" w:rsidR="003676D9" w:rsidRPr="00271809" w:rsidRDefault="003676D9" w:rsidP="003847DD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18E7B0B8" w14:textId="4405A287" w:rsidR="003676D9" w:rsidRPr="00271809" w:rsidRDefault="003676D9" w:rsidP="003847DD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5E1A37E8" w14:textId="77777777" w:rsidR="003676D9" w:rsidRDefault="003676D9" w:rsidP="003676D9">
      <w:pPr>
        <w:pStyle w:val="Heading2"/>
      </w:pPr>
      <w:bookmarkStart w:id="29" w:name="_Toc442363766"/>
      <w:r>
        <w:t>Request Parameters</w:t>
      </w:r>
      <w:bookmarkEnd w:id="29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3676D9" w:rsidRPr="00271809" w14:paraId="27E30B36" w14:textId="77777777" w:rsidTr="003847DD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DFB3F2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071DA2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08BE12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357099CC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3BC8F81C" w14:textId="77777777" w:rsidR="003676D9" w:rsidRPr="00271809" w:rsidRDefault="003676D9" w:rsidP="003847DD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7520C7" w:rsidRPr="00271809" w14:paraId="16DB4205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7C234F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tenantId={tenant_id}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637447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7094D3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7A0A0BA3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6E6D53C4" w14:textId="77777777" w:rsidR="007520C7" w:rsidRDefault="007520C7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73336CA1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</w:p>
        </w:tc>
      </w:tr>
      <w:tr w:rsidR="003676D9" w:rsidRPr="00271809" w14:paraId="758EC7D7" w14:textId="77777777" w:rsidTr="003847DD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AA7BBF" w14:textId="45A78E05" w:rsidR="003676D9" w:rsidRDefault="003676D9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itemBank</w:t>
            </w:r>
            <w:r w:rsidR="007C1484">
              <w:rPr>
                <w:sz w:val="18"/>
                <w:szCs w:val="18"/>
              </w:rPr>
              <w:t>={bank_id}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A0D2D" w14:textId="73A766CB" w:rsidR="003676D9" w:rsidRDefault="003676D9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B8596E" w14:textId="4DE27800" w:rsidR="003676D9" w:rsidRPr="0035027D" w:rsidRDefault="003676D9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identifier (usually numeric) representing the item bank from which to pull the requested items,</w:t>
            </w:r>
          </w:p>
        </w:tc>
        <w:tc>
          <w:tcPr>
            <w:tcW w:w="2610" w:type="dxa"/>
            <w:vAlign w:val="center"/>
          </w:tcPr>
          <w:p w14:paraId="0A4BA1E3" w14:textId="3565CC65" w:rsidR="003676D9" w:rsidRDefault="003676D9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valid string identifying the item bank</w:t>
            </w:r>
          </w:p>
        </w:tc>
        <w:tc>
          <w:tcPr>
            <w:tcW w:w="810" w:type="dxa"/>
            <w:vAlign w:val="center"/>
          </w:tcPr>
          <w:p w14:paraId="128E3B8A" w14:textId="1D5F117D" w:rsidR="003676D9" w:rsidRDefault="003676D9" w:rsidP="003847D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  <w:tr w:rsidR="00343577" w:rsidRPr="00271809" w14:paraId="7FDBFF9F" w14:textId="77777777" w:rsidTr="003847DD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DFC3F3" w14:textId="35EA6847" w:rsidR="00343577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{key}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6D29E2" w14:textId="1A2088BA" w:rsidR="00343577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EC6617" w14:textId="07ABCB27" w:rsidR="00343577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metadata field. Invalid fields are ignored.</w:t>
            </w:r>
          </w:p>
        </w:tc>
        <w:tc>
          <w:tcPr>
            <w:tcW w:w="2610" w:type="dxa"/>
            <w:vAlign w:val="center"/>
          </w:tcPr>
          <w:p w14:paraId="0A1579E5" w14:textId="5F5E380D" w:rsidR="00343577" w:rsidRDefault="00343577" w:rsidP="000C74FD">
            <w:pPr>
              <w:spacing w:before="0"/>
              <w:rPr>
                <w:sz w:val="18"/>
                <w:szCs w:val="18"/>
              </w:rPr>
            </w:pPr>
            <w:r w:rsidRPr="00343577">
              <w:rPr>
                <w:sz w:val="18"/>
                <w:szCs w:val="18"/>
              </w:rPr>
              <w:t>To obtain the list of available metadata, use the GET /itemMetadata API call.</w:t>
            </w:r>
          </w:p>
        </w:tc>
        <w:tc>
          <w:tcPr>
            <w:tcW w:w="810" w:type="dxa"/>
            <w:vAlign w:val="center"/>
          </w:tcPr>
          <w:p w14:paraId="74F1EB47" w14:textId="577886C7" w:rsidR="00343577" w:rsidRDefault="00343577" w:rsidP="003847D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  <w:tr w:rsidR="00343577" w:rsidRPr="00271809" w14:paraId="0B9D173D" w14:textId="77777777" w:rsidTr="003847DD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B093F0" w14:textId="7033D5B0" w:rsidR="00343577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{value}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2849DC" w14:textId="0F99B2AF" w:rsidR="00343577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A65770" w14:textId="5766BB47" w:rsidR="00343577" w:rsidRDefault="00343577" w:rsidP="003847DD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values for the metadata in question.</w:t>
            </w:r>
          </w:p>
        </w:tc>
        <w:tc>
          <w:tcPr>
            <w:tcW w:w="2610" w:type="dxa"/>
            <w:vAlign w:val="center"/>
          </w:tcPr>
          <w:p w14:paraId="32752759" w14:textId="78765888" w:rsidR="00343577" w:rsidRPr="00343577" w:rsidRDefault="000C74FD" w:rsidP="0034357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values for the metadata in question.</w:t>
            </w:r>
          </w:p>
        </w:tc>
        <w:tc>
          <w:tcPr>
            <w:tcW w:w="810" w:type="dxa"/>
            <w:vAlign w:val="center"/>
          </w:tcPr>
          <w:p w14:paraId="53735BFF" w14:textId="15C781CF" w:rsidR="00343577" w:rsidRDefault="00BC5E86" w:rsidP="003847D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26EA791B" w14:textId="77777777" w:rsidR="003676D9" w:rsidRDefault="003676D9" w:rsidP="003676D9">
      <w:pPr>
        <w:pStyle w:val="Heading2"/>
      </w:pPr>
      <w:bookmarkStart w:id="30" w:name="_Toc442363767"/>
      <w:r>
        <w:t>Request Body</w:t>
      </w:r>
      <w:bookmarkEnd w:id="30"/>
    </w:p>
    <w:p w14:paraId="0C34D33C" w14:textId="0042C312" w:rsidR="003676D9" w:rsidRPr="00115ED8" w:rsidRDefault="00824E37" w:rsidP="00115ED8">
      <w:pPr>
        <w:rPr>
          <w:rFonts w:ascii="Consolas" w:eastAsiaTheme="minorEastAsia" w:hAnsi="Consolas" w:cs="Times"/>
          <w:sz w:val="18"/>
          <w:szCs w:val="20"/>
        </w:rPr>
      </w:pPr>
      <w:r>
        <w:rPr>
          <w:rFonts w:ascii="Consolas" w:eastAsiaTheme="minorEastAsia" w:hAnsi="Consolas" w:cs="Times"/>
          <w:sz w:val="18"/>
          <w:szCs w:val="20"/>
        </w:rPr>
        <w:t xml:space="preserve">GET </w:t>
      </w:r>
      <w:r w:rsidR="00721C37">
        <w:rPr>
          <w:rFonts w:ascii="Consolas" w:eastAsiaTheme="minorEastAsia" w:hAnsi="Consolas" w:cs="Times"/>
          <w:sz w:val="18"/>
          <w:szCs w:val="20"/>
        </w:rPr>
        <w:t>/item?Subject=ELA&amp;I</w:t>
      </w:r>
      <w:r w:rsidR="00115ED8" w:rsidRPr="00115ED8">
        <w:rPr>
          <w:rFonts w:ascii="Consolas" w:eastAsiaTheme="minorEastAsia" w:hAnsi="Consolas" w:cs="Times"/>
          <w:sz w:val="18"/>
          <w:szCs w:val="20"/>
        </w:rPr>
        <w:t>ntendedGrade=12</w:t>
      </w:r>
      <w:r w:rsidR="00721C37">
        <w:rPr>
          <w:rFonts w:ascii="Consolas" w:eastAsiaTheme="minorEastAsia" w:hAnsi="Consolas" w:cs="Times"/>
          <w:sz w:val="18"/>
          <w:szCs w:val="20"/>
        </w:rPr>
        <w:t>&amp;I</w:t>
      </w:r>
      <w:r w:rsidR="00115ED8">
        <w:rPr>
          <w:rFonts w:ascii="Consolas" w:eastAsiaTheme="minorEastAsia" w:hAnsi="Consolas" w:cs="Times"/>
          <w:sz w:val="18"/>
          <w:szCs w:val="20"/>
        </w:rPr>
        <w:t>nteractionType=MC</w:t>
      </w:r>
      <w:r w:rsidR="00721C37" w:rsidRPr="00115ED8">
        <w:rPr>
          <w:rFonts w:ascii="Consolas" w:eastAsiaTheme="minorEastAsia" w:hAnsi="Consolas" w:cs="Times"/>
          <w:sz w:val="18"/>
          <w:szCs w:val="20"/>
        </w:rPr>
        <w:t>&amp;tenantId=52614674e4b0f8db9d8384b6&amp;itemBank</w:t>
      </w:r>
      <w:r w:rsidR="00721C37">
        <w:rPr>
          <w:rFonts w:ascii="Consolas" w:eastAsiaTheme="minorEastAsia" w:hAnsi="Consolas" w:cs="Times"/>
          <w:sz w:val="18"/>
          <w:szCs w:val="20"/>
        </w:rPr>
        <w:t>=123</w:t>
      </w:r>
      <w:r w:rsidR="00115ED8">
        <w:rPr>
          <w:rFonts w:ascii="Consolas" w:eastAsiaTheme="minorEastAsia" w:hAnsi="Consolas" w:cs="Times"/>
          <w:sz w:val="18"/>
          <w:szCs w:val="20"/>
        </w:rPr>
        <w:t xml:space="preserve"> HTTP/1.1</w:t>
      </w:r>
    </w:p>
    <w:p w14:paraId="619850C7" w14:textId="77777777" w:rsidR="003676D9" w:rsidRDefault="003676D9" w:rsidP="003676D9">
      <w:pPr>
        <w:pStyle w:val="JSON"/>
      </w:pPr>
      <w:r>
        <w:t xml:space="preserve">Host: </w:t>
      </w:r>
      <w:r w:rsidRPr="00EC2160">
        <w:rPr>
          <w:i/>
        </w:rPr>
        <w:t>your-TIB-host</w:t>
      </w:r>
    </w:p>
    <w:p w14:paraId="2B5FD409" w14:textId="77777777" w:rsidR="003676D9" w:rsidRDefault="003676D9" w:rsidP="003676D9">
      <w:pPr>
        <w:pStyle w:val="JSON"/>
      </w:pPr>
      <w:r>
        <w:lastRenderedPageBreak/>
        <w:t>Accept: application/json</w:t>
      </w:r>
    </w:p>
    <w:p w14:paraId="16562CC5" w14:textId="77777777" w:rsidR="003676D9" w:rsidRDefault="003676D9" w:rsidP="003676D9">
      <w:pPr>
        <w:pStyle w:val="JSON"/>
      </w:pPr>
      <w:r>
        <w:t xml:space="preserve">Authorization: Bearer </w:t>
      </w:r>
      <w:r w:rsidRPr="00EC2160">
        <w:rPr>
          <w:i/>
        </w:rPr>
        <w:t>your-oauth-token-here</w:t>
      </w:r>
    </w:p>
    <w:p w14:paraId="030050B2" w14:textId="77777777" w:rsidR="003676D9" w:rsidRPr="00A73342" w:rsidRDefault="003676D9" w:rsidP="003676D9">
      <w:pPr>
        <w:pStyle w:val="JSON"/>
      </w:pPr>
      <w:r>
        <w:t>Content-Type: application/json</w:t>
      </w:r>
    </w:p>
    <w:p w14:paraId="3E2468F2" w14:textId="77777777" w:rsidR="003676D9" w:rsidRDefault="003676D9" w:rsidP="003676D9">
      <w:pPr>
        <w:pStyle w:val="Heading2"/>
      </w:pPr>
      <w:bookmarkStart w:id="31" w:name="_Toc442363768"/>
      <w:r>
        <w:t>Response</w:t>
      </w:r>
      <w:bookmarkEnd w:id="31"/>
    </w:p>
    <w:p w14:paraId="48C5C40E" w14:textId="6F2F41A1" w:rsidR="00115ED8" w:rsidRDefault="003676D9" w:rsidP="003676D9">
      <w:r w:rsidRPr="00EC67B5">
        <w:t xml:space="preserve">If successful, this method returns </w:t>
      </w:r>
      <w:r w:rsidR="00115ED8">
        <w:t>a JSON object with all matching</w:t>
      </w:r>
      <w:r>
        <w:t xml:space="preserve"> item</w:t>
      </w:r>
      <w:r w:rsidR="00115ED8">
        <w:t>s</w:t>
      </w:r>
      <w:r>
        <w:t xml:space="preserve"> and </w:t>
      </w:r>
      <w:r w:rsidR="00115ED8">
        <w:t>their</w:t>
      </w:r>
      <w:r>
        <w:t xml:space="preserve"> metadata.</w:t>
      </w:r>
      <w:r w:rsidR="00C32C7E">
        <w:t xml:space="preserve"> A contrived example </w:t>
      </w:r>
      <w:r w:rsidR="000C74FD">
        <w:t>is below:</w:t>
      </w:r>
    </w:p>
    <w:p w14:paraId="03BA38C0" w14:textId="77777777" w:rsidR="007A1D99" w:rsidRDefault="007A1D99" w:rsidP="007A1D99">
      <w:pPr>
        <w:pStyle w:val="JSON"/>
      </w:pPr>
      <w:r>
        <w:t>{</w:t>
      </w:r>
    </w:p>
    <w:p w14:paraId="1A1FCB62" w14:textId="77777777" w:rsidR="007A1D99" w:rsidRDefault="007A1D99" w:rsidP="007A1D99">
      <w:pPr>
        <w:pStyle w:val="JSON"/>
      </w:pPr>
      <w:r>
        <w:t xml:space="preserve">    "searchResults": [</w:t>
      </w:r>
    </w:p>
    <w:p w14:paraId="50CA39D4" w14:textId="77777777" w:rsidR="007A1D99" w:rsidRDefault="007A1D99" w:rsidP="007A1D99">
      <w:pPr>
        <w:pStyle w:val="JSON"/>
      </w:pPr>
      <w:r>
        <w:t xml:space="preserve">        {</w:t>
      </w:r>
    </w:p>
    <w:p w14:paraId="791961F0" w14:textId="77777777" w:rsidR="007A1D99" w:rsidRDefault="007A1D99" w:rsidP="007A1D99">
      <w:pPr>
        <w:pStyle w:val="JSON"/>
      </w:pPr>
      <w:r>
        <w:t xml:space="preserve">            "interactionType": "MC",</w:t>
      </w:r>
    </w:p>
    <w:p w14:paraId="5DCF31EA" w14:textId="77777777" w:rsidR="007A1D99" w:rsidRDefault="007A1D99" w:rsidP="007A1D99">
      <w:pPr>
        <w:pStyle w:val="JSON"/>
      </w:pPr>
      <w:r>
        <w:t xml:space="preserve">            "tenantId": "52614674e4b0f8db9d8384b6",</w:t>
      </w:r>
    </w:p>
    <w:p w14:paraId="70BAD66A" w14:textId="5D1E3BAC" w:rsidR="007A1D99" w:rsidRDefault="007A1D99" w:rsidP="007A1D99">
      <w:pPr>
        <w:pStyle w:val="JSON"/>
      </w:pPr>
      <w:r>
        <w:t xml:space="preserve">            "itemBank": "123",</w:t>
      </w:r>
    </w:p>
    <w:p w14:paraId="4AC09CBD" w14:textId="77777777" w:rsidR="007A1D99" w:rsidRDefault="007A1D99" w:rsidP="007A1D99">
      <w:pPr>
        <w:pStyle w:val="JSON"/>
      </w:pPr>
      <w:r>
        <w:t xml:space="preserve">            "version": "2",</w:t>
      </w:r>
    </w:p>
    <w:p w14:paraId="5A49DECB" w14:textId="2A31F20A" w:rsidR="007A1D99" w:rsidRDefault="007A1D99" w:rsidP="007A1D99">
      <w:pPr>
        <w:pStyle w:val="JSON"/>
      </w:pPr>
      <w:r>
        <w:t xml:space="preserve">            "status": "Field Test",</w:t>
      </w:r>
    </w:p>
    <w:p w14:paraId="5EF4ED4F" w14:textId="77777777" w:rsidR="007A1D99" w:rsidRDefault="007A1D99" w:rsidP="007A1D99">
      <w:pPr>
        <w:pStyle w:val="JSON"/>
      </w:pPr>
      <w:r>
        <w:t xml:space="preserve">            "subject": "ELA",</w:t>
      </w:r>
    </w:p>
    <w:p w14:paraId="7540C830" w14:textId="77777777" w:rsidR="007A1D99" w:rsidRDefault="007A1D99" w:rsidP="007A1D99">
      <w:pPr>
        <w:pStyle w:val="JSON"/>
      </w:pPr>
      <w:r>
        <w:t xml:space="preserve">            "intendedGrade": "4",</w:t>
      </w:r>
    </w:p>
    <w:p w14:paraId="514CC722" w14:textId="77777777" w:rsidR="007A1D99" w:rsidRDefault="007A1D99" w:rsidP="007A1D99">
      <w:pPr>
        <w:pStyle w:val="JSON"/>
      </w:pPr>
      <w:r>
        <w:t xml:space="preserve">            "stimulusName": null,</w:t>
      </w:r>
    </w:p>
    <w:p w14:paraId="09803A32" w14:textId="77777777" w:rsidR="007A1D99" w:rsidRDefault="007A1D99" w:rsidP="007A1D99">
      <w:pPr>
        <w:pStyle w:val="JSON"/>
      </w:pPr>
      <w:r>
        <w:t xml:space="preserve">            "associatedStimulus": null,</w:t>
      </w:r>
    </w:p>
    <w:p w14:paraId="174557A6" w14:textId="77777777" w:rsidR="007A1D99" w:rsidRDefault="007A1D99" w:rsidP="007A1D99">
      <w:pPr>
        <w:pStyle w:val="JSON"/>
      </w:pPr>
      <w:r>
        <w:t xml:space="preserve">            "associatedTutorial": "67708",</w:t>
      </w:r>
    </w:p>
    <w:p w14:paraId="5A4039B8" w14:textId="77777777" w:rsidR="007A1D99" w:rsidRDefault="007A1D99" w:rsidP="007A1D99">
      <w:pPr>
        <w:pStyle w:val="JSON"/>
      </w:pPr>
      <w:r>
        <w:t xml:space="preserve">            "associatedWordlist": null,</w:t>
      </w:r>
    </w:p>
    <w:p w14:paraId="6CF32D72" w14:textId="77777777" w:rsidR="007A1D99" w:rsidRDefault="007A1D99" w:rsidP="007A1D99">
      <w:pPr>
        <w:pStyle w:val="JSON"/>
      </w:pPr>
      <w:r>
        <w:t xml:space="preserve">            "itemEnemies": null,</w:t>
      </w:r>
    </w:p>
    <w:p w14:paraId="482353F1" w14:textId="77777777" w:rsidR="007A1D99" w:rsidRDefault="007A1D99" w:rsidP="007A1D99">
      <w:pPr>
        <w:pStyle w:val="JSON"/>
      </w:pPr>
      <w:r>
        <w:t xml:space="preserve">            "languages": [</w:t>
      </w:r>
    </w:p>
    <w:p w14:paraId="0E582330" w14:textId="77777777" w:rsidR="007A1D99" w:rsidRDefault="007A1D99" w:rsidP="007A1D99">
      <w:pPr>
        <w:pStyle w:val="JSON"/>
      </w:pPr>
      <w:r>
        <w:t xml:space="preserve">                "ENU",</w:t>
      </w:r>
    </w:p>
    <w:p w14:paraId="664AABB9" w14:textId="77777777" w:rsidR="007A1D99" w:rsidRDefault="007A1D99" w:rsidP="007A1D99">
      <w:pPr>
        <w:pStyle w:val="JSON"/>
      </w:pPr>
      <w:r>
        <w:t xml:space="preserve">                "ENU-Braille"</w:t>
      </w:r>
    </w:p>
    <w:p w14:paraId="59AAB664" w14:textId="77777777" w:rsidR="007A1D99" w:rsidRDefault="007A1D99" w:rsidP="007A1D99">
      <w:pPr>
        <w:pStyle w:val="JSON"/>
      </w:pPr>
      <w:r>
        <w:t xml:space="preserve">            ],</w:t>
      </w:r>
    </w:p>
    <w:p w14:paraId="05240089" w14:textId="77777777" w:rsidR="007A1D99" w:rsidRDefault="007A1D99" w:rsidP="007A1D99">
      <w:pPr>
        <w:pStyle w:val="JSON"/>
      </w:pPr>
      <w:r>
        <w:t xml:space="preserve">            "itemScoreDimensionList": null,</w:t>
      </w:r>
    </w:p>
    <w:p w14:paraId="513531F4" w14:textId="77777777" w:rsidR="007A1D99" w:rsidRDefault="007A1D99" w:rsidP="007A1D99">
      <w:pPr>
        <w:pStyle w:val="JSON"/>
      </w:pPr>
      <w:r>
        <w:t xml:space="preserve">            "itemStandardPublicationList": [</w:t>
      </w:r>
    </w:p>
    <w:p w14:paraId="00CA4199" w14:textId="77777777" w:rsidR="007A1D99" w:rsidRDefault="007A1D99" w:rsidP="007A1D99">
      <w:pPr>
        <w:pStyle w:val="JSON"/>
      </w:pPr>
      <w:r>
        <w:t xml:space="preserve">                {</w:t>
      </w:r>
    </w:p>
    <w:p w14:paraId="6A4349E5" w14:textId="77777777" w:rsidR="007A1D99" w:rsidRDefault="007A1D99" w:rsidP="007A1D99">
      <w:pPr>
        <w:pStyle w:val="JSON"/>
      </w:pPr>
      <w:r>
        <w:t xml:space="preserve">                    "Publication": "SBAC-ELA-v1",</w:t>
      </w:r>
    </w:p>
    <w:p w14:paraId="3276C2B1" w14:textId="77777777" w:rsidR="007A1D99" w:rsidRDefault="007A1D99" w:rsidP="007A1D99">
      <w:pPr>
        <w:pStyle w:val="JSON"/>
      </w:pPr>
      <w:r>
        <w:t xml:space="preserve">                    "PrimaryStandard": "SBAC-ELA-v1:2-W|6-4",</w:t>
      </w:r>
    </w:p>
    <w:p w14:paraId="1117BFD8" w14:textId="77777777" w:rsidR="007A1D99" w:rsidRDefault="007A1D99" w:rsidP="007A1D99">
      <w:pPr>
        <w:pStyle w:val="JSON"/>
      </w:pPr>
      <w:r>
        <w:t xml:space="preserve">                    "SecondaryStandard": null</w:t>
      </w:r>
    </w:p>
    <w:p w14:paraId="57277624" w14:textId="77777777" w:rsidR="007A1D99" w:rsidRDefault="007A1D99" w:rsidP="007A1D99">
      <w:pPr>
        <w:pStyle w:val="JSON"/>
      </w:pPr>
      <w:r>
        <w:t xml:space="preserve">                }</w:t>
      </w:r>
    </w:p>
    <w:p w14:paraId="1FEC3785" w14:textId="77777777" w:rsidR="007A1D99" w:rsidRDefault="007A1D99" w:rsidP="007A1D99">
      <w:pPr>
        <w:pStyle w:val="JSON"/>
      </w:pPr>
      <w:r>
        <w:t xml:space="preserve">            ],</w:t>
      </w:r>
    </w:p>
    <w:p w14:paraId="441AA722" w14:textId="77777777" w:rsidR="007A1D99" w:rsidRDefault="007A1D99" w:rsidP="007A1D99">
      <w:pPr>
        <w:pStyle w:val="JSON"/>
      </w:pPr>
      <w:r>
        <w:t xml:space="preserve">            "allIncludedMetatdata": {</w:t>
      </w:r>
    </w:p>
    <w:p w14:paraId="4D8A9792" w14:textId="77777777" w:rsidR="007A1D99" w:rsidRDefault="007A1D99" w:rsidP="007A1D99">
      <w:pPr>
        <w:pStyle w:val="JSON"/>
      </w:pPr>
      <w:r>
        <w:t xml:space="preserve">                "ScorePoints": "\"0,1\"",</w:t>
      </w:r>
    </w:p>
    <w:p w14:paraId="58E59C2C" w14:textId="77777777" w:rsidR="007A1D99" w:rsidRDefault="007A1D99" w:rsidP="007A1D99">
      <w:pPr>
        <w:pStyle w:val="JSON"/>
      </w:pPr>
      <w:r>
        <w:t xml:space="preserve">                "AchievementQuintile": "4",</w:t>
      </w:r>
    </w:p>
    <w:p w14:paraId="7BA51F8B" w14:textId="77777777" w:rsidR="007A1D99" w:rsidRDefault="007A1D99" w:rsidP="007A1D99">
      <w:pPr>
        <w:pStyle w:val="JSON"/>
      </w:pPr>
      <w:r>
        <w:t xml:space="preserve">                "AdministrationDate": "Field Test",</w:t>
      </w:r>
    </w:p>
    <w:p w14:paraId="08B8165A" w14:textId="77777777" w:rsidR="007A1D99" w:rsidRDefault="007A1D99" w:rsidP="007A1D99">
      <w:pPr>
        <w:pStyle w:val="JSON"/>
      </w:pPr>
      <w:r>
        <w:t xml:space="preserve">                "Claim2Category": "O",</w:t>
      </w:r>
    </w:p>
    <w:p w14:paraId="193E421B" w14:textId="77777777" w:rsidR="007A1D99" w:rsidRDefault="007A1D99" w:rsidP="007A1D99">
      <w:pPr>
        <w:pStyle w:val="JSON"/>
      </w:pPr>
      <w:r>
        <w:t xml:space="preserve">                "LastModifiedBy": "Sridhar_Ravva",</w:t>
      </w:r>
    </w:p>
    <w:p w14:paraId="047ABD42" w14:textId="77777777" w:rsidR="007A1D99" w:rsidRDefault="007A1D99" w:rsidP="007A1D99">
      <w:pPr>
        <w:pStyle w:val="JSON"/>
      </w:pPr>
      <w:r>
        <w:t xml:space="preserve">                "DepthOfKnowledge": "2",</w:t>
      </w:r>
    </w:p>
    <w:p w14:paraId="73BB5056" w14:textId="1A3686A4" w:rsidR="007A1D99" w:rsidRDefault="007A1D99" w:rsidP="007A1D99">
      <w:pPr>
        <w:pStyle w:val="JSON"/>
      </w:pPr>
      <w:r>
        <w:t xml:space="preserve">                "SecurityStatus": "Field test",</w:t>
      </w:r>
    </w:p>
    <w:p w14:paraId="7405D864" w14:textId="77777777" w:rsidR="007A1D99" w:rsidRDefault="007A1D99" w:rsidP="007A1D99">
      <w:pPr>
        <w:pStyle w:val="JSON"/>
      </w:pPr>
      <w:r>
        <w:t xml:space="preserve">                "MaximumNumberOfPoints": "1",</w:t>
      </w:r>
    </w:p>
    <w:p w14:paraId="1F4B7CED" w14:textId="4EE9B6E1" w:rsidR="007A1D99" w:rsidRDefault="007A1D99" w:rsidP="007A1D99">
      <w:pPr>
        <w:pStyle w:val="JSON"/>
      </w:pPr>
      <w:r>
        <w:t xml:space="preserve">                "ItemAuthorIdentifier": "John Smith",</w:t>
      </w:r>
    </w:p>
    <w:p w14:paraId="2E0448AC" w14:textId="77777777" w:rsidR="007A1D99" w:rsidRDefault="007A1D99" w:rsidP="007A1D99">
      <w:pPr>
        <w:pStyle w:val="JSON"/>
      </w:pPr>
      <w:r>
        <w:t xml:space="preserve">                "MaximumGrade": "4",</w:t>
      </w:r>
    </w:p>
    <w:p w14:paraId="7564A747" w14:textId="77777777" w:rsidR="007A1D99" w:rsidRDefault="007A1D99" w:rsidP="007A1D99">
      <w:pPr>
        <w:pStyle w:val="JSON"/>
      </w:pPr>
      <w:r>
        <w:t xml:space="preserve">                "InteractionType": "MC",</w:t>
      </w:r>
    </w:p>
    <w:p w14:paraId="317242DC" w14:textId="77777777" w:rsidR="007A1D99" w:rsidRDefault="007A1D99" w:rsidP="007A1D99">
      <w:pPr>
        <w:pStyle w:val="JSON"/>
      </w:pPr>
      <w:r>
        <w:t xml:space="preserve">                "Identifier": "29223",</w:t>
      </w:r>
    </w:p>
    <w:p w14:paraId="077BB357" w14:textId="77777777" w:rsidR="007A1D99" w:rsidRDefault="007A1D99" w:rsidP="007A1D99">
      <w:pPr>
        <w:pStyle w:val="JSON"/>
      </w:pPr>
      <w:r>
        <w:t xml:space="preserve">                "Version": "2",</w:t>
      </w:r>
    </w:p>
    <w:p w14:paraId="2F9BB3AC" w14:textId="77777777" w:rsidR="007A1D99" w:rsidRDefault="007A1D99" w:rsidP="007A1D99">
      <w:pPr>
        <w:pStyle w:val="JSON"/>
      </w:pPr>
      <w:r>
        <w:t xml:space="preserve">                "SmarterAppItemDescriptor": "61242",</w:t>
      </w:r>
    </w:p>
    <w:p w14:paraId="0348A7A1" w14:textId="77777777" w:rsidR="007A1D99" w:rsidRDefault="007A1D99" w:rsidP="007A1D99">
      <w:pPr>
        <w:pStyle w:val="JSON"/>
      </w:pPr>
      <w:r>
        <w:t xml:space="preserve">                "AssociatedTutorial": "67708",</w:t>
      </w:r>
    </w:p>
    <w:p w14:paraId="15536C4F" w14:textId="77777777" w:rsidR="007A1D99" w:rsidRDefault="007A1D99" w:rsidP="007A1D99">
      <w:pPr>
        <w:pStyle w:val="JSON"/>
      </w:pPr>
      <w:r>
        <w:t xml:space="preserve">                "ScoringEngine": "Automatic with Key",</w:t>
      </w:r>
    </w:p>
    <w:p w14:paraId="3C6EDB9B" w14:textId="77777777" w:rsidR="007A1D99" w:rsidRDefault="007A1D99" w:rsidP="007A1D99">
      <w:pPr>
        <w:pStyle w:val="JSON"/>
      </w:pPr>
      <w:r>
        <w:t xml:space="preserve">                "MinimumGrade": "3",</w:t>
      </w:r>
    </w:p>
    <w:p w14:paraId="03EBB00A" w14:textId="77777777" w:rsidR="007A1D99" w:rsidRDefault="007A1D99" w:rsidP="007A1D99">
      <w:pPr>
        <w:pStyle w:val="JSON"/>
      </w:pPr>
      <w:r>
        <w:lastRenderedPageBreak/>
        <w:t xml:space="preserve">                "StimulusFormat": "Standard",</w:t>
      </w:r>
    </w:p>
    <w:p w14:paraId="03CD243D" w14:textId="77777777" w:rsidR="007A1D99" w:rsidRDefault="007A1D99" w:rsidP="007A1D99">
      <w:pPr>
        <w:pStyle w:val="JSON"/>
      </w:pPr>
      <w:r>
        <w:t xml:space="preserve">                "Subject": "ELA",</w:t>
      </w:r>
    </w:p>
    <w:p w14:paraId="6FF3D8E7" w14:textId="77777777" w:rsidR="007A1D99" w:rsidRDefault="007A1D99" w:rsidP="007A1D99">
      <w:pPr>
        <w:pStyle w:val="JSON"/>
      </w:pPr>
      <w:r>
        <w:t xml:space="preserve">                "IntendedGrade": "4",</w:t>
      </w:r>
    </w:p>
    <w:p w14:paraId="78D4FE37" w14:textId="77777777" w:rsidR="007A1D99" w:rsidRDefault="007A1D99" w:rsidP="007A1D99">
      <w:pPr>
        <w:pStyle w:val="JSON"/>
      </w:pPr>
      <w:r>
        <w:t xml:space="preserve">                "xmlns": "http://www.smarterapp.org/ns/1/assessment_item_metadata",</w:t>
      </w:r>
    </w:p>
    <w:p w14:paraId="1E297E31" w14:textId="77777777" w:rsidR="007A1D99" w:rsidRDefault="007A1D99" w:rsidP="007A1D99">
      <w:pPr>
        <w:pStyle w:val="JSON"/>
      </w:pPr>
      <w:r>
        <w:t xml:space="preserve">                "ItemSpecFormat": "SmarterApp",</w:t>
      </w:r>
    </w:p>
    <w:p w14:paraId="38DADB2B" w14:textId="77777777" w:rsidR="007A1D99" w:rsidRDefault="007A1D99" w:rsidP="007A1D99">
      <w:pPr>
        <w:pStyle w:val="JSON"/>
      </w:pPr>
      <w:r>
        <w:t xml:space="preserve">                "PresentationFormat": "Text",</w:t>
      </w:r>
    </w:p>
    <w:p w14:paraId="3F16D165" w14:textId="1E212171" w:rsidR="007A1D99" w:rsidRDefault="007A1D99" w:rsidP="007A1D99">
      <w:pPr>
        <w:pStyle w:val="JSON"/>
      </w:pPr>
      <w:r>
        <w:t xml:space="preserve">                "Status": "Field test",</w:t>
      </w:r>
    </w:p>
    <w:p w14:paraId="696BE22F" w14:textId="77777777" w:rsidR="007A1D99" w:rsidRDefault="007A1D99" w:rsidP="007A1D99">
      <w:pPr>
        <w:pStyle w:val="JSON"/>
      </w:pPr>
      <w:r>
        <w:t xml:space="preserve">                "ContentTaskModel": "2",</w:t>
      </w:r>
    </w:p>
    <w:p w14:paraId="6AD124C0" w14:textId="77777777" w:rsidR="007A1D99" w:rsidRDefault="007A1D99" w:rsidP="007A1D99">
      <w:pPr>
        <w:pStyle w:val="JSON"/>
      </w:pPr>
      <w:r>
        <w:t xml:space="preserve">                "StandardPublication": {</w:t>
      </w:r>
    </w:p>
    <w:p w14:paraId="747BC75E" w14:textId="77777777" w:rsidR="007A1D99" w:rsidRDefault="007A1D99" w:rsidP="007A1D99">
      <w:pPr>
        <w:pStyle w:val="JSON"/>
      </w:pPr>
      <w:r>
        <w:t xml:space="preserve">                    "PrimaryStandard": "SBAC-ELA-v1:2-W|6-4",</w:t>
      </w:r>
    </w:p>
    <w:p w14:paraId="4B9C5776" w14:textId="77777777" w:rsidR="007A1D99" w:rsidRDefault="007A1D99" w:rsidP="007A1D99">
      <w:pPr>
        <w:pStyle w:val="JSON"/>
      </w:pPr>
      <w:r>
        <w:t xml:space="preserve">                    "Publication": "SBAC-ELA-v1"</w:t>
      </w:r>
    </w:p>
    <w:p w14:paraId="47D41C83" w14:textId="77777777" w:rsidR="007A1D99" w:rsidRDefault="007A1D99" w:rsidP="007A1D99">
      <w:pPr>
        <w:pStyle w:val="JSON"/>
      </w:pPr>
      <w:r>
        <w:t xml:space="preserve">                },</w:t>
      </w:r>
    </w:p>
    <w:p w14:paraId="2F56B4D8" w14:textId="77777777" w:rsidR="007A1D99" w:rsidRDefault="007A1D99" w:rsidP="007A1D99">
      <w:pPr>
        <w:pStyle w:val="JSON"/>
      </w:pPr>
      <w:r>
        <w:t xml:space="preserve">                "Claim2RevisionCategory": "R",</w:t>
      </w:r>
    </w:p>
    <w:p w14:paraId="2C64817C" w14:textId="77777777" w:rsidR="007A1D99" w:rsidRDefault="007A1D99" w:rsidP="007A1D99">
      <w:pPr>
        <w:pStyle w:val="JSON"/>
      </w:pPr>
      <w:r>
        <w:t xml:space="preserve">                "PerformanceTaskComponentItem": "N",</w:t>
      </w:r>
    </w:p>
    <w:p w14:paraId="26C842AC" w14:textId="77777777" w:rsidR="007A1D99" w:rsidRDefault="007A1D99" w:rsidP="007A1D99">
      <w:pPr>
        <w:pStyle w:val="JSON"/>
      </w:pPr>
      <w:r>
        <w:t xml:space="preserve">                "Language": [</w:t>
      </w:r>
    </w:p>
    <w:p w14:paraId="6BB2850B" w14:textId="77777777" w:rsidR="007A1D99" w:rsidRDefault="007A1D99" w:rsidP="007A1D99">
      <w:pPr>
        <w:pStyle w:val="JSON"/>
      </w:pPr>
      <w:r>
        <w:t xml:space="preserve">                    "ENU",</w:t>
      </w:r>
    </w:p>
    <w:p w14:paraId="3AA6D88E" w14:textId="77777777" w:rsidR="007A1D99" w:rsidRDefault="007A1D99" w:rsidP="007A1D99">
      <w:pPr>
        <w:pStyle w:val="JSON"/>
      </w:pPr>
      <w:r>
        <w:t xml:space="preserve">                    "ENU-Braille"</w:t>
      </w:r>
    </w:p>
    <w:p w14:paraId="2DCE863F" w14:textId="77777777" w:rsidR="007A1D99" w:rsidRDefault="007A1D99" w:rsidP="007A1D99">
      <w:pPr>
        <w:pStyle w:val="JSON"/>
      </w:pPr>
      <w:r>
        <w:t xml:space="preserve">                ],</w:t>
      </w:r>
    </w:p>
    <w:p w14:paraId="6700DD60" w14:textId="77777777" w:rsidR="007A1D99" w:rsidRDefault="007A1D99" w:rsidP="007A1D99">
      <w:pPr>
        <w:pStyle w:val="JSON"/>
      </w:pPr>
      <w:r>
        <w:t xml:space="preserve">                "BrailleType": "BRF"</w:t>
      </w:r>
    </w:p>
    <w:p w14:paraId="27399873" w14:textId="77777777" w:rsidR="007A1D99" w:rsidRDefault="007A1D99" w:rsidP="007A1D99">
      <w:pPr>
        <w:pStyle w:val="JSON"/>
      </w:pPr>
      <w:r>
        <w:t xml:space="preserve">            },</w:t>
      </w:r>
    </w:p>
    <w:p w14:paraId="679A2ED2" w14:textId="77777777" w:rsidR="007A1D99" w:rsidRDefault="007A1D99" w:rsidP="007A1D99">
      <w:pPr>
        <w:pStyle w:val="JSON"/>
      </w:pPr>
      <w:r>
        <w:t xml:space="preserve">            "id": "5643afc4e4b0d7f3a4777a8a",</w:t>
      </w:r>
    </w:p>
    <w:p w14:paraId="21030D3A" w14:textId="318D1A12" w:rsidR="007A1D99" w:rsidRDefault="007A1D99" w:rsidP="007A1D99">
      <w:pPr>
        <w:pStyle w:val="JSON"/>
      </w:pPr>
      <w:r>
        <w:t xml:space="preserve">            "identifier": "item-123-29223",</w:t>
      </w:r>
    </w:p>
    <w:p w14:paraId="0D1F22DF" w14:textId="4A06FCCB" w:rsidR="007A1D99" w:rsidRDefault="007A1D99" w:rsidP="007A1D99">
      <w:pPr>
        <w:pStyle w:val="JSON"/>
      </w:pPr>
      <w:r>
        <w:t xml:space="preserve">            "url": "item/item-123-29223",</w:t>
      </w:r>
    </w:p>
    <w:p w14:paraId="790E7A08" w14:textId="2FDE7A64" w:rsidR="007A1D99" w:rsidRDefault="007A1D99" w:rsidP="007A1D99">
      <w:pPr>
        <w:pStyle w:val="JSON"/>
      </w:pPr>
      <w:r>
        <w:t xml:space="preserve">            "itemHis</w:t>
      </w:r>
      <w:r w:rsidR="00A43D3A">
        <w:t>t</w:t>
      </w:r>
      <w:r>
        <w:t>oryURI"</w:t>
      </w:r>
      <w:r w:rsidR="00A43D3A">
        <w:t>: "item/item-123-29223/history"</w:t>
      </w:r>
    </w:p>
    <w:p w14:paraId="3B6C6DBB" w14:textId="77777777" w:rsidR="007A1D99" w:rsidRDefault="007A1D99" w:rsidP="007A1D99">
      <w:pPr>
        <w:pStyle w:val="JSON"/>
      </w:pPr>
      <w:r>
        <w:t xml:space="preserve">        },</w:t>
      </w:r>
    </w:p>
    <w:p w14:paraId="26B010DE" w14:textId="0888E094" w:rsidR="007A1D99" w:rsidRDefault="007A1D99" w:rsidP="007A1D99">
      <w:pPr>
        <w:pStyle w:val="JSON"/>
      </w:pPr>
      <w:r>
        <w:t xml:space="preserve">      :</w:t>
      </w:r>
    </w:p>
    <w:p w14:paraId="3706521D" w14:textId="074A1ED1" w:rsidR="007A1D99" w:rsidRDefault="007A1D99" w:rsidP="007A1D99">
      <w:pPr>
        <w:pStyle w:val="JSON"/>
      </w:pPr>
      <w:r>
        <w:t xml:space="preserve">      :</w:t>
      </w:r>
    </w:p>
    <w:p w14:paraId="4B83E6EB" w14:textId="77777777" w:rsidR="007A1D99" w:rsidRDefault="007A1D99" w:rsidP="007A1D99">
      <w:pPr>
        <w:pStyle w:val="JSON"/>
      </w:pPr>
      <w:r>
        <w:t xml:space="preserve">    ],</w:t>
      </w:r>
    </w:p>
    <w:p w14:paraId="1E3EB025" w14:textId="77777777" w:rsidR="007A1D99" w:rsidRDefault="007A1D99" w:rsidP="007A1D99">
      <w:pPr>
        <w:pStyle w:val="JSON"/>
      </w:pPr>
      <w:r>
        <w:t xml:space="preserve">    "currentPage": 0,</w:t>
      </w:r>
    </w:p>
    <w:p w14:paraId="65F84F0F" w14:textId="77777777" w:rsidR="007A1D99" w:rsidRDefault="007A1D99" w:rsidP="007A1D99">
      <w:pPr>
        <w:pStyle w:val="JSON"/>
      </w:pPr>
      <w:r>
        <w:t xml:space="preserve">    "returnCount": 10,</w:t>
      </w:r>
    </w:p>
    <w:p w14:paraId="01FDE791" w14:textId="77777777" w:rsidR="007A1D99" w:rsidRDefault="007A1D99" w:rsidP="007A1D99">
      <w:pPr>
        <w:pStyle w:val="JSON"/>
      </w:pPr>
      <w:r>
        <w:t xml:space="preserve">    "pageSize": 10,</w:t>
      </w:r>
    </w:p>
    <w:p w14:paraId="04A9557C" w14:textId="77777777" w:rsidR="007A1D99" w:rsidRDefault="007A1D99" w:rsidP="007A1D99">
      <w:pPr>
        <w:pStyle w:val="JSON"/>
      </w:pPr>
      <w:r>
        <w:t xml:space="preserve">    "totalCount": 788,</w:t>
      </w:r>
    </w:p>
    <w:p w14:paraId="6F41252D" w14:textId="77777777" w:rsidR="007A1D99" w:rsidRDefault="007A1D99" w:rsidP="007A1D99">
      <w:pPr>
        <w:pStyle w:val="JSON"/>
      </w:pPr>
      <w:r>
        <w:t xml:space="preserve">    "sortKey": "_id",</w:t>
      </w:r>
    </w:p>
    <w:p w14:paraId="313C29D9" w14:textId="77777777" w:rsidR="007A1D99" w:rsidRDefault="007A1D99" w:rsidP="007A1D99">
      <w:pPr>
        <w:pStyle w:val="JSON"/>
      </w:pPr>
      <w:r>
        <w:t xml:space="preserve">    "sortDirection": "ASC",</w:t>
      </w:r>
    </w:p>
    <w:p w14:paraId="6C1E33C9" w14:textId="2CC3069C" w:rsidR="007A1D99" w:rsidRDefault="007A1D99" w:rsidP="007A1D99">
      <w:pPr>
        <w:pStyle w:val="JSON"/>
      </w:pPr>
      <w:r>
        <w:t xml:space="preserve">    "nextPageUrl": "?tenantId=52614674e4b0f8db9d8384b6&amp;Subject=</w:t>
      </w:r>
      <w:r w:rsidR="00D65366">
        <w:t>ELA&amp;IntendedGrade=4&amp;itemBank=123</w:t>
      </w:r>
      <w:r>
        <w:t>pageSize=10&amp;currentPage=1",</w:t>
      </w:r>
    </w:p>
    <w:p w14:paraId="5DB58A92" w14:textId="77777777" w:rsidR="007A1D99" w:rsidRDefault="007A1D99" w:rsidP="007A1D99">
      <w:pPr>
        <w:pStyle w:val="JSON"/>
      </w:pPr>
      <w:r>
        <w:t xml:space="preserve">    "prevPageUrl": null</w:t>
      </w:r>
    </w:p>
    <w:p w14:paraId="1F876819" w14:textId="1891FA41" w:rsidR="007A1D99" w:rsidRDefault="007A1D99" w:rsidP="007A1D99">
      <w:pPr>
        <w:pStyle w:val="JSON"/>
      </w:pPr>
      <w:r>
        <w:t>}</w:t>
      </w:r>
    </w:p>
    <w:p w14:paraId="61AEB7FF" w14:textId="77777777" w:rsidR="003676D9" w:rsidRDefault="003676D9" w:rsidP="003676D9">
      <w:pPr>
        <w:pStyle w:val="Heading2"/>
      </w:pPr>
      <w:bookmarkStart w:id="32" w:name="_Toc442363769"/>
      <w:r>
        <w:t>Examples</w:t>
      </w:r>
      <w:bookmarkEnd w:id="32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7A1D99" w:rsidRPr="00EC67B5" w14:paraId="413AFD88" w14:textId="77777777" w:rsidTr="007A1D99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06D59D63" w14:textId="77777777" w:rsidR="003676D9" w:rsidRPr="00EC67B5" w:rsidRDefault="003676D9" w:rsidP="003847DD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4C039A15" w14:textId="77777777" w:rsidR="003676D9" w:rsidRPr="00EC67B5" w:rsidRDefault="003676D9" w:rsidP="003847DD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7A1D99" w14:paraId="61E02396" w14:textId="77777777" w:rsidTr="007A1D99">
        <w:trPr>
          <w:trHeight w:val="669"/>
        </w:trPr>
        <w:tc>
          <w:tcPr>
            <w:tcW w:w="8478" w:type="dxa"/>
            <w:vAlign w:val="center"/>
          </w:tcPr>
          <w:p w14:paraId="0F1D2573" w14:textId="087AB0D9" w:rsidR="003676D9" w:rsidRDefault="00731480" w:rsidP="00721C37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 w:rsidR="00721C37">
              <w:rPr>
                <w:b/>
                <w:sz w:val="18"/>
                <w:szCs w:val="18"/>
              </w:rPr>
              <w:t>item?Subject=ELA&amp;I</w:t>
            </w:r>
            <w:r w:rsidRPr="00731480">
              <w:rPr>
                <w:b/>
                <w:sz w:val="18"/>
                <w:szCs w:val="18"/>
              </w:rPr>
              <w:t>ntendedGrade=12&amp;interactionType=MC</w:t>
            </w:r>
            <w:r w:rsidR="00721C37" w:rsidRPr="00731480">
              <w:rPr>
                <w:b/>
                <w:sz w:val="18"/>
                <w:szCs w:val="18"/>
              </w:rPr>
              <w:t>&amp;tenantId=52614</w:t>
            </w:r>
            <w:r w:rsidR="00721C37">
              <w:rPr>
                <w:b/>
                <w:sz w:val="18"/>
                <w:szCs w:val="18"/>
              </w:rPr>
              <w:t>674e4b0f8db9d8384b6&amp;itemBank=123</w:t>
            </w:r>
          </w:p>
        </w:tc>
        <w:tc>
          <w:tcPr>
            <w:tcW w:w="1098" w:type="dxa"/>
            <w:vAlign w:val="center"/>
          </w:tcPr>
          <w:p w14:paraId="6C32547D" w14:textId="77777777" w:rsidR="003676D9" w:rsidRDefault="003676D9" w:rsidP="003847D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7A1D99" w14:paraId="58715FB9" w14:textId="77777777" w:rsidTr="007A1D99">
        <w:tc>
          <w:tcPr>
            <w:tcW w:w="8478" w:type="dxa"/>
            <w:vAlign w:val="center"/>
          </w:tcPr>
          <w:p w14:paraId="6EC22C26" w14:textId="081DDFB3" w:rsidR="00731480" w:rsidRPr="00EC67B5" w:rsidRDefault="00731480" w:rsidP="00623E87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 w:rsidR="002C0216">
              <w:rPr>
                <w:b/>
                <w:sz w:val="18"/>
                <w:szCs w:val="18"/>
              </w:rPr>
              <w:t>item?Subject=ELA&amp;I</w:t>
            </w:r>
            <w:r w:rsidRPr="00731480">
              <w:rPr>
                <w:b/>
                <w:sz w:val="18"/>
                <w:szCs w:val="18"/>
              </w:rPr>
              <w:t>ntendedGrade=12</w:t>
            </w:r>
            <w:r w:rsidR="002C0216">
              <w:rPr>
                <w:b/>
                <w:sz w:val="18"/>
                <w:szCs w:val="18"/>
              </w:rPr>
              <w:t>&amp;I</w:t>
            </w:r>
            <w:r w:rsidRPr="00731480">
              <w:rPr>
                <w:b/>
                <w:sz w:val="18"/>
                <w:szCs w:val="18"/>
              </w:rPr>
              <w:t>nteractionType=MC</w:t>
            </w:r>
            <w:r w:rsidR="00623E87">
              <w:rPr>
                <w:b/>
                <w:sz w:val="18"/>
                <w:szCs w:val="18"/>
              </w:rPr>
              <w:t>&amp;itemBank=123</w:t>
            </w:r>
            <w:r w:rsidR="00623E87" w:rsidRPr="00731480">
              <w:rPr>
                <w:b/>
                <w:sz w:val="18"/>
                <w:szCs w:val="18"/>
              </w:rPr>
              <w:t>&amp;tenantId=</w:t>
            </w:r>
            <w:r w:rsidR="00623E87" w:rsidRPr="00731480">
              <w:rPr>
                <w:b/>
                <w:color w:val="FF0000"/>
                <w:sz w:val="18"/>
                <w:szCs w:val="18"/>
              </w:rPr>
              <w:t>bad_tenant</w:t>
            </w:r>
            <w:r w:rsidR="00623E87">
              <w:rPr>
                <w:b/>
                <w:sz w:val="18"/>
                <w:szCs w:val="18"/>
              </w:rPr>
              <w:t xml:space="preserve"> (no data will be returned)</w:t>
            </w:r>
          </w:p>
        </w:tc>
        <w:tc>
          <w:tcPr>
            <w:tcW w:w="1098" w:type="dxa"/>
            <w:vAlign w:val="center"/>
          </w:tcPr>
          <w:p w14:paraId="2A2494E8" w14:textId="2BCDC18D" w:rsidR="00731480" w:rsidRPr="00EC67B5" w:rsidRDefault="00623E87" w:rsidP="003847D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764239" w14:paraId="1DCE253C" w14:textId="77777777" w:rsidTr="00764239">
        <w:trPr>
          <w:trHeight w:val="183"/>
        </w:trPr>
        <w:tc>
          <w:tcPr>
            <w:tcW w:w="8478" w:type="dxa"/>
            <w:vAlign w:val="center"/>
          </w:tcPr>
          <w:p w14:paraId="079B7D39" w14:textId="77777777" w:rsidR="00764239" w:rsidRPr="00EC67B5" w:rsidRDefault="00764239" w:rsidP="00764239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/item?Subject=ELA&amp;I</w:t>
            </w:r>
            <w:r w:rsidRPr="00731480">
              <w:rPr>
                <w:b/>
                <w:sz w:val="18"/>
                <w:szCs w:val="18"/>
              </w:rPr>
              <w:t>ntendedGrade=12&amp;tenantId=52614</w:t>
            </w:r>
            <w:r>
              <w:rPr>
                <w:b/>
                <w:sz w:val="18"/>
                <w:szCs w:val="18"/>
              </w:rPr>
              <w:t>674e4b0f8db9d8384b6&amp;itemBank=</w:t>
            </w:r>
            <w:r w:rsidRPr="00731480">
              <w:rPr>
                <w:b/>
                <w:color w:val="FF0000"/>
                <w:sz w:val="18"/>
                <w:szCs w:val="18"/>
              </w:rPr>
              <w:t>bad_item_bank</w:t>
            </w:r>
            <w:r>
              <w:rPr>
                <w:b/>
                <w:sz w:val="18"/>
                <w:szCs w:val="18"/>
              </w:rPr>
              <w:t>&amp;I</w:t>
            </w:r>
            <w:r w:rsidRPr="00731480">
              <w:rPr>
                <w:b/>
                <w:sz w:val="18"/>
                <w:szCs w:val="18"/>
              </w:rPr>
              <w:t>nteractionType=MC</w:t>
            </w:r>
            <w:r>
              <w:rPr>
                <w:b/>
                <w:sz w:val="18"/>
                <w:szCs w:val="18"/>
              </w:rPr>
              <w:t xml:space="preserve"> (no data will be returned)</w:t>
            </w:r>
          </w:p>
        </w:tc>
        <w:tc>
          <w:tcPr>
            <w:tcW w:w="1098" w:type="dxa"/>
            <w:vAlign w:val="center"/>
          </w:tcPr>
          <w:p w14:paraId="731F9619" w14:textId="77777777" w:rsidR="00764239" w:rsidRPr="00EC67B5" w:rsidRDefault="00764239" w:rsidP="0076423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4A05AB" w14:paraId="3CBC055E" w14:textId="77777777" w:rsidTr="00F27468">
        <w:trPr>
          <w:trHeight w:val="183"/>
        </w:trPr>
        <w:tc>
          <w:tcPr>
            <w:tcW w:w="8478" w:type="dxa"/>
            <w:vAlign w:val="center"/>
          </w:tcPr>
          <w:p w14:paraId="4139FA3D" w14:textId="77777777" w:rsidR="004A05AB" w:rsidRPr="00EC67B5" w:rsidRDefault="004A05AB" w:rsidP="00F2746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/item?Subject=ELA&amp;I</w:t>
            </w:r>
            <w:r w:rsidRPr="00731480">
              <w:rPr>
                <w:b/>
                <w:sz w:val="18"/>
                <w:szCs w:val="18"/>
              </w:rPr>
              <w:t>ntendedGrade=12&amp;tenantId=52614</w:t>
            </w:r>
            <w:r>
              <w:rPr>
                <w:b/>
                <w:sz w:val="18"/>
                <w:szCs w:val="18"/>
              </w:rPr>
              <w:t>674e4b0f8db9d8384b6&amp;I</w:t>
            </w:r>
            <w:r w:rsidRPr="00731480">
              <w:rPr>
                <w:b/>
                <w:sz w:val="18"/>
                <w:szCs w:val="18"/>
              </w:rPr>
              <w:t>nteractionType=MC</w:t>
            </w: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lastRenderedPageBreak/>
              <w:t>(item bank parameter missing)</w:t>
            </w:r>
          </w:p>
        </w:tc>
        <w:tc>
          <w:tcPr>
            <w:tcW w:w="1098" w:type="dxa"/>
            <w:vAlign w:val="center"/>
          </w:tcPr>
          <w:p w14:paraId="6841BB51" w14:textId="77777777" w:rsidR="004A05AB" w:rsidRPr="00EC67B5" w:rsidRDefault="004A05AB" w:rsidP="00F274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400</w:t>
            </w:r>
          </w:p>
        </w:tc>
      </w:tr>
      <w:tr w:rsidR="007A1D99" w14:paraId="0F0F57B8" w14:textId="77777777" w:rsidTr="007A1D99">
        <w:trPr>
          <w:trHeight w:val="183"/>
        </w:trPr>
        <w:tc>
          <w:tcPr>
            <w:tcW w:w="8478" w:type="dxa"/>
            <w:vAlign w:val="center"/>
          </w:tcPr>
          <w:p w14:paraId="10721513" w14:textId="12C6D43A" w:rsidR="00731480" w:rsidRPr="00EC67B5" w:rsidRDefault="00731480" w:rsidP="004A05A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GET /</w:t>
            </w:r>
            <w:r w:rsidR="002C0216">
              <w:rPr>
                <w:b/>
                <w:sz w:val="18"/>
                <w:szCs w:val="18"/>
              </w:rPr>
              <w:t>item?Subject=ELA&amp;I</w:t>
            </w:r>
            <w:r w:rsidRPr="00731480">
              <w:rPr>
                <w:b/>
                <w:sz w:val="18"/>
                <w:szCs w:val="18"/>
              </w:rPr>
              <w:t>ntendedGrade=12</w:t>
            </w:r>
            <w:r w:rsidR="002C0216">
              <w:rPr>
                <w:b/>
                <w:sz w:val="18"/>
                <w:szCs w:val="18"/>
              </w:rPr>
              <w:t>&amp;I</w:t>
            </w:r>
            <w:r w:rsidRPr="00731480">
              <w:rPr>
                <w:b/>
                <w:sz w:val="18"/>
                <w:szCs w:val="18"/>
              </w:rPr>
              <w:t>nteractionType=MC</w:t>
            </w:r>
            <w:r w:rsidR="004A05AB">
              <w:rPr>
                <w:b/>
                <w:sz w:val="18"/>
                <w:szCs w:val="18"/>
              </w:rPr>
              <w:t>&amp;itemBank=123</w:t>
            </w:r>
            <w:r w:rsidR="006B1D5F">
              <w:rPr>
                <w:b/>
                <w:sz w:val="18"/>
                <w:szCs w:val="18"/>
              </w:rPr>
              <w:t xml:space="preserve"> </w:t>
            </w:r>
            <w:r w:rsidR="00764239">
              <w:rPr>
                <w:b/>
                <w:sz w:val="18"/>
                <w:szCs w:val="18"/>
              </w:rPr>
              <w:t xml:space="preserve"> (</w:t>
            </w:r>
            <w:r w:rsidR="004A05AB">
              <w:rPr>
                <w:b/>
                <w:sz w:val="18"/>
                <w:szCs w:val="18"/>
              </w:rPr>
              <w:t>tenant ID</w:t>
            </w:r>
            <w:r w:rsidR="00764239">
              <w:rPr>
                <w:b/>
                <w:sz w:val="18"/>
                <w:szCs w:val="18"/>
              </w:rPr>
              <w:t xml:space="preserve"> parameter missing)</w:t>
            </w:r>
          </w:p>
        </w:tc>
        <w:tc>
          <w:tcPr>
            <w:tcW w:w="1098" w:type="dxa"/>
            <w:vAlign w:val="center"/>
          </w:tcPr>
          <w:p w14:paraId="039F3DB7" w14:textId="5FF2175B" w:rsidR="00731480" w:rsidRPr="00EC67B5" w:rsidRDefault="00764239" w:rsidP="003847DD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B1D5F">
              <w:rPr>
                <w:sz w:val="18"/>
                <w:szCs w:val="18"/>
              </w:rPr>
              <w:t>00</w:t>
            </w:r>
          </w:p>
        </w:tc>
      </w:tr>
    </w:tbl>
    <w:p w14:paraId="5AA4F732" w14:textId="77777777" w:rsidR="003676D9" w:rsidRPr="00664558" w:rsidRDefault="003676D9" w:rsidP="003676D9"/>
    <w:p w14:paraId="698FB831" w14:textId="309B8E97" w:rsidR="000C36CE" w:rsidRDefault="000C36CE" w:rsidP="000C36CE">
      <w:pPr>
        <w:pStyle w:val="Heading1"/>
      </w:pPr>
      <w:bookmarkStart w:id="33" w:name="_Toc442363770"/>
      <w:r>
        <w:lastRenderedPageBreak/>
        <w:t>/item/{identifier}/history</w:t>
      </w:r>
      <w:r w:rsidRPr="00F93637">
        <w:t xml:space="preserve"> </w:t>
      </w:r>
      <w:r>
        <w:t>(GET)</w:t>
      </w:r>
      <w:bookmarkEnd w:id="33"/>
    </w:p>
    <w:p w14:paraId="499A0ECF" w14:textId="77777777" w:rsidR="000C36CE" w:rsidRDefault="000C36CE" w:rsidP="000C36CE">
      <w:pPr>
        <w:pStyle w:val="Heading2"/>
      </w:pPr>
      <w:bookmarkStart w:id="34" w:name="_Toc442363771"/>
      <w:r>
        <w:t>Overview</w:t>
      </w:r>
      <w:bookmarkEnd w:id="34"/>
    </w:p>
    <w:p w14:paraId="4B4590A0" w14:textId="1FC2CDAF" w:rsidR="000C36CE" w:rsidRPr="00583ACA" w:rsidRDefault="000C36CE" w:rsidP="000C36CE">
      <w:r w:rsidRPr="000C36CE">
        <w:t>Retrieves a list of Item version(s) and the assoc</w:t>
      </w:r>
      <w:r>
        <w:t>iated metadata for each version</w:t>
      </w:r>
      <w:r w:rsidRPr="00EF578A">
        <w:t>.</w:t>
      </w:r>
    </w:p>
    <w:p w14:paraId="773ABD18" w14:textId="0A0D22B4" w:rsidR="000C36CE" w:rsidRDefault="004061D3" w:rsidP="000C36CE">
      <w:pPr>
        <w:pStyle w:val="Heading2"/>
      </w:pPr>
      <w:bookmarkStart w:id="35" w:name="_Toc442363772"/>
      <w:r>
        <w:t>HTTP Request [Public</w:t>
      </w:r>
      <w:r w:rsidR="000C36CE">
        <w:t xml:space="preserve"> API]</w:t>
      </w:r>
      <w:bookmarkEnd w:id="35"/>
    </w:p>
    <w:p w14:paraId="237529CC" w14:textId="374B3DC9" w:rsidR="000C36CE" w:rsidRPr="002A7B4D" w:rsidRDefault="000C36CE" w:rsidP="000C36CE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 w:rsidRPr="00336C53">
        <w:rPr>
          <w:sz w:val="18"/>
          <w:szCs w:val="18"/>
        </w:rPr>
        <w:t>GET /item</w:t>
      </w:r>
      <w:r>
        <w:rPr>
          <w:sz w:val="18"/>
          <w:szCs w:val="18"/>
        </w:rPr>
        <w:t>/{identifier}/history</w:t>
      </w:r>
      <w:r w:rsidR="007520C7">
        <w:rPr>
          <w:sz w:val="18"/>
          <w:szCs w:val="18"/>
        </w:rPr>
        <w:t>&amp;tenantId={tenantId}</w:t>
      </w:r>
    </w:p>
    <w:p w14:paraId="60D1361F" w14:textId="77777777" w:rsidR="000C36CE" w:rsidRDefault="000C36CE" w:rsidP="000C36CE">
      <w:pPr>
        <w:pStyle w:val="Heading2"/>
      </w:pPr>
      <w:bookmarkStart w:id="36" w:name="_Toc442363773"/>
      <w:r>
        <w:t>Path Parameters</w:t>
      </w:r>
      <w:bookmarkEnd w:id="36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0C36CE" w:rsidRPr="00271809" w14:paraId="4543A8AE" w14:textId="77777777" w:rsidTr="00867131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163A3F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C56DCF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127FC2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DBBFBFB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2FBEC977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0C36CE" w:rsidRPr="00271809" w14:paraId="42C62687" w14:textId="77777777" w:rsidTr="00867131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AAFBDE" w14:textId="77777777" w:rsidR="000C36CE" w:rsidRPr="00271809" w:rsidRDefault="000C36CE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identifier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8D59A0" w14:textId="77777777" w:rsidR="000C36CE" w:rsidRPr="00271809" w:rsidRDefault="000C36CE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B43121" w14:textId="77777777" w:rsidR="000C36CE" w:rsidRPr="00271809" w:rsidRDefault="000C36CE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 identifier, usually in the form of {item/stim}-{itembank-id}-{item-id}</w:t>
            </w:r>
          </w:p>
        </w:tc>
        <w:tc>
          <w:tcPr>
            <w:tcW w:w="2610" w:type="dxa"/>
            <w:vAlign w:val="center"/>
          </w:tcPr>
          <w:p w14:paraId="35CDAF4F" w14:textId="77777777" w:rsidR="000C36CE" w:rsidRPr="00271809" w:rsidRDefault="000C36CE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10" w:type="dxa"/>
            <w:vAlign w:val="center"/>
          </w:tcPr>
          <w:p w14:paraId="2ECB27E4" w14:textId="77777777" w:rsidR="000C36CE" w:rsidRPr="00271809" w:rsidRDefault="000C36CE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76881338" w14:textId="77777777" w:rsidR="000C36CE" w:rsidRDefault="000C36CE" w:rsidP="000C36CE">
      <w:pPr>
        <w:pStyle w:val="Heading2"/>
      </w:pPr>
      <w:bookmarkStart w:id="37" w:name="_Toc442363774"/>
      <w:r>
        <w:t>Request Parameters</w:t>
      </w:r>
      <w:bookmarkEnd w:id="37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0C36CE" w:rsidRPr="00271809" w14:paraId="0B4BBC6D" w14:textId="77777777" w:rsidTr="00867131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56325E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D7370F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681E68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02633B1A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33DEF437" w14:textId="77777777" w:rsidR="000C36CE" w:rsidRPr="00271809" w:rsidRDefault="000C36CE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7520C7" w:rsidRPr="00271809" w14:paraId="35B409E8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8E1B90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tenantId={tenant_id}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C45175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75CFCB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52B173DD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7CB6CC4F" w14:textId="77777777" w:rsidR="007520C7" w:rsidRDefault="007520C7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0BC8E98A" w14:textId="77777777" w:rsidR="007520C7" w:rsidRPr="00271809" w:rsidRDefault="007520C7" w:rsidP="00434FEB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569781CD" w14:textId="77777777" w:rsidR="000C36CE" w:rsidRDefault="000C36CE" w:rsidP="000C36CE">
      <w:pPr>
        <w:pStyle w:val="Heading2"/>
      </w:pPr>
      <w:bookmarkStart w:id="38" w:name="_Toc442363775"/>
      <w:r>
        <w:t>Request Body</w:t>
      </w:r>
      <w:bookmarkEnd w:id="38"/>
    </w:p>
    <w:p w14:paraId="71694F94" w14:textId="2D0D81E3" w:rsidR="00582196" w:rsidRDefault="00582196" w:rsidP="00582196">
      <w:pPr>
        <w:pStyle w:val="JSON"/>
      </w:pPr>
      <w:r>
        <w:t>GET /item/item-</w:t>
      </w:r>
      <w:r w:rsidR="001F6117">
        <w:t>123</w:t>
      </w:r>
      <w:r>
        <w:t>-1023/history?tenantId=53cd604ee4b0127edfb96ccf</w:t>
      </w:r>
      <w:r w:rsidR="008D426D">
        <w:t xml:space="preserve"> </w:t>
      </w:r>
      <w:r>
        <w:t>HTTP/1.1</w:t>
      </w:r>
    </w:p>
    <w:p w14:paraId="701EC6D1" w14:textId="6954ED6D" w:rsidR="00582196" w:rsidRDefault="00582196" w:rsidP="00582196">
      <w:pPr>
        <w:pStyle w:val="JSON"/>
      </w:pPr>
      <w:r>
        <w:t xml:space="preserve">Host: </w:t>
      </w:r>
      <w:r w:rsidR="00AE4AE3" w:rsidRPr="002F3A8D">
        <w:rPr>
          <w:i/>
        </w:rPr>
        <w:t>your-tib-server</w:t>
      </w:r>
    </w:p>
    <w:p w14:paraId="67BE290C" w14:textId="77777777" w:rsidR="00582196" w:rsidRDefault="00582196" w:rsidP="00582196">
      <w:pPr>
        <w:pStyle w:val="JSON"/>
      </w:pPr>
      <w:r>
        <w:t>Accept: application/json</w:t>
      </w:r>
    </w:p>
    <w:p w14:paraId="0539AB92" w14:textId="72BC8A5B" w:rsidR="00582196" w:rsidRDefault="00582196" w:rsidP="00582196">
      <w:pPr>
        <w:pStyle w:val="JSON"/>
      </w:pPr>
      <w:r>
        <w:t xml:space="preserve">Authorization: Bearer </w:t>
      </w:r>
      <w:r w:rsidR="00056D89" w:rsidRPr="002F3A8D">
        <w:rPr>
          <w:i/>
        </w:rPr>
        <w:t>oath-token-here</w:t>
      </w:r>
    </w:p>
    <w:p w14:paraId="2B7E32E3" w14:textId="3388853F" w:rsidR="000C36CE" w:rsidRPr="00A73342" w:rsidRDefault="00582196" w:rsidP="000C36CE">
      <w:pPr>
        <w:pStyle w:val="JSON"/>
      </w:pPr>
      <w:r>
        <w:t>Content-Type: app</w:t>
      </w:r>
      <w:r w:rsidR="00102057">
        <w:t>lication/json</w:t>
      </w:r>
    </w:p>
    <w:p w14:paraId="2372EA69" w14:textId="77777777" w:rsidR="000C36CE" w:rsidRDefault="000C36CE" w:rsidP="000C36CE">
      <w:pPr>
        <w:pStyle w:val="Heading2"/>
      </w:pPr>
      <w:bookmarkStart w:id="39" w:name="_Toc442363776"/>
      <w:r>
        <w:t>Response</w:t>
      </w:r>
      <w:bookmarkEnd w:id="39"/>
    </w:p>
    <w:p w14:paraId="0A977D9D" w14:textId="11E8CA71" w:rsidR="000C36CE" w:rsidRDefault="000C36CE" w:rsidP="000C36CE">
      <w:r w:rsidRPr="00EC67B5">
        <w:t xml:space="preserve">If successful, this method returns </w:t>
      </w:r>
      <w:r w:rsidR="00102057">
        <w:t xml:space="preserve">a JSON object with the item's metadata and </w:t>
      </w:r>
      <w:r w:rsidR="001B5A0B">
        <w:t>i</w:t>
      </w:r>
      <w:r w:rsidR="00102057">
        <w:t>ts historical information:</w:t>
      </w:r>
      <w:r>
        <w:t xml:space="preserve"> </w:t>
      </w:r>
    </w:p>
    <w:p w14:paraId="2B313F30" w14:textId="77777777" w:rsidR="00102057" w:rsidRPr="00102057" w:rsidRDefault="00102057" w:rsidP="00102057">
      <w:pPr>
        <w:pStyle w:val="JSON"/>
      </w:pPr>
      <w:r w:rsidRPr="00102057">
        <w:t>[</w:t>
      </w:r>
    </w:p>
    <w:p w14:paraId="1B51ED3B" w14:textId="77777777" w:rsidR="00102057" w:rsidRPr="00102057" w:rsidRDefault="00102057" w:rsidP="00102057">
      <w:pPr>
        <w:pStyle w:val="JSON"/>
      </w:pPr>
      <w:r w:rsidRPr="00102057">
        <w:t xml:space="preserve">    {</w:t>
      </w:r>
    </w:p>
    <w:p w14:paraId="3106AD47" w14:textId="77777777" w:rsidR="00102057" w:rsidRPr="00102057" w:rsidRDefault="00102057" w:rsidP="00102057">
      <w:pPr>
        <w:pStyle w:val="JSON"/>
      </w:pPr>
      <w:r w:rsidRPr="00102057">
        <w:t xml:space="preserve">        "interactionType": "MC",</w:t>
      </w:r>
    </w:p>
    <w:p w14:paraId="68324326" w14:textId="77777777" w:rsidR="00102057" w:rsidRPr="00102057" w:rsidRDefault="00102057" w:rsidP="00102057">
      <w:pPr>
        <w:pStyle w:val="JSON"/>
      </w:pPr>
      <w:r w:rsidRPr="00102057">
        <w:t xml:space="preserve">        "tenantId": "53cd604ee4b0127edfb96ccf",</w:t>
      </w:r>
    </w:p>
    <w:p w14:paraId="6B46F825" w14:textId="2BB57293" w:rsidR="00102057" w:rsidRPr="00102057" w:rsidRDefault="00102057" w:rsidP="00102057">
      <w:pPr>
        <w:pStyle w:val="JSON"/>
      </w:pPr>
      <w:r w:rsidRPr="00102057">
        <w:t xml:space="preserve">        "itemBank": "</w:t>
      </w:r>
      <w:r w:rsidR="001F6117">
        <w:t>123</w:t>
      </w:r>
      <w:r w:rsidRPr="00102057">
        <w:t>",</w:t>
      </w:r>
    </w:p>
    <w:p w14:paraId="1CAAA080" w14:textId="77777777" w:rsidR="00102057" w:rsidRPr="00102057" w:rsidRDefault="00102057" w:rsidP="00102057">
      <w:pPr>
        <w:pStyle w:val="JSON"/>
      </w:pPr>
      <w:r w:rsidRPr="00102057">
        <w:t xml:space="preserve">        "version": "16",</w:t>
      </w:r>
    </w:p>
    <w:p w14:paraId="58DC081E" w14:textId="77777777" w:rsidR="00102057" w:rsidRPr="00102057" w:rsidRDefault="00102057" w:rsidP="00102057">
      <w:pPr>
        <w:pStyle w:val="JSON"/>
      </w:pPr>
      <w:r w:rsidRPr="00102057">
        <w:t xml:space="preserve">        "status": "Ready for Field Test",</w:t>
      </w:r>
    </w:p>
    <w:p w14:paraId="0C305AE4" w14:textId="77777777" w:rsidR="00102057" w:rsidRPr="00102057" w:rsidRDefault="00102057" w:rsidP="00102057">
      <w:pPr>
        <w:pStyle w:val="JSON"/>
      </w:pPr>
      <w:r w:rsidRPr="00102057">
        <w:t xml:space="preserve">        "subject": "ELA",</w:t>
      </w:r>
    </w:p>
    <w:p w14:paraId="361B9733" w14:textId="77777777" w:rsidR="00102057" w:rsidRPr="00102057" w:rsidRDefault="00102057" w:rsidP="00102057">
      <w:pPr>
        <w:pStyle w:val="JSON"/>
      </w:pPr>
      <w:r w:rsidRPr="00102057">
        <w:t xml:space="preserve">        "intendedGrade": "3",</w:t>
      </w:r>
    </w:p>
    <w:p w14:paraId="5B84461C" w14:textId="77777777" w:rsidR="00102057" w:rsidRPr="00102057" w:rsidRDefault="00102057" w:rsidP="00102057">
      <w:pPr>
        <w:pStyle w:val="JSON"/>
      </w:pPr>
      <w:r w:rsidRPr="00102057">
        <w:t xml:space="preserve">        "stimulusName": null,</w:t>
      </w:r>
    </w:p>
    <w:p w14:paraId="7C827E0E" w14:textId="77777777" w:rsidR="00102057" w:rsidRPr="00102057" w:rsidRDefault="00102057" w:rsidP="00102057">
      <w:pPr>
        <w:pStyle w:val="JSON"/>
      </w:pPr>
      <w:r w:rsidRPr="00102057">
        <w:t xml:space="preserve">        "associatedStimulus": null,</w:t>
      </w:r>
    </w:p>
    <w:p w14:paraId="352ACFC7" w14:textId="77777777" w:rsidR="00102057" w:rsidRPr="00102057" w:rsidRDefault="00102057" w:rsidP="00102057">
      <w:pPr>
        <w:pStyle w:val="JSON"/>
      </w:pPr>
      <w:r w:rsidRPr="00102057">
        <w:t xml:space="preserve">        "associatedTutorial": "1072",</w:t>
      </w:r>
    </w:p>
    <w:p w14:paraId="4671E653" w14:textId="77777777" w:rsidR="00102057" w:rsidRPr="00102057" w:rsidRDefault="00102057" w:rsidP="00102057">
      <w:pPr>
        <w:pStyle w:val="JSON"/>
      </w:pPr>
      <w:r w:rsidRPr="00102057">
        <w:t xml:space="preserve">        "associatedWordlist": null,</w:t>
      </w:r>
    </w:p>
    <w:p w14:paraId="1A9DE09C" w14:textId="77777777" w:rsidR="00102057" w:rsidRPr="00102057" w:rsidRDefault="00102057" w:rsidP="00102057">
      <w:pPr>
        <w:pStyle w:val="JSON"/>
      </w:pPr>
      <w:r w:rsidRPr="00102057">
        <w:t xml:space="preserve">        "itemEnemies": null,</w:t>
      </w:r>
    </w:p>
    <w:p w14:paraId="35BE8E13" w14:textId="77777777" w:rsidR="00102057" w:rsidRPr="00102057" w:rsidRDefault="00102057" w:rsidP="00102057">
      <w:pPr>
        <w:pStyle w:val="JSON"/>
      </w:pPr>
      <w:r w:rsidRPr="00102057">
        <w:t xml:space="preserve">        "languages": [</w:t>
      </w:r>
    </w:p>
    <w:p w14:paraId="6A5D3ABA" w14:textId="77777777" w:rsidR="00102057" w:rsidRPr="00102057" w:rsidRDefault="00102057" w:rsidP="00102057">
      <w:pPr>
        <w:pStyle w:val="JSON"/>
      </w:pPr>
      <w:r w:rsidRPr="00102057">
        <w:t xml:space="preserve">            "ENU",</w:t>
      </w:r>
    </w:p>
    <w:p w14:paraId="15A2EAE2" w14:textId="77777777" w:rsidR="00102057" w:rsidRPr="00102057" w:rsidRDefault="00102057" w:rsidP="00102057">
      <w:pPr>
        <w:pStyle w:val="JSON"/>
      </w:pPr>
      <w:r w:rsidRPr="00102057">
        <w:lastRenderedPageBreak/>
        <w:t xml:space="preserve">            "ENU-Braille"</w:t>
      </w:r>
    </w:p>
    <w:p w14:paraId="26199680" w14:textId="77777777" w:rsidR="00102057" w:rsidRPr="00102057" w:rsidRDefault="00102057" w:rsidP="00102057">
      <w:pPr>
        <w:pStyle w:val="JSON"/>
      </w:pPr>
      <w:r w:rsidRPr="00102057">
        <w:t xml:space="preserve">        ],</w:t>
      </w:r>
    </w:p>
    <w:p w14:paraId="3EAF8165" w14:textId="77777777" w:rsidR="00102057" w:rsidRPr="00102057" w:rsidRDefault="00102057" w:rsidP="00102057">
      <w:pPr>
        <w:pStyle w:val="JSON"/>
      </w:pPr>
      <w:r w:rsidRPr="00102057">
        <w:t xml:space="preserve">        "itemScoreDimensionList": null,</w:t>
      </w:r>
    </w:p>
    <w:p w14:paraId="6E03D1CF" w14:textId="77777777" w:rsidR="00102057" w:rsidRPr="00102057" w:rsidRDefault="00102057" w:rsidP="00102057">
      <w:pPr>
        <w:pStyle w:val="JSON"/>
      </w:pPr>
      <w:r w:rsidRPr="00102057">
        <w:t xml:space="preserve">        "itemStandardPublicationList": [</w:t>
      </w:r>
    </w:p>
    <w:p w14:paraId="2394F567" w14:textId="77777777" w:rsidR="00102057" w:rsidRPr="00102057" w:rsidRDefault="00102057" w:rsidP="00102057">
      <w:pPr>
        <w:pStyle w:val="JSON"/>
      </w:pPr>
      <w:r w:rsidRPr="00102057">
        <w:t xml:space="preserve">            {</w:t>
      </w:r>
    </w:p>
    <w:p w14:paraId="249725FE" w14:textId="77777777" w:rsidR="00102057" w:rsidRPr="00102057" w:rsidRDefault="00102057" w:rsidP="00102057">
      <w:pPr>
        <w:pStyle w:val="JSON"/>
      </w:pPr>
      <w:r w:rsidRPr="00102057">
        <w:t xml:space="preserve">                "Publication": "SBAC-ELA-v1",</w:t>
      </w:r>
    </w:p>
    <w:p w14:paraId="5599563E" w14:textId="77777777" w:rsidR="00102057" w:rsidRPr="00102057" w:rsidRDefault="00102057" w:rsidP="00102057">
      <w:pPr>
        <w:pStyle w:val="JSON"/>
      </w:pPr>
      <w:r w:rsidRPr="00102057">
        <w:t xml:space="preserve">                "PrimaryStandard": "SBAC-ELA-v1:2-W",</w:t>
      </w:r>
    </w:p>
    <w:p w14:paraId="768E619C" w14:textId="77777777" w:rsidR="00102057" w:rsidRPr="00102057" w:rsidRDefault="00102057" w:rsidP="00102057">
      <w:pPr>
        <w:pStyle w:val="JSON"/>
      </w:pPr>
      <w:r w:rsidRPr="00102057">
        <w:t xml:space="preserve">                "SecondaryStandard": null</w:t>
      </w:r>
    </w:p>
    <w:p w14:paraId="4F439CC0" w14:textId="77777777" w:rsidR="00102057" w:rsidRPr="00102057" w:rsidRDefault="00102057" w:rsidP="00102057">
      <w:pPr>
        <w:pStyle w:val="JSON"/>
      </w:pPr>
      <w:r w:rsidRPr="00102057">
        <w:t xml:space="preserve">            },</w:t>
      </w:r>
    </w:p>
    <w:p w14:paraId="6FE14DFC" w14:textId="77777777" w:rsidR="00102057" w:rsidRPr="00102057" w:rsidRDefault="00102057" w:rsidP="00102057">
      <w:pPr>
        <w:pStyle w:val="JSON"/>
      </w:pPr>
      <w:r w:rsidRPr="00102057">
        <w:t xml:space="preserve">            {</w:t>
      </w:r>
    </w:p>
    <w:p w14:paraId="3179AD64" w14:textId="77777777" w:rsidR="00102057" w:rsidRPr="00102057" w:rsidRDefault="00102057" w:rsidP="00102057">
      <w:pPr>
        <w:pStyle w:val="JSON"/>
      </w:pPr>
      <w:r w:rsidRPr="00102057">
        <w:t xml:space="preserve">                "Publication": "SBAC-ELA-v3",</w:t>
      </w:r>
    </w:p>
    <w:p w14:paraId="23FD9E16" w14:textId="77777777" w:rsidR="00102057" w:rsidRPr="00102057" w:rsidRDefault="00102057" w:rsidP="00102057">
      <w:pPr>
        <w:pStyle w:val="JSON"/>
      </w:pPr>
      <w:r w:rsidRPr="00102057">
        <w:t xml:space="preserve">                "PrimaryStandard": "SBAC-ELA-v3:ELA-Undesignated",</w:t>
      </w:r>
    </w:p>
    <w:p w14:paraId="53A673C7" w14:textId="77777777" w:rsidR="00102057" w:rsidRPr="00102057" w:rsidRDefault="00102057" w:rsidP="00102057">
      <w:pPr>
        <w:pStyle w:val="JSON"/>
      </w:pPr>
      <w:r w:rsidRPr="00102057">
        <w:t xml:space="preserve">                "SecondaryStandard": null</w:t>
      </w:r>
    </w:p>
    <w:p w14:paraId="33B48591" w14:textId="77777777" w:rsidR="00102057" w:rsidRPr="00102057" w:rsidRDefault="00102057" w:rsidP="00102057">
      <w:pPr>
        <w:pStyle w:val="JSON"/>
      </w:pPr>
      <w:r w:rsidRPr="00102057">
        <w:t xml:space="preserve">            }</w:t>
      </w:r>
    </w:p>
    <w:p w14:paraId="2F74D136" w14:textId="77777777" w:rsidR="00102057" w:rsidRPr="00102057" w:rsidRDefault="00102057" w:rsidP="00102057">
      <w:pPr>
        <w:pStyle w:val="JSON"/>
      </w:pPr>
      <w:r w:rsidRPr="00102057">
        <w:t xml:space="preserve">        ],</w:t>
      </w:r>
    </w:p>
    <w:p w14:paraId="2F8ACDAC" w14:textId="77777777" w:rsidR="00102057" w:rsidRPr="00102057" w:rsidRDefault="00102057" w:rsidP="00102057">
      <w:pPr>
        <w:pStyle w:val="JSON"/>
      </w:pPr>
      <w:r w:rsidRPr="00102057">
        <w:t xml:space="preserve">        "allIncludedMetatdata": {</w:t>
      </w:r>
    </w:p>
    <w:p w14:paraId="7B011D24" w14:textId="77777777" w:rsidR="00102057" w:rsidRPr="00102057" w:rsidRDefault="00102057" w:rsidP="00102057">
      <w:pPr>
        <w:pStyle w:val="JSON"/>
      </w:pPr>
      <w:r w:rsidRPr="00102057">
        <w:t xml:space="preserve">            "ScorePoints": "\"0,1\"",</w:t>
      </w:r>
    </w:p>
    <w:p w14:paraId="74C7F03A" w14:textId="77777777" w:rsidR="00102057" w:rsidRPr="00102057" w:rsidRDefault="00102057" w:rsidP="00102057">
      <w:pPr>
        <w:pStyle w:val="JSON"/>
      </w:pPr>
      <w:r w:rsidRPr="00102057">
        <w:t xml:space="preserve">            "EvidenceStatement": "To complete this task, students must identify the subject-verb agreement error.",</w:t>
      </w:r>
    </w:p>
    <w:p w14:paraId="3557CE8B" w14:textId="77777777" w:rsidR="00102057" w:rsidRPr="00102057" w:rsidRDefault="00102057" w:rsidP="00102057">
      <w:pPr>
        <w:pStyle w:val="JSON"/>
      </w:pPr>
      <w:r w:rsidRPr="00102057">
        <w:t xml:space="preserve">            "TargetAssessmentType": "Practice Test Refresh",</w:t>
      </w:r>
    </w:p>
    <w:p w14:paraId="049B6C83" w14:textId="77777777" w:rsidR="00102057" w:rsidRPr="00102057" w:rsidRDefault="00102057" w:rsidP="00102057">
      <w:pPr>
        <w:pStyle w:val="JSON"/>
      </w:pPr>
      <w:r w:rsidRPr="00102057">
        <w:t xml:space="preserve">            "Claim2Category": "C",</w:t>
      </w:r>
    </w:p>
    <w:p w14:paraId="599E920A" w14:textId="77777777" w:rsidR="00102057" w:rsidRPr="00102057" w:rsidRDefault="00102057" w:rsidP="00102057">
      <w:pPr>
        <w:pStyle w:val="JSON"/>
      </w:pPr>
      <w:r w:rsidRPr="00102057">
        <w:t xml:space="preserve">            "LastModifiedBy": "linesh_shah",</w:t>
      </w:r>
    </w:p>
    <w:p w14:paraId="3355692B" w14:textId="77777777" w:rsidR="00102057" w:rsidRPr="00102057" w:rsidRDefault="00102057" w:rsidP="00102057">
      <w:pPr>
        <w:pStyle w:val="JSON"/>
      </w:pPr>
      <w:r w:rsidRPr="00102057">
        <w:t xml:space="preserve">            "DepthOfKnowledge": "1",</w:t>
      </w:r>
    </w:p>
    <w:p w14:paraId="6EB060CC" w14:textId="77777777" w:rsidR="00102057" w:rsidRPr="00102057" w:rsidRDefault="00102057" w:rsidP="00102057">
      <w:pPr>
        <w:pStyle w:val="JSON"/>
      </w:pPr>
      <w:r w:rsidRPr="00102057">
        <w:t xml:space="preserve">            "SecurityStatus": "Non-secure",</w:t>
      </w:r>
    </w:p>
    <w:p w14:paraId="7F7E6B91" w14:textId="77777777" w:rsidR="00102057" w:rsidRPr="00102057" w:rsidRDefault="00102057" w:rsidP="00102057">
      <w:pPr>
        <w:pStyle w:val="JSON"/>
      </w:pPr>
      <w:r w:rsidRPr="00102057">
        <w:t xml:space="preserve">            "MaximumNumberOfPoints": "1",</w:t>
      </w:r>
    </w:p>
    <w:p w14:paraId="2FF18473" w14:textId="44E469D0" w:rsidR="00102057" w:rsidRPr="00102057" w:rsidRDefault="00102057" w:rsidP="00102057">
      <w:pPr>
        <w:pStyle w:val="JSON"/>
      </w:pPr>
      <w:r w:rsidRPr="00102057">
        <w:t xml:space="preserve">            "ItemAuthorIdentifier": "</w:t>
      </w:r>
      <w:r>
        <w:t>john smith</w:t>
      </w:r>
      <w:r w:rsidRPr="00102057">
        <w:t>",</w:t>
      </w:r>
    </w:p>
    <w:p w14:paraId="5F730378" w14:textId="77777777" w:rsidR="00102057" w:rsidRPr="00102057" w:rsidRDefault="00102057" w:rsidP="00102057">
      <w:pPr>
        <w:pStyle w:val="JSON"/>
      </w:pPr>
      <w:r w:rsidRPr="00102057">
        <w:t xml:space="preserve">            "MaximumGrade": "3",</w:t>
      </w:r>
    </w:p>
    <w:p w14:paraId="5A590EAC" w14:textId="77777777" w:rsidR="00102057" w:rsidRPr="00102057" w:rsidRDefault="00102057" w:rsidP="00102057">
      <w:pPr>
        <w:pStyle w:val="JSON"/>
      </w:pPr>
      <w:r w:rsidRPr="00102057">
        <w:t xml:space="preserve">            "InteractionType": "MC",</w:t>
      </w:r>
    </w:p>
    <w:p w14:paraId="2594D4E5" w14:textId="77777777" w:rsidR="00102057" w:rsidRPr="00102057" w:rsidRDefault="00102057" w:rsidP="00102057">
      <w:pPr>
        <w:pStyle w:val="JSON"/>
      </w:pPr>
      <w:r w:rsidRPr="00102057">
        <w:t xml:space="preserve">            "Identifier": "1023",</w:t>
      </w:r>
    </w:p>
    <w:p w14:paraId="59B82B0F" w14:textId="77777777" w:rsidR="00102057" w:rsidRPr="00102057" w:rsidRDefault="00102057" w:rsidP="00102057">
      <w:pPr>
        <w:pStyle w:val="JSON"/>
      </w:pPr>
      <w:r w:rsidRPr="00102057">
        <w:t xml:space="preserve">            "Version": "16",</w:t>
      </w:r>
    </w:p>
    <w:p w14:paraId="0958BE70" w14:textId="77777777" w:rsidR="00102057" w:rsidRPr="00102057" w:rsidRDefault="00102057" w:rsidP="00102057">
      <w:pPr>
        <w:pStyle w:val="JSON"/>
      </w:pPr>
      <w:r w:rsidRPr="00102057">
        <w:t xml:space="preserve">            "SmarterAppItemDescriptor": "ELA.03.SR.2.L.09.xxx - SB OP",</w:t>
      </w:r>
    </w:p>
    <w:p w14:paraId="2C8E75F4" w14:textId="77777777" w:rsidR="00102057" w:rsidRPr="00102057" w:rsidRDefault="00102057" w:rsidP="00102057">
      <w:pPr>
        <w:pStyle w:val="JSON"/>
      </w:pPr>
      <w:r w:rsidRPr="00102057">
        <w:t xml:space="preserve">            "AssociatedTutorial": "1072",</w:t>
      </w:r>
    </w:p>
    <w:p w14:paraId="704FCC02" w14:textId="77777777" w:rsidR="00102057" w:rsidRPr="00102057" w:rsidRDefault="00102057" w:rsidP="00102057">
      <w:pPr>
        <w:pStyle w:val="JSON"/>
      </w:pPr>
      <w:r w:rsidRPr="00102057">
        <w:t xml:space="preserve">            "MinimumGrade": "3",</w:t>
      </w:r>
    </w:p>
    <w:p w14:paraId="405255AC" w14:textId="77777777" w:rsidR="00102057" w:rsidRPr="00102057" w:rsidRDefault="00102057" w:rsidP="00102057">
      <w:pPr>
        <w:pStyle w:val="JSON"/>
      </w:pPr>
      <w:r w:rsidRPr="00102057">
        <w:t xml:space="preserve">            "StimulusFormat": "Standard",</w:t>
      </w:r>
    </w:p>
    <w:p w14:paraId="31AD8585" w14:textId="77777777" w:rsidR="00102057" w:rsidRPr="00102057" w:rsidRDefault="00102057" w:rsidP="00102057">
      <w:pPr>
        <w:pStyle w:val="JSON"/>
      </w:pPr>
      <w:r w:rsidRPr="00102057">
        <w:t xml:space="preserve">            "Subject": "ELA",</w:t>
      </w:r>
    </w:p>
    <w:p w14:paraId="68E81794" w14:textId="77777777" w:rsidR="00102057" w:rsidRPr="00102057" w:rsidRDefault="00102057" w:rsidP="00102057">
      <w:pPr>
        <w:pStyle w:val="JSON"/>
      </w:pPr>
      <w:r w:rsidRPr="00102057">
        <w:t xml:space="preserve">            "IntendedGrade": "3",</w:t>
      </w:r>
    </w:p>
    <w:p w14:paraId="2ADD87EC" w14:textId="77777777" w:rsidR="00102057" w:rsidRPr="00102057" w:rsidRDefault="00102057" w:rsidP="00102057">
      <w:pPr>
        <w:pStyle w:val="JSON"/>
      </w:pPr>
      <w:r w:rsidRPr="00102057">
        <w:t xml:space="preserve">            "EducationalDifficulty": "Low",</w:t>
      </w:r>
    </w:p>
    <w:p w14:paraId="0FB42594" w14:textId="77777777" w:rsidR="00102057" w:rsidRPr="00102057" w:rsidRDefault="00102057" w:rsidP="00102057">
      <w:pPr>
        <w:pStyle w:val="JSON"/>
      </w:pPr>
      <w:r w:rsidRPr="00102057">
        <w:t xml:space="preserve">            "xmlns": "http://www.smarterapp.org/ns/1/assessment_item_metadata",</w:t>
      </w:r>
    </w:p>
    <w:p w14:paraId="0D126520" w14:textId="77777777" w:rsidR="00102057" w:rsidRPr="00102057" w:rsidRDefault="00102057" w:rsidP="00102057">
      <w:pPr>
        <w:pStyle w:val="JSON"/>
      </w:pPr>
      <w:r w:rsidRPr="00102057">
        <w:t xml:space="preserve">            "ItemSpecFormat": "SmarterApp",</w:t>
      </w:r>
    </w:p>
    <w:p w14:paraId="15BE459C" w14:textId="77777777" w:rsidR="00102057" w:rsidRPr="00102057" w:rsidRDefault="00102057" w:rsidP="00102057">
      <w:pPr>
        <w:pStyle w:val="JSON"/>
      </w:pPr>
      <w:r w:rsidRPr="00102057">
        <w:t xml:space="preserve">            "SufficientEvidenceOfClaim": "To complete this task, students must identify the subject-verb agreement error.",</w:t>
      </w:r>
    </w:p>
    <w:p w14:paraId="3F812200" w14:textId="77777777" w:rsidR="00102057" w:rsidRPr="00102057" w:rsidRDefault="00102057" w:rsidP="00102057">
      <w:pPr>
        <w:pStyle w:val="JSON"/>
      </w:pPr>
      <w:r w:rsidRPr="00102057">
        <w:t xml:space="preserve">            "Status": "Ready for Field Test",</w:t>
      </w:r>
    </w:p>
    <w:p w14:paraId="580239E8" w14:textId="77777777" w:rsidR="00102057" w:rsidRPr="00102057" w:rsidRDefault="00102057" w:rsidP="00102057">
      <w:pPr>
        <w:pStyle w:val="JSON"/>
      </w:pPr>
      <w:r w:rsidRPr="00102057">
        <w:t xml:space="preserve">            "StandardPublication": [</w:t>
      </w:r>
    </w:p>
    <w:p w14:paraId="6874664D" w14:textId="77777777" w:rsidR="00102057" w:rsidRPr="00102057" w:rsidRDefault="00102057" w:rsidP="00102057">
      <w:pPr>
        <w:pStyle w:val="JSON"/>
      </w:pPr>
      <w:r w:rsidRPr="00102057">
        <w:t xml:space="preserve">                {</w:t>
      </w:r>
    </w:p>
    <w:p w14:paraId="54857CD3" w14:textId="77777777" w:rsidR="00102057" w:rsidRPr="00102057" w:rsidRDefault="00102057" w:rsidP="00102057">
      <w:pPr>
        <w:pStyle w:val="JSON"/>
      </w:pPr>
      <w:r w:rsidRPr="00102057">
        <w:t xml:space="preserve">                    "PrimaryStandard": "SBAC-ELA-v1:2-W",</w:t>
      </w:r>
    </w:p>
    <w:p w14:paraId="2012973A" w14:textId="77777777" w:rsidR="00102057" w:rsidRPr="00102057" w:rsidRDefault="00102057" w:rsidP="00102057">
      <w:pPr>
        <w:pStyle w:val="JSON"/>
      </w:pPr>
      <w:r w:rsidRPr="00102057">
        <w:t xml:space="preserve">                    "Publication": "SBAC-ELA-v1"</w:t>
      </w:r>
    </w:p>
    <w:p w14:paraId="0440471E" w14:textId="77777777" w:rsidR="00102057" w:rsidRPr="00102057" w:rsidRDefault="00102057" w:rsidP="00102057">
      <w:pPr>
        <w:pStyle w:val="JSON"/>
      </w:pPr>
      <w:r w:rsidRPr="00102057">
        <w:t xml:space="preserve">                },</w:t>
      </w:r>
    </w:p>
    <w:p w14:paraId="30F50278" w14:textId="77777777" w:rsidR="00102057" w:rsidRPr="00102057" w:rsidRDefault="00102057" w:rsidP="00102057">
      <w:pPr>
        <w:pStyle w:val="JSON"/>
      </w:pPr>
      <w:r w:rsidRPr="00102057">
        <w:t xml:space="preserve">                {</w:t>
      </w:r>
    </w:p>
    <w:p w14:paraId="426C94C1" w14:textId="77777777" w:rsidR="00102057" w:rsidRPr="00102057" w:rsidRDefault="00102057" w:rsidP="00102057">
      <w:pPr>
        <w:pStyle w:val="JSON"/>
      </w:pPr>
      <w:r w:rsidRPr="00102057">
        <w:t xml:space="preserve">                    "PrimaryStandard": "SBAC-ELA-v3:ELA-Undesignated",</w:t>
      </w:r>
    </w:p>
    <w:p w14:paraId="5A937DD0" w14:textId="77777777" w:rsidR="00102057" w:rsidRPr="00102057" w:rsidRDefault="00102057" w:rsidP="00102057">
      <w:pPr>
        <w:pStyle w:val="JSON"/>
      </w:pPr>
      <w:r w:rsidRPr="00102057">
        <w:t xml:space="preserve">                    "Publication": "SBAC-ELA-v3"</w:t>
      </w:r>
    </w:p>
    <w:p w14:paraId="674E7C43" w14:textId="77777777" w:rsidR="00102057" w:rsidRPr="00102057" w:rsidRDefault="00102057" w:rsidP="00102057">
      <w:pPr>
        <w:pStyle w:val="JSON"/>
      </w:pPr>
      <w:r w:rsidRPr="00102057">
        <w:t xml:space="preserve">                }</w:t>
      </w:r>
    </w:p>
    <w:p w14:paraId="4901FF2A" w14:textId="77777777" w:rsidR="00102057" w:rsidRPr="00102057" w:rsidRDefault="00102057" w:rsidP="00102057">
      <w:pPr>
        <w:pStyle w:val="JSON"/>
      </w:pPr>
      <w:r w:rsidRPr="00102057">
        <w:t xml:space="preserve">            ],</w:t>
      </w:r>
    </w:p>
    <w:p w14:paraId="6CA6CC84" w14:textId="77777777" w:rsidR="00102057" w:rsidRPr="00102057" w:rsidRDefault="00102057" w:rsidP="00102057">
      <w:pPr>
        <w:pStyle w:val="JSON"/>
      </w:pPr>
      <w:r w:rsidRPr="00102057">
        <w:t xml:space="preserve">            "Claim2RevisionCategory": "R",</w:t>
      </w:r>
    </w:p>
    <w:p w14:paraId="5600D11F" w14:textId="77777777" w:rsidR="00102057" w:rsidRPr="00102057" w:rsidRDefault="00102057" w:rsidP="00102057">
      <w:pPr>
        <w:pStyle w:val="JSON"/>
      </w:pPr>
      <w:r w:rsidRPr="00102057">
        <w:lastRenderedPageBreak/>
        <w:t xml:space="preserve">            "Language": [</w:t>
      </w:r>
    </w:p>
    <w:p w14:paraId="78638520" w14:textId="77777777" w:rsidR="00102057" w:rsidRPr="00102057" w:rsidRDefault="00102057" w:rsidP="00102057">
      <w:pPr>
        <w:pStyle w:val="JSON"/>
      </w:pPr>
      <w:r w:rsidRPr="00102057">
        <w:t xml:space="preserve">                "ENU",</w:t>
      </w:r>
    </w:p>
    <w:p w14:paraId="1CF707ED" w14:textId="77777777" w:rsidR="00102057" w:rsidRPr="00102057" w:rsidRDefault="00102057" w:rsidP="00102057">
      <w:pPr>
        <w:pStyle w:val="JSON"/>
      </w:pPr>
      <w:r w:rsidRPr="00102057">
        <w:t xml:space="preserve">                "ENU-Braille"</w:t>
      </w:r>
    </w:p>
    <w:p w14:paraId="4BF7C6C5" w14:textId="77777777" w:rsidR="00102057" w:rsidRPr="00102057" w:rsidRDefault="00102057" w:rsidP="00102057">
      <w:pPr>
        <w:pStyle w:val="JSON"/>
      </w:pPr>
      <w:r w:rsidRPr="00102057">
        <w:t xml:space="preserve">            ],</w:t>
      </w:r>
    </w:p>
    <w:p w14:paraId="7B914BD4" w14:textId="77777777" w:rsidR="00102057" w:rsidRPr="00102057" w:rsidRDefault="00102057" w:rsidP="00102057">
      <w:pPr>
        <w:pStyle w:val="JSON"/>
      </w:pPr>
      <w:r w:rsidRPr="00102057">
        <w:t xml:space="preserve">            "BrailleType": "BRF"</w:t>
      </w:r>
    </w:p>
    <w:p w14:paraId="1017032C" w14:textId="77777777" w:rsidR="00102057" w:rsidRPr="00102057" w:rsidRDefault="00102057" w:rsidP="00102057">
      <w:pPr>
        <w:pStyle w:val="JSON"/>
      </w:pPr>
      <w:r w:rsidRPr="00102057">
        <w:t xml:space="preserve">        },</w:t>
      </w:r>
    </w:p>
    <w:p w14:paraId="5DE16BE6" w14:textId="77777777" w:rsidR="00102057" w:rsidRPr="00102057" w:rsidRDefault="00102057" w:rsidP="00102057">
      <w:pPr>
        <w:pStyle w:val="JSON"/>
      </w:pPr>
      <w:r w:rsidRPr="00102057">
        <w:t xml:space="preserve">        "id": "56324e71e4b056179ed68cb4",</w:t>
      </w:r>
    </w:p>
    <w:p w14:paraId="2BF54A3F" w14:textId="20E87DEE" w:rsidR="00102057" w:rsidRPr="00102057" w:rsidRDefault="00102057" w:rsidP="00102057">
      <w:pPr>
        <w:pStyle w:val="JSON"/>
      </w:pPr>
      <w:r w:rsidRPr="00102057">
        <w:t xml:space="preserve">        "identifier": "item-</w:t>
      </w:r>
      <w:r w:rsidR="006A4A9F">
        <w:t>123</w:t>
      </w:r>
      <w:r w:rsidRPr="00102057">
        <w:t>-1023",</w:t>
      </w:r>
    </w:p>
    <w:p w14:paraId="0F51D175" w14:textId="1E6A55EF" w:rsidR="00102057" w:rsidRPr="00102057" w:rsidRDefault="00102057" w:rsidP="00102057">
      <w:pPr>
        <w:pStyle w:val="JSON"/>
      </w:pPr>
      <w:r w:rsidRPr="00102057">
        <w:t xml:space="preserve">        "url": "itemHi</w:t>
      </w:r>
      <w:r w:rsidR="00E52531">
        <w:t>story/56324e71e4b056179ed68cb4"</w:t>
      </w:r>
    </w:p>
    <w:p w14:paraId="50DD2BAD" w14:textId="77777777" w:rsidR="00102057" w:rsidRPr="00102057" w:rsidRDefault="00102057" w:rsidP="00102057">
      <w:pPr>
        <w:pStyle w:val="JSON"/>
      </w:pPr>
      <w:r w:rsidRPr="00102057">
        <w:t xml:space="preserve">    }</w:t>
      </w:r>
    </w:p>
    <w:p w14:paraId="6009FE51" w14:textId="77777777" w:rsidR="00102057" w:rsidRDefault="00102057" w:rsidP="00102057">
      <w:pPr>
        <w:pStyle w:val="JSON"/>
        <w:rPr>
          <w:b/>
        </w:rPr>
      </w:pPr>
      <w:r w:rsidRPr="00102057">
        <w:t>]</w:t>
      </w:r>
    </w:p>
    <w:p w14:paraId="46BB2C6F" w14:textId="7A6E5039" w:rsidR="000C36CE" w:rsidRDefault="000C36CE" w:rsidP="00102057">
      <w:pPr>
        <w:pStyle w:val="Heading2"/>
      </w:pPr>
      <w:bookmarkStart w:id="40" w:name="_Toc442363777"/>
      <w:r>
        <w:t>Examples</w:t>
      </w:r>
      <w:bookmarkEnd w:id="40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0C36CE" w:rsidRPr="00EC67B5" w14:paraId="22193120" w14:textId="77777777" w:rsidTr="00867131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15A483A1" w14:textId="77777777" w:rsidR="000C36CE" w:rsidRPr="00EC67B5" w:rsidRDefault="000C36CE" w:rsidP="00867131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635A8124" w14:textId="77777777" w:rsidR="000C36CE" w:rsidRPr="00EC67B5" w:rsidRDefault="000C36CE" w:rsidP="00867131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0C36CE" w14:paraId="4A880893" w14:textId="77777777" w:rsidTr="00AF58BD">
        <w:trPr>
          <w:trHeight w:val="291"/>
        </w:trPr>
        <w:tc>
          <w:tcPr>
            <w:tcW w:w="8478" w:type="dxa"/>
            <w:vAlign w:val="center"/>
          </w:tcPr>
          <w:p w14:paraId="3B7E5372" w14:textId="22044E44" w:rsidR="000C36CE" w:rsidRDefault="00BD69C0" w:rsidP="00867131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BD69C0">
              <w:rPr>
                <w:b/>
                <w:sz w:val="18"/>
                <w:szCs w:val="18"/>
              </w:rPr>
              <w:t>/item/item-123-1023/history?tenantId=53cd604ee4b0127edfb96ccf</w:t>
            </w:r>
          </w:p>
        </w:tc>
        <w:tc>
          <w:tcPr>
            <w:tcW w:w="1098" w:type="dxa"/>
            <w:vAlign w:val="center"/>
          </w:tcPr>
          <w:p w14:paraId="78540671" w14:textId="77777777" w:rsidR="000C36CE" w:rsidRDefault="000C36CE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0C36CE" w14:paraId="2A4387CC" w14:textId="77777777" w:rsidTr="00867131">
        <w:tc>
          <w:tcPr>
            <w:tcW w:w="8478" w:type="dxa"/>
            <w:vAlign w:val="center"/>
          </w:tcPr>
          <w:p w14:paraId="5FBDBC0D" w14:textId="490E3343" w:rsidR="000C36CE" w:rsidRPr="00EC67B5" w:rsidRDefault="000C36CE" w:rsidP="008E17AD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="008E17AD" w:rsidRPr="008E17AD">
              <w:rPr>
                <w:b/>
                <w:sz w:val="18"/>
                <w:szCs w:val="18"/>
              </w:rPr>
              <w:t>/item/item-123-1023/history?tenantId=</w:t>
            </w:r>
            <w:r w:rsidRPr="00731480">
              <w:rPr>
                <w:b/>
                <w:color w:val="FF0000"/>
                <w:sz w:val="18"/>
                <w:szCs w:val="18"/>
              </w:rPr>
              <w:t>bad_tenant</w:t>
            </w:r>
          </w:p>
        </w:tc>
        <w:tc>
          <w:tcPr>
            <w:tcW w:w="1098" w:type="dxa"/>
            <w:vAlign w:val="center"/>
          </w:tcPr>
          <w:p w14:paraId="0CE437F6" w14:textId="204F38FD" w:rsidR="000C36CE" w:rsidRPr="00EC67B5" w:rsidRDefault="00EF7D50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D86DE6" w14:paraId="23B0429C" w14:textId="77777777" w:rsidTr="00F27468">
        <w:trPr>
          <w:trHeight w:val="192"/>
        </w:trPr>
        <w:tc>
          <w:tcPr>
            <w:tcW w:w="8478" w:type="dxa"/>
            <w:vAlign w:val="center"/>
          </w:tcPr>
          <w:p w14:paraId="6A6C58F9" w14:textId="77777777" w:rsidR="00D86DE6" w:rsidRPr="00EC67B5" w:rsidRDefault="00D86DE6" w:rsidP="00F2746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/item/</w:t>
            </w:r>
            <w:r w:rsidRPr="008E17AD">
              <w:rPr>
                <w:b/>
                <w:color w:val="FF0000"/>
                <w:sz w:val="18"/>
                <w:szCs w:val="18"/>
              </w:rPr>
              <w:t>non-existent-item</w:t>
            </w:r>
            <w:r w:rsidRPr="008E17AD">
              <w:rPr>
                <w:b/>
                <w:sz w:val="18"/>
                <w:szCs w:val="18"/>
              </w:rPr>
              <w:t>/history?tenantId=</w:t>
            </w:r>
            <w:r w:rsidRPr="00BD69C0">
              <w:rPr>
                <w:b/>
                <w:sz w:val="18"/>
                <w:szCs w:val="18"/>
              </w:rPr>
              <w:t>53cd604ee4b0127edfb96ccf</w:t>
            </w:r>
          </w:p>
        </w:tc>
        <w:tc>
          <w:tcPr>
            <w:tcW w:w="1098" w:type="dxa"/>
            <w:vAlign w:val="center"/>
          </w:tcPr>
          <w:p w14:paraId="599E29A3" w14:textId="77777777" w:rsidR="00D86DE6" w:rsidRPr="00EC67B5" w:rsidRDefault="00D86DE6" w:rsidP="00F274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0C36CE" w14:paraId="1FAECBF2" w14:textId="77777777" w:rsidTr="008E17AD">
        <w:trPr>
          <w:trHeight w:val="192"/>
        </w:trPr>
        <w:tc>
          <w:tcPr>
            <w:tcW w:w="8478" w:type="dxa"/>
            <w:vAlign w:val="center"/>
          </w:tcPr>
          <w:p w14:paraId="7BBD761F" w14:textId="2EDCE6B5" w:rsidR="000C36CE" w:rsidRPr="00EC67B5" w:rsidRDefault="008E17AD" w:rsidP="00D86DE6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/item</w:t>
            </w:r>
            <w:r w:rsidRPr="008E17AD">
              <w:rPr>
                <w:b/>
                <w:sz w:val="18"/>
                <w:szCs w:val="18"/>
              </w:rPr>
              <w:t>/history?tenantId=</w:t>
            </w:r>
            <w:r w:rsidRPr="00BD69C0">
              <w:rPr>
                <w:b/>
                <w:sz w:val="18"/>
                <w:szCs w:val="18"/>
              </w:rPr>
              <w:t>53cd604ee4b0127edfb96ccf</w:t>
            </w:r>
            <w:r w:rsidR="00D86DE6">
              <w:rPr>
                <w:b/>
                <w:sz w:val="18"/>
                <w:szCs w:val="18"/>
              </w:rPr>
              <w:t xml:space="preserve"> (item ID missing)</w:t>
            </w:r>
          </w:p>
        </w:tc>
        <w:tc>
          <w:tcPr>
            <w:tcW w:w="1098" w:type="dxa"/>
            <w:vAlign w:val="center"/>
          </w:tcPr>
          <w:p w14:paraId="2E697B60" w14:textId="0E7EBB1C" w:rsidR="000C36CE" w:rsidRPr="00EC67B5" w:rsidRDefault="00D86DE6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</w:tr>
    </w:tbl>
    <w:p w14:paraId="0FD2D3FD" w14:textId="77777777" w:rsidR="000C36CE" w:rsidRDefault="000C36CE" w:rsidP="000C36CE"/>
    <w:p w14:paraId="552AB54E" w14:textId="0839AF14" w:rsidR="00384010" w:rsidRDefault="00384010" w:rsidP="00384010">
      <w:pPr>
        <w:pStyle w:val="Heading1"/>
      </w:pPr>
      <w:bookmarkStart w:id="41" w:name="_Toc442363778"/>
      <w:r>
        <w:lastRenderedPageBreak/>
        <w:t>/item</w:t>
      </w:r>
      <w:r w:rsidR="00F0549C">
        <w:t>History</w:t>
      </w:r>
      <w:r>
        <w:t>/{</w:t>
      </w:r>
      <w:r w:rsidR="00F0549C">
        <w:t>mongoId</w:t>
      </w:r>
      <w:r>
        <w:t>}</w:t>
      </w:r>
      <w:r w:rsidRPr="00F93637">
        <w:t xml:space="preserve"> </w:t>
      </w:r>
      <w:r>
        <w:t>(GET)</w:t>
      </w:r>
      <w:bookmarkEnd w:id="41"/>
    </w:p>
    <w:p w14:paraId="627A4494" w14:textId="77777777" w:rsidR="00384010" w:rsidRDefault="00384010" w:rsidP="00384010">
      <w:pPr>
        <w:pStyle w:val="Heading2"/>
      </w:pPr>
      <w:bookmarkStart w:id="42" w:name="_Toc442363779"/>
      <w:r>
        <w:t>Overview</w:t>
      </w:r>
      <w:bookmarkEnd w:id="42"/>
    </w:p>
    <w:p w14:paraId="07A5DA67" w14:textId="491C06BB" w:rsidR="00384010" w:rsidRPr="00583ACA" w:rsidRDefault="00384010" w:rsidP="00384010">
      <w:r w:rsidRPr="000C36CE">
        <w:t xml:space="preserve">Retrieves a list of Item </w:t>
      </w:r>
      <w:r>
        <w:t>metadata</w:t>
      </w:r>
      <w:r w:rsidR="00E07FE5">
        <w:t xml:space="preserve"> and version information for the specified item. Since mongoId is unique, there is no need to specify the </w:t>
      </w:r>
      <w:r w:rsidR="00E07FE5" w:rsidRPr="00E07FE5">
        <w:rPr>
          <w:i/>
        </w:rPr>
        <w:t>tenantId</w:t>
      </w:r>
      <w:r w:rsidR="00E07FE5">
        <w:t xml:space="preserve"> or the </w:t>
      </w:r>
      <w:r w:rsidR="00E07FE5" w:rsidRPr="00E07FE5">
        <w:rPr>
          <w:i/>
        </w:rPr>
        <w:t>itemBank</w:t>
      </w:r>
      <w:r w:rsidR="00E07FE5">
        <w:t>.</w:t>
      </w:r>
      <w:r w:rsidR="00D83529">
        <w:t xml:space="preserve"> This API endpoint is usually used during testing or by admins.</w:t>
      </w:r>
    </w:p>
    <w:p w14:paraId="00B865D5" w14:textId="17B4C6E6" w:rsidR="00384010" w:rsidRDefault="004061D3" w:rsidP="00384010">
      <w:pPr>
        <w:pStyle w:val="Heading2"/>
      </w:pPr>
      <w:bookmarkStart w:id="43" w:name="_Toc442363780"/>
      <w:r>
        <w:t>HTTP Request [Public</w:t>
      </w:r>
      <w:r w:rsidR="00384010">
        <w:t xml:space="preserve"> API]</w:t>
      </w:r>
      <w:bookmarkEnd w:id="43"/>
    </w:p>
    <w:p w14:paraId="3D2749A3" w14:textId="691B01AC" w:rsidR="00384010" w:rsidRPr="002A7B4D" w:rsidRDefault="00384010" w:rsidP="00384010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 w:rsidRPr="00336C53">
        <w:rPr>
          <w:sz w:val="18"/>
          <w:szCs w:val="18"/>
        </w:rPr>
        <w:t>GET /item</w:t>
      </w:r>
      <w:r w:rsidR="00F0549C">
        <w:rPr>
          <w:sz w:val="18"/>
          <w:szCs w:val="18"/>
        </w:rPr>
        <w:t>History/{mongo-id</w:t>
      </w:r>
      <w:r>
        <w:rPr>
          <w:sz w:val="18"/>
          <w:szCs w:val="18"/>
        </w:rPr>
        <w:t>}</w:t>
      </w:r>
    </w:p>
    <w:p w14:paraId="2740C0F8" w14:textId="77777777" w:rsidR="00384010" w:rsidRDefault="00384010" w:rsidP="00384010">
      <w:pPr>
        <w:pStyle w:val="Heading2"/>
      </w:pPr>
      <w:bookmarkStart w:id="44" w:name="_Toc442363781"/>
      <w:r>
        <w:t>Path Parameters</w:t>
      </w:r>
      <w:bookmarkEnd w:id="44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384010" w:rsidRPr="00271809" w14:paraId="75EFDBD7" w14:textId="77777777" w:rsidTr="000874DE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37A55C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CFAE43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15D134A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3AB9B448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0146030E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EF7D50" w:rsidRPr="00271809" w14:paraId="17A8D5D9" w14:textId="77777777" w:rsidTr="000874DE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F50729" w14:textId="77777777" w:rsidR="00EF7D50" w:rsidRPr="00271809" w:rsidRDefault="00EF7D50" w:rsidP="000874D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{mongo-id}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2071E9" w14:textId="77777777" w:rsidR="00EF7D50" w:rsidRPr="00271809" w:rsidRDefault="00EF7D50" w:rsidP="000874D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BEAC17" w14:textId="77777777" w:rsidR="00EF7D50" w:rsidRPr="00271809" w:rsidRDefault="00EF7D50" w:rsidP="000874D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Mongo ID of item in item bank</w:t>
            </w:r>
          </w:p>
        </w:tc>
        <w:tc>
          <w:tcPr>
            <w:tcW w:w="2610" w:type="dxa"/>
            <w:vAlign w:val="center"/>
          </w:tcPr>
          <w:p w14:paraId="2EDCF441" w14:textId="77777777" w:rsidR="00EF7D50" w:rsidRPr="00271809" w:rsidRDefault="00EF7D50" w:rsidP="000874DE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Mongo identifier</w:t>
            </w:r>
          </w:p>
        </w:tc>
        <w:tc>
          <w:tcPr>
            <w:tcW w:w="810" w:type="dxa"/>
            <w:vAlign w:val="center"/>
          </w:tcPr>
          <w:p w14:paraId="6D932BDD" w14:textId="77777777" w:rsidR="00EF7D50" w:rsidRDefault="00EF7D50" w:rsidP="000874DE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4206BDB6" w14:textId="77777777" w:rsidR="00EF7D50" w:rsidRPr="00271809" w:rsidRDefault="00EF7D50" w:rsidP="000874DE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087337A4" w14:textId="77777777" w:rsidR="00384010" w:rsidRDefault="00384010" w:rsidP="00384010">
      <w:pPr>
        <w:pStyle w:val="Heading2"/>
      </w:pPr>
      <w:bookmarkStart w:id="45" w:name="_Toc442363782"/>
      <w:r>
        <w:t>Request Parameters</w:t>
      </w:r>
      <w:bookmarkEnd w:id="45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384010" w:rsidRPr="00271809" w14:paraId="69E2CC98" w14:textId="77777777" w:rsidTr="000874DE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2A44C0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C601A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1FA3ED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4DE0BD2C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41C62769" w14:textId="77777777" w:rsidR="00384010" w:rsidRPr="00271809" w:rsidRDefault="00384010" w:rsidP="000874DE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384010" w:rsidRPr="00271809" w14:paraId="2C224CF1" w14:textId="77777777" w:rsidTr="009A420F">
        <w:trPr>
          <w:cantSplit/>
          <w:trHeight w:val="390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CFE12C" w14:textId="286CDFCE" w:rsidR="00384010" w:rsidRPr="00271809" w:rsidRDefault="00EF7D50" w:rsidP="00F0549C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FE3BCA" w14:textId="7EAD7342" w:rsidR="00384010" w:rsidRPr="00271809" w:rsidRDefault="00384010" w:rsidP="000874DE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486FF3" w14:textId="54D15B6E" w:rsidR="00384010" w:rsidRPr="00271809" w:rsidRDefault="00384010" w:rsidP="000874DE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0EFBA6A1" w14:textId="43209A6F" w:rsidR="00384010" w:rsidRPr="00271809" w:rsidRDefault="00384010" w:rsidP="00F0549C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846B889" w14:textId="77777777" w:rsidR="00384010" w:rsidRPr="00271809" w:rsidRDefault="00384010" w:rsidP="000874DE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3AEE85FA" w14:textId="77777777" w:rsidR="00384010" w:rsidRDefault="00384010" w:rsidP="00384010">
      <w:pPr>
        <w:pStyle w:val="Heading2"/>
      </w:pPr>
      <w:bookmarkStart w:id="46" w:name="_Toc442363783"/>
      <w:r>
        <w:t>Request Body</w:t>
      </w:r>
      <w:bookmarkEnd w:id="46"/>
    </w:p>
    <w:p w14:paraId="6B96AC26" w14:textId="2CA9FF8C" w:rsidR="00384010" w:rsidRPr="00EF7D50" w:rsidRDefault="00EF7D50" w:rsidP="00EF7D50">
      <w:pPr>
        <w:rPr>
          <w:rFonts w:ascii="Consolas" w:eastAsiaTheme="minorEastAsia" w:hAnsi="Consolas" w:cs="Times"/>
          <w:sz w:val="18"/>
          <w:szCs w:val="20"/>
        </w:rPr>
      </w:pPr>
      <w:r>
        <w:rPr>
          <w:rFonts w:ascii="Consolas" w:eastAsiaTheme="minorEastAsia" w:hAnsi="Consolas" w:cs="Times"/>
          <w:sz w:val="18"/>
          <w:szCs w:val="20"/>
        </w:rPr>
        <w:t xml:space="preserve">GET </w:t>
      </w:r>
      <w:r w:rsidRPr="00EF7D50">
        <w:rPr>
          <w:rFonts w:ascii="Consolas" w:eastAsiaTheme="minorEastAsia" w:hAnsi="Consolas" w:cs="Times"/>
          <w:sz w:val="18"/>
          <w:szCs w:val="20"/>
        </w:rPr>
        <w:t>/itemHistory/5644146be4b0d7f3a47a1fb9 HTTP/1.1</w:t>
      </w:r>
    </w:p>
    <w:p w14:paraId="0E570FF7" w14:textId="77777777" w:rsidR="00384010" w:rsidRDefault="00384010" w:rsidP="00384010">
      <w:pPr>
        <w:pStyle w:val="JSON"/>
      </w:pPr>
      <w:r>
        <w:t xml:space="preserve">Host: </w:t>
      </w:r>
      <w:r w:rsidRPr="002F3A8D">
        <w:rPr>
          <w:i/>
        </w:rPr>
        <w:t>your-tib-server</w:t>
      </w:r>
    </w:p>
    <w:p w14:paraId="3D0C2869" w14:textId="77777777" w:rsidR="00384010" w:rsidRDefault="00384010" w:rsidP="00384010">
      <w:pPr>
        <w:pStyle w:val="JSON"/>
      </w:pPr>
      <w:r>
        <w:t>Accept: application/json</w:t>
      </w:r>
    </w:p>
    <w:p w14:paraId="16770808" w14:textId="77777777" w:rsidR="00384010" w:rsidRDefault="00384010" w:rsidP="00384010">
      <w:pPr>
        <w:pStyle w:val="JSON"/>
      </w:pPr>
      <w:r>
        <w:t xml:space="preserve">Authorization: Bearer </w:t>
      </w:r>
      <w:r w:rsidRPr="002F3A8D">
        <w:rPr>
          <w:i/>
        </w:rPr>
        <w:t>oath-token-here</w:t>
      </w:r>
    </w:p>
    <w:p w14:paraId="6F7BE41C" w14:textId="77777777" w:rsidR="00384010" w:rsidRPr="00A73342" w:rsidRDefault="00384010" w:rsidP="00384010">
      <w:pPr>
        <w:pStyle w:val="JSON"/>
      </w:pPr>
      <w:r>
        <w:t>Content-Type: application/json</w:t>
      </w:r>
    </w:p>
    <w:p w14:paraId="7EEAF1C4" w14:textId="77777777" w:rsidR="00384010" w:rsidRDefault="00384010" w:rsidP="00384010">
      <w:pPr>
        <w:pStyle w:val="Heading2"/>
      </w:pPr>
      <w:bookmarkStart w:id="47" w:name="_Toc442363784"/>
      <w:r>
        <w:t>Response</w:t>
      </w:r>
      <w:bookmarkEnd w:id="47"/>
    </w:p>
    <w:p w14:paraId="1649E61D" w14:textId="77777777" w:rsidR="00384010" w:rsidRDefault="00384010" w:rsidP="00384010">
      <w:r w:rsidRPr="00EC67B5">
        <w:t xml:space="preserve">If successful, this method returns </w:t>
      </w:r>
      <w:r>
        <w:t xml:space="preserve">a JSON object with the item's metadata and its historical information: </w:t>
      </w:r>
    </w:p>
    <w:p w14:paraId="71BAA467" w14:textId="77777777" w:rsidR="00507573" w:rsidRDefault="00507573" w:rsidP="00507573">
      <w:pPr>
        <w:pStyle w:val="JSON"/>
      </w:pPr>
      <w:r>
        <w:t>{</w:t>
      </w:r>
    </w:p>
    <w:p w14:paraId="2041F769" w14:textId="77777777" w:rsidR="00507573" w:rsidRDefault="00507573" w:rsidP="00507573">
      <w:pPr>
        <w:pStyle w:val="JSON"/>
      </w:pPr>
      <w:r>
        <w:t xml:space="preserve">    "interactionType": "MC",</w:t>
      </w:r>
    </w:p>
    <w:p w14:paraId="1DBD3184" w14:textId="77777777" w:rsidR="00507573" w:rsidRDefault="00507573" w:rsidP="00507573">
      <w:pPr>
        <w:pStyle w:val="JSON"/>
      </w:pPr>
      <w:r>
        <w:t xml:space="preserve">    "tenantId": "52614674e4b0f8db9d8384b6",</w:t>
      </w:r>
    </w:p>
    <w:p w14:paraId="7E215B88" w14:textId="377CCCD5" w:rsidR="00507573" w:rsidRDefault="00507573" w:rsidP="00507573">
      <w:pPr>
        <w:pStyle w:val="JSON"/>
      </w:pPr>
      <w:r>
        <w:t xml:space="preserve">    "itemBank": "</w:t>
      </w:r>
      <w:r w:rsidR="00E07FE5">
        <w:t>123</w:t>
      </w:r>
      <w:r>
        <w:t>",</w:t>
      </w:r>
    </w:p>
    <w:p w14:paraId="60C174A7" w14:textId="77777777" w:rsidR="00507573" w:rsidRDefault="00507573" w:rsidP="00507573">
      <w:pPr>
        <w:pStyle w:val="JSON"/>
      </w:pPr>
      <w:r>
        <w:t xml:space="preserve">    "version": "16",</w:t>
      </w:r>
    </w:p>
    <w:p w14:paraId="78A51B6F" w14:textId="77777777" w:rsidR="00507573" w:rsidRDefault="00507573" w:rsidP="00507573">
      <w:pPr>
        <w:pStyle w:val="JSON"/>
      </w:pPr>
      <w:r>
        <w:t xml:space="preserve">    "status": "Ready for Field Test",</w:t>
      </w:r>
    </w:p>
    <w:p w14:paraId="711A5952" w14:textId="77777777" w:rsidR="00507573" w:rsidRDefault="00507573" w:rsidP="00507573">
      <w:pPr>
        <w:pStyle w:val="JSON"/>
      </w:pPr>
      <w:r>
        <w:t xml:space="preserve">    "subject": "ELA",</w:t>
      </w:r>
    </w:p>
    <w:p w14:paraId="1AE1A37D" w14:textId="77777777" w:rsidR="00507573" w:rsidRDefault="00507573" w:rsidP="00507573">
      <w:pPr>
        <w:pStyle w:val="JSON"/>
      </w:pPr>
      <w:r>
        <w:t xml:space="preserve">    "intendedGrade": "3",</w:t>
      </w:r>
    </w:p>
    <w:p w14:paraId="5D49C042" w14:textId="77777777" w:rsidR="00507573" w:rsidRDefault="00507573" w:rsidP="00507573">
      <w:pPr>
        <w:pStyle w:val="JSON"/>
      </w:pPr>
      <w:r>
        <w:t xml:space="preserve">    "stimulusName": null,</w:t>
      </w:r>
    </w:p>
    <w:p w14:paraId="7161999C" w14:textId="77777777" w:rsidR="00507573" w:rsidRDefault="00507573" w:rsidP="00507573">
      <w:pPr>
        <w:pStyle w:val="JSON"/>
      </w:pPr>
      <w:r>
        <w:t xml:space="preserve">    "associatedStimulus": null,</w:t>
      </w:r>
    </w:p>
    <w:p w14:paraId="484EFC9E" w14:textId="77777777" w:rsidR="00507573" w:rsidRDefault="00507573" w:rsidP="00507573">
      <w:pPr>
        <w:pStyle w:val="JSON"/>
      </w:pPr>
      <w:r>
        <w:t xml:space="preserve">    "associatedTutorial": "1072",</w:t>
      </w:r>
    </w:p>
    <w:p w14:paraId="193E187C" w14:textId="77777777" w:rsidR="00507573" w:rsidRDefault="00507573" w:rsidP="00507573">
      <w:pPr>
        <w:pStyle w:val="JSON"/>
      </w:pPr>
      <w:r>
        <w:t xml:space="preserve">    "associatedWordlist": null,</w:t>
      </w:r>
    </w:p>
    <w:p w14:paraId="7E3E13C7" w14:textId="77777777" w:rsidR="00507573" w:rsidRDefault="00507573" w:rsidP="00507573">
      <w:pPr>
        <w:pStyle w:val="JSON"/>
      </w:pPr>
      <w:r>
        <w:t xml:space="preserve">    "itemEnemies": null,</w:t>
      </w:r>
    </w:p>
    <w:p w14:paraId="2E89A51E" w14:textId="77777777" w:rsidR="00507573" w:rsidRDefault="00507573" w:rsidP="00507573">
      <w:pPr>
        <w:pStyle w:val="JSON"/>
      </w:pPr>
      <w:r>
        <w:t xml:space="preserve">    "languages": [</w:t>
      </w:r>
    </w:p>
    <w:p w14:paraId="7190320F" w14:textId="77777777" w:rsidR="00507573" w:rsidRDefault="00507573" w:rsidP="00507573">
      <w:pPr>
        <w:pStyle w:val="JSON"/>
      </w:pPr>
      <w:r>
        <w:lastRenderedPageBreak/>
        <w:t xml:space="preserve">        "ENU",</w:t>
      </w:r>
    </w:p>
    <w:p w14:paraId="43DD5233" w14:textId="77777777" w:rsidR="00507573" w:rsidRDefault="00507573" w:rsidP="00507573">
      <w:pPr>
        <w:pStyle w:val="JSON"/>
      </w:pPr>
      <w:r>
        <w:t xml:space="preserve">        "ENU-Braille"</w:t>
      </w:r>
    </w:p>
    <w:p w14:paraId="1CA745F9" w14:textId="77777777" w:rsidR="00507573" w:rsidRDefault="00507573" w:rsidP="00507573">
      <w:pPr>
        <w:pStyle w:val="JSON"/>
      </w:pPr>
      <w:r>
        <w:t xml:space="preserve">    ],</w:t>
      </w:r>
    </w:p>
    <w:p w14:paraId="583413F5" w14:textId="77777777" w:rsidR="00507573" w:rsidRDefault="00507573" w:rsidP="00507573">
      <w:pPr>
        <w:pStyle w:val="JSON"/>
      </w:pPr>
      <w:r>
        <w:t xml:space="preserve">    "itemScoreDimensionList": null,</w:t>
      </w:r>
    </w:p>
    <w:p w14:paraId="60EE882D" w14:textId="77777777" w:rsidR="00507573" w:rsidRDefault="00507573" w:rsidP="00507573">
      <w:pPr>
        <w:pStyle w:val="JSON"/>
      </w:pPr>
      <w:r>
        <w:t xml:space="preserve">    "itemStandardPublicationList": [</w:t>
      </w:r>
    </w:p>
    <w:p w14:paraId="39EB0EF3" w14:textId="77777777" w:rsidR="00507573" w:rsidRDefault="00507573" w:rsidP="00507573">
      <w:pPr>
        <w:pStyle w:val="JSON"/>
      </w:pPr>
      <w:r>
        <w:t xml:space="preserve">        {</w:t>
      </w:r>
    </w:p>
    <w:p w14:paraId="09A949A3" w14:textId="77777777" w:rsidR="00507573" w:rsidRDefault="00507573" w:rsidP="00507573">
      <w:pPr>
        <w:pStyle w:val="JSON"/>
      </w:pPr>
      <w:r>
        <w:t xml:space="preserve">            "Publication": "SBAC-ELA-v1",</w:t>
      </w:r>
    </w:p>
    <w:p w14:paraId="3E7A9F06" w14:textId="77777777" w:rsidR="00507573" w:rsidRDefault="00507573" w:rsidP="00507573">
      <w:pPr>
        <w:pStyle w:val="JSON"/>
      </w:pPr>
      <w:r>
        <w:t xml:space="preserve">            "PrimaryStandard": "SBAC-ELA-v1:2-W",</w:t>
      </w:r>
    </w:p>
    <w:p w14:paraId="0133747D" w14:textId="77777777" w:rsidR="00507573" w:rsidRDefault="00507573" w:rsidP="00507573">
      <w:pPr>
        <w:pStyle w:val="JSON"/>
      </w:pPr>
      <w:r>
        <w:t xml:space="preserve">            "SecondaryStandard": null</w:t>
      </w:r>
    </w:p>
    <w:p w14:paraId="2E088194" w14:textId="77777777" w:rsidR="00507573" w:rsidRDefault="00507573" w:rsidP="00507573">
      <w:pPr>
        <w:pStyle w:val="JSON"/>
      </w:pPr>
      <w:r>
        <w:t xml:space="preserve">        },</w:t>
      </w:r>
    </w:p>
    <w:p w14:paraId="175FDE04" w14:textId="77777777" w:rsidR="00507573" w:rsidRDefault="00507573" w:rsidP="00507573">
      <w:pPr>
        <w:pStyle w:val="JSON"/>
      </w:pPr>
      <w:r>
        <w:t xml:space="preserve">        {</w:t>
      </w:r>
    </w:p>
    <w:p w14:paraId="53D4F6DD" w14:textId="77777777" w:rsidR="00507573" w:rsidRDefault="00507573" w:rsidP="00507573">
      <w:pPr>
        <w:pStyle w:val="JSON"/>
      </w:pPr>
      <w:r>
        <w:t xml:space="preserve">            "Publication": "SBAC-ELA-v3",</w:t>
      </w:r>
    </w:p>
    <w:p w14:paraId="2C0F4F58" w14:textId="77777777" w:rsidR="00507573" w:rsidRDefault="00507573" w:rsidP="00507573">
      <w:pPr>
        <w:pStyle w:val="JSON"/>
      </w:pPr>
      <w:r>
        <w:t xml:space="preserve">            "PrimaryStandard": "SBAC-ELA-v3:ELA-Undesignated",</w:t>
      </w:r>
    </w:p>
    <w:p w14:paraId="6263B709" w14:textId="77777777" w:rsidR="00507573" w:rsidRDefault="00507573" w:rsidP="00507573">
      <w:pPr>
        <w:pStyle w:val="JSON"/>
      </w:pPr>
      <w:r>
        <w:t xml:space="preserve">            "SecondaryStandard": null</w:t>
      </w:r>
    </w:p>
    <w:p w14:paraId="2671CCD5" w14:textId="77777777" w:rsidR="00507573" w:rsidRDefault="00507573" w:rsidP="00507573">
      <w:pPr>
        <w:pStyle w:val="JSON"/>
      </w:pPr>
      <w:r>
        <w:t xml:space="preserve">        }</w:t>
      </w:r>
    </w:p>
    <w:p w14:paraId="76CBC4D1" w14:textId="77777777" w:rsidR="00507573" w:rsidRDefault="00507573" w:rsidP="00507573">
      <w:pPr>
        <w:pStyle w:val="JSON"/>
      </w:pPr>
      <w:r>
        <w:t xml:space="preserve">    ],</w:t>
      </w:r>
    </w:p>
    <w:p w14:paraId="024A8409" w14:textId="77777777" w:rsidR="00507573" w:rsidRDefault="00507573" w:rsidP="00507573">
      <w:pPr>
        <w:pStyle w:val="JSON"/>
      </w:pPr>
      <w:r>
        <w:t xml:space="preserve">    "allIncludedMetatdata": {</w:t>
      </w:r>
    </w:p>
    <w:p w14:paraId="7FB7F55A" w14:textId="77777777" w:rsidR="00507573" w:rsidRDefault="00507573" w:rsidP="00507573">
      <w:pPr>
        <w:pStyle w:val="JSON"/>
      </w:pPr>
      <w:r>
        <w:t xml:space="preserve">        "ScorePoints": "\"0,1\"",</w:t>
      </w:r>
    </w:p>
    <w:p w14:paraId="4F4C84B8" w14:textId="77777777" w:rsidR="00507573" w:rsidRDefault="00507573" w:rsidP="00507573">
      <w:pPr>
        <w:pStyle w:val="JSON"/>
      </w:pPr>
      <w:r>
        <w:t xml:space="preserve">        "EvidenceStatement": "To complete this task, students must identify the subject-verb agreement error.",</w:t>
      </w:r>
    </w:p>
    <w:p w14:paraId="458C5D89" w14:textId="77777777" w:rsidR="00507573" w:rsidRDefault="00507573" w:rsidP="00507573">
      <w:pPr>
        <w:pStyle w:val="JSON"/>
      </w:pPr>
      <w:r>
        <w:t xml:space="preserve">        "TargetAssessmentType": "Practice Test Refresh",</w:t>
      </w:r>
    </w:p>
    <w:p w14:paraId="34ED30AE" w14:textId="77777777" w:rsidR="00507573" w:rsidRDefault="00507573" w:rsidP="00507573">
      <w:pPr>
        <w:pStyle w:val="JSON"/>
      </w:pPr>
      <w:r>
        <w:t xml:space="preserve">        "Claim2Category": "C",</w:t>
      </w:r>
    </w:p>
    <w:p w14:paraId="0A7149DF" w14:textId="428F2F31" w:rsidR="00507573" w:rsidRDefault="00507573" w:rsidP="00507573">
      <w:pPr>
        <w:pStyle w:val="JSON"/>
      </w:pPr>
      <w:r>
        <w:t xml:space="preserve">        "LastModifiedBy": "</w:t>
      </w:r>
      <w:r w:rsidR="00E07FE5">
        <w:t>john smith</w:t>
      </w:r>
      <w:r>
        <w:t>",</w:t>
      </w:r>
    </w:p>
    <w:p w14:paraId="372BAE81" w14:textId="77777777" w:rsidR="00507573" w:rsidRDefault="00507573" w:rsidP="00507573">
      <w:pPr>
        <w:pStyle w:val="JSON"/>
      </w:pPr>
      <w:r>
        <w:t xml:space="preserve">        "DepthOfKnowledge": "1",</w:t>
      </w:r>
    </w:p>
    <w:p w14:paraId="21D25113" w14:textId="77777777" w:rsidR="00507573" w:rsidRDefault="00507573" w:rsidP="00507573">
      <w:pPr>
        <w:pStyle w:val="JSON"/>
      </w:pPr>
      <w:r>
        <w:t xml:space="preserve">        "SecurityStatus": "Non-secure",</w:t>
      </w:r>
    </w:p>
    <w:p w14:paraId="1C7D00F3" w14:textId="77777777" w:rsidR="00507573" w:rsidRDefault="00507573" w:rsidP="00507573">
      <w:pPr>
        <w:pStyle w:val="JSON"/>
      </w:pPr>
      <w:r>
        <w:t xml:space="preserve">        "MaximumNumberOfPoints": "1",</w:t>
      </w:r>
    </w:p>
    <w:p w14:paraId="029A22DA" w14:textId="7B5008B1" w:rsidR="00507573" w:rsidRDefault="00507573" w:rsidP="00507573">
      <w:pPr>
        <w:pStyle w:val="JSON"/>
      </w:pPr>
      <w:r>
        <w:t xml:space="preserve">        "ItemAuthorIdentifier": "</w:t>
      </w:r>
      <w:r w:rsidR="00E07FE5">
        <w:t>john smith</w:t>
      </w:r>
      <w:r>
        <w:t>",</w:t>
      </w:r>
    </w:p>
    <w:p w14:paraId="6E37BDFD" w14:textId="77777777" w:rsidR="00507573" w:rsidRDefault="00507573" w:rsidP="00507573">
      <w:pPr>
        <w:pStyle w:val="JSON"/>
      </w:pPr>
      <w:r>
        <w:t xml:space="preserve">        "MaximumGrade": "3",</w:t>
      </w:r>
    </w:p>
    <w:p w14:paraId="6B8086F9" w14:textId="77777777" w:rsidR="00507573" w:rsidRDefault="00507573" w:rsidP="00507573">
      <w:pPr>
        <w:pStyle w:val="JSON"/>
      </w:pPr>
      <w:r>
        <w:t xml:space="preserve">        "InteractionType": "MC",</w:t>
      </w:r>
    </w:p>
    <w:p w14:paraId="3CC6FD29" w14:textId="77777777" w:rsidR="00507573" w:rsidRDefault="00507573" w:rsidP="00507573">
      <w:pPr>
        <w:pStyle w:val="JSON"/>
      </w:pPr>
      <w:r>
        <w:t xml:space="preserve">        "Identifier": "1023",</w:t>
      </w:r>
    </w:p>
    <w:p w14:paraId="38EAEDBB" w14:textId="77777777" w:rsidR="00507573" w:rsidRDefault="00507573" w:rsidP="00507573">
      <w:pPr>
        <w:pStyle w:val="JSON"/>
      </w:pPr>
      <w:r>
        <w:t xml:space="preserve">        "Version": "16",</w:t>
      </w:r>
    </w:p>
    <w:p w14:paraId="27AEDEA0" w14:textId="77777777" w:rsidR="00507573" w:rsidRDefault="00507573" w:rsidP="00507573">
      <w:pPr>
        <w:pStyle w:val="JSON"/>
      </w:pPr>
      <w:r>
        <w:t xml:space="preserve">        "SmarterAppItemDescriptor": "ELA.03.SR.2.L.09.xxx - SB OP",</w:t>
      </w:r>
    </w:p>
    <w:p w14:paraId="7A9F62BC" w14:textId="77777777" w:rsidR="00507573" w:rsidRDefault="00507573" w:rsidP="00507573">
      <w:pPr>
        <w:pStyle w:val="JSON"/>
      </w:pPr>
      <w:r>
        <w:t xml:space="preserve">        "AssociatedTutorial": "1072",</w:t>
      </w:r>
    </w:p>
    <w:p w14:paraId="4F9BB27E" w14:textId="77777777" w:rsidR="00507573" w:rsidRDefault="00507573" w:rsidP="00507573">
      <w:pPr>
        <w:pStyle w:val="JSON"/>
      </w:pPr>
      <w:r>
        <w:t xml:space="preserve">        "MinimumGrade": "3",</w:t>
      </w:r>
    </w:p>
    <w:p w14:paraId="231B70B4" w14:textId="77777777" w:rsidR="00507573" w:rsidRDefault="00507573" w:rsidP="00507573">
      <w:pPr>
        <w:pStyle w:val="JSON"/>
      </w:pPr>
      <w:r>
        <w:t xml:space="preserve">        "StimulusFormat": "Standard",</w:t>
      </w:r>
    </w:p>
    <w:p w14:paraId="6EBF7690" w14:textId="77777777" w:rsidR="00507573" w:rsidRDefault="00507573" w:rsidP="00507573">
      <w:pPr>
        <w:pStyle w:val="JSON"/>
      </w:pPr>
      <w:r>
        <w:t xml:space="preserve">        "Subject": "ELA",</w:t>
      </w:r>
    </w:p>
    <w:p w14:paraId="423475F6" w14:textId="77777777" w:rsidR="00507573" w:rsidRDefault="00507573" w:rsidP="00507573">
      <w:pPr>
        <w:pStyle w:val="JSON"/>
      </w:pPr>
      <w:r>
        <w:t xml:space="preserve">        "IntendedGrade": "3",</w:t>
      </w:r>
    </w:p>
    <w:p w14:paraId="719E3DC0" w14:textId="77777777" w:rsidR="00507573" w:rsidRDefault="00507573" w:rsidP="00507573">
      <w:pPr>
        <w:pStyle w:val="JSON"/>
      </w:pPr>
      <w:r>
        <w:t xml:space="preserve">        "EducationalDifficulty": "Low",</w:t>
      </w:r>
    </w:p>
    <w:p w14:paraId="5EB3D15B" w14:textId="77777777" w:rsidR="00507573" w:rsidRDefault="00507573" w:rsidP="00507573">
      <w:pPr>
        <w:pStyle w:val="JSON"/>
      </w:pPr>
      <w:r>
        <w:t xml:space="preserve">        "xmlns": "http://www.smarterapp.org/ns/1/assessment_item_metadata",</w:t>
      </w:r>
    </w:p>
    <w:p w14:paraId="33736B66" w14:textId="77777777" w:rsidR="00507573" w:rsidRDefault="00507573" w:rsidP="00507573">
      <w:pPr>
        <w:pStyle w:val="JSON"/>
      </w:pPr>
      <w:r>
        <w:t xml:space="preserve">        "ItemSpecFormat": "SmarterApp",</w:t>
      </w:r>
    </w:p>
    <w:p w14:paraId="6DEBEBA3" w14:textId="77777777" w:rsidR="00507573" w:rsidRDefault="00507573" w:rsidP="00507573">
      <w:pPr>
        <w:pStyle w:val="JSON"/>
      </w:pPr>
      <w:r>
        <w:t xml:space="preserve">        "SufficientEvidenceOfClaim": "To complete this task, students must identify the subject-verb agreement error.",</w:t>
      </w:r>
    </w:p>
    <w:p w14:paraId="0EBBC647" w14:textId="77777777" w:rsidR="00507573" w:rsidRDefault="00507573" w:rsidP="00507573">
      <w:pPr>
        <w:pStyle w:val="JSON"/>
      </w:pPr>
      <w:r>
        <w:t xml:space="preserve">        "Status": "Ready for Field Test",</w:t>
      </w:r>
    </w:p>
    <w:p w14:paraId="54B24139" w14:textId="77777777" w:rsidR="00507573" w:rsidRDefault="00507573" w:rsidP="00507573">
      <w:pPr>
        <w:pStyle w:val="JSON"/>
      </w:pPr>
      <w:r>
        <w:t xml:space="preserve">        "StandardPublication": [</w:t>
      </w:r>
    </w:p>
    <w:p w14:paraId="557D00B9" w14:textId="77777777" w:rsidR="00507573" w:rsidRDefault="00507573" w:rsidP="00507573">
      <w:pPr>
        <w:pStyle w:val="JSON"/>
      </w:pPr>
      <w:r>
        <w:t xml:space="preserve">            {</w:t>
      </w:r>
    </w:p>
    <w:p w14:paraId="37918AF4" w14:textId="77777777" w:rsidR="00507573" w:rsidRDefault="00507573" w:rsidP="00507573">
      <w:pPr>
        <w:pStyle w:val="JSON"/>
      </w:pPr>
      <w:r>
        <w:t xml:space="preserve">                "PrimaryStandard": "SBAC-ELA-v1:2-W",</w:t>
      </w:r>
    </w:p>
    <w:p w14:paraId="658C92FF" w14:textId="77777777" w:rsidR="00507573" w:rsidRDefault="00507573" w:rsidP="00507573">
      <w:pPr>
        <w:pStyle w:val="JSON"/>
      </w:pPr>
      <w:r>
        <w:t xml:space="preserve">                "Publication": "SBAC-ELA-v1"</w:t>
      </w:r>
    </w:p>
    <w:p w14:paraId="5CF0311A" w14:textId="77777777" w:rsidR="00507573" w:rsidRDefault="00507573" w:rsidP="00507573">
      <w:pPr>
        <w:pStyle w:val="JSON"/>
      </w:pPr>
      <w:r>
        <w:t xml:space="preserve">            },</w:t>
      </w:r>
    </w:p>
    <w:p w14:paraId="0598A4F1" w14:textId="77777777" w:rsidR="00507573" w:rsidRDefault="00507573" w:rsidP="00507573">
      <w:pPr>
        <w:pStyle w:val="JSON"/>
      </w:pPr>
      <w:r>
        <w:t xml:space="preserve">            {</w:t>
      </w:r>
    </w:p>
    <w:p w14:paraId="4BFC53A5" w14:textId="77777777" w:rsidR="00507573" w:rsidRDefault="00507573" w:rsidP="00507573">
      <w:pPr>
        <w:pStyle w:val="JSON"/>
      </w:pPr>
      <w:r>
        <w:t xml:space="preserve">                "PrimaryStandard": "SBAC-ELA-v3:ELA-Undesignated",</w:t>
      </w:r>
    </w:p>
    <w:p w14:paraId="2A21AD38" w14:textId="77777777" w:rsidR="00507573" w:rsidRDefault="00507573" w:rsidP="00507573">
      <w:pPr>
        <w:pStyle w:val="JSON"/>
      </w:pPr>
      <w:r>
        <w:t xml:space="preserve">                "Publication": "SBAC-ELA-v3"</w:t>
      </w:r>
    </w:p>
    <w:p w14:paraId="68FF13BC" w14:textId="77777777" w:rsidR="00507573" w:rsidRDefault="00507573" w:rsidP="00507573">
      <w:pPr>
        <w:pStyle w:val="JSON"/>
      </w:pPr>
      <w:r>
        <w:t xml:space="preserve">            }</w:t>
      </w:r>
    </w:p>
    <w:p w14:paraId="1CA4FDB3" w14:textId="77777777" w:rsidR="00507573" w:rsidRDefault="00507573" w:rsidP="00507573">
      <w:pPr>
        <w:pStyle w:val="JSON"/>
      </w:pPr>
      <w:r>
        <w:t xml:space="preserve">        ],</w:t>
      </w:r>
    </w:p>
    <w:p w14:paraId="00A56CCF" w14:textId="77777777" w:rsidR="00507573" w:rsidRDefault="00507573" w:rsidP="00507573">
      <w:pPr>
        <w:pStyle w:val="JSON"/>
      </w:pPr>
      <w:r>
        <w:lastRenderedPageBreak/>
        <w:t xml:space="preserve">        "Claim2RevisionCategory": "R",</w:t>
      </w:r>
    </w:p>
    <w:p w14:paraId="654BFE30" w14:textId="77777777" w:rsidR="00507573" w:rsidRDefault="00507573" w:rsidP="00507573">
      <w:pPr>
        <w:pStyle w:val="JSON"/>
      </w:pPr>
      <w:r>
        <w:t xml:space="preserve">        "Language": [</w:t>
      </w:r>
    </w:p>
    <w:p w14:paraId="2F637219" w14:textId="77777777" w:rsidR="00507573" w:rsidRDefault="00507573" w:rsidP="00507573">
      <w:pPr>
        <w:pStyle w:val="JSON"/>
      </w:pPr>
      <w:r>
        <w:t xml:space="preserve">            "ENU",</w:t>
      </w:r>
    </w:p>
    <w:p w14:paraId="151CF549" w14:textId="77777777" w:rsidR="00507573" w:rsidRDefault="00507573" w:rsidP="00507573">
      <w:pPr>
        <w:pStyle w:val="JSON"/>
      </w:pPr>
      <w:r>
        <w:t xml:space="preserve">            "ENU-Braille"</w:t>
      </w:r>
    </w:p>
    <w:p w14:paraId="12FAC0F2" w14:textId="77777777" w:rsidR="00507573" w:rsidRDefault="00507573" w:rsidP="00507573">
      <w:pPr>
        <w:pStyle w:val="JSON"/>
      </w:pPr>
      <w:r>
        <w:t xml:space="preserve">        ],</w:t>
      </w:r>
    </w:p>
    <w:p w14:paraId="38C8CC12" w14:textId="77777777" w:rsidR="00507573" w:rsidRDefault="00507573" w:rsidP="00507573">
      <w:pPr>
        <w:pStyle w:val="JSON"/>
      </w:pPr>
      <w:r>
        <w:t xml:space="preserve">        "BrailleType": "BRF"</w:t>
      </w:r>
    </w:p>
    <w:p w14:paraId="0A49A54F" w14:textId="77777777" w:rsidR="00507573" w:rsidRDefault="00507573" w:rsidP="00507573">
      <w:pPr>
        <w:pStyle w:val="JSON"/>
      </w:pPr>
      <w:r>
        <w:t xml:space="preserve">    },</w:t>
      </w:r>
    </w:p>
    <w:p w14:paraId="46578836" w14:textId="77777777" w:rsidR="00507573" w:rsidRDefault="00507573" w:rsidP="00507573">
      <w:pPr>
        <w:pStyle w:val="JSON"/>
      </w:pPr>
      <w:r>
        <w:t xml:space="preserve">    "id": "5644146be4b0d7f3a47a1fb9",</w:t>
      </w:r>
    </w:p>
    <w:p w14:paraId="27116885" w14:textId="21EEFF68" w:rsidR="00507573" w:rsidRDefault="00507573" w:rsidP="00507573">
      <w:pPr>
        <w:pStyle w:val="JSON"/>
      </w:pPr>
      <w:r>
        <w:t xml:space="preserve">    "identifier": "item-</w:t>
      </w:r>
      <w:r w:rsidR="00E07FE5">
        <w:t>123</w:t>
      </w:r>
      <w:r>
        <w:t>-1023",</w:t>
      </w:r>
    </w:p>
    <w:p w14:paraId="6E134EC2" w14:textId="02A3805C" w:rsidR="00507573" w:rsidRDefault="00507573" w:rsidP="00507573">
      <w:pPr>
        <w:pStyle w:val="JSON"/>
      </w:pPr>
      <w:r>
        <w:t xml:space="preserve">    "url": "itemHis</w:t>
      </w:r>
      <w:r w:rsidR="00E52531">
        <w:t>tory/5644146be4b0d7f3a47a1fb9"</w:t>
      </w:r>
    </w:p>
    <w:p w14:paraId="0884A73E" w14:textId="75C15BA3" w:rsidR="00507573" w:rsidRDefault="00507573" w:rsidP="00507573">
      <w:pPr>
        <w:pStyle w:val="JSON"/>
      </w:pPr>
      <w:r>
        <w:t>}</w:t>
      </w:r>
    </w:p>
    <w:p w14:paraId="134B549D" w14:textId="77777777" w:rsidR="00384010" w:rsidRDefault="00384010" w:rsidP="00384010">
      <w:pPr>
        <w:pStyle w:val="Heading2"/>
      </w:pPr>
      <w:bookmarkStart w:id="48" w:name="_Toc442363785"/>
      <w:r>
        <w:t>Examples</w:t>
      </w:r>
      <w:bookmarkEnd w:id="48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384010" w:rsidRPr="00EC67B5" w14:paraId="1722A208" w14:textId="77777777" w:rsidTr="000874DE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4BF9C1BB" w14:textId="77777777" w:rsidR="00384010" w:rsidRPr="00EC67B5" w:rsidRDefault="00384010" w:rsidP="000874DE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478A13B3" w14:textId="77777777" w:rsidR="00384010" w:rsidRPr="00EC67B5" w:rsidRDefault="00384010" w:rsidP="000874DE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384010" w14:paraId="04B0C543" w14:textId="77777777" w:rsidTr="00384010">
        <w:trPr>
          <w:trHeight w:val="318"/>
        </w:trPr>
        <w:tc>
          <w:tcPr>
            <w:tcW w:w="8478" w:type="dxa"/>
            <w:vAlign w:val="center"/>
          </w:tcPr>
          <w:p w14:paraId="26AEC4E1" w14:textId="2C7D87A8" w:rsidR="00384010" w:rsidRDefault="00384010" w:rsidP="00276831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BD69C0">
              <w:rPr>
                <w:b/>
                <w:sz w:val="18"/>
                <w:szCs w:val="18"/>
              </w:rPr>
              <w:t>/item</w:t>
            </w:r>
            <w:r>
              <w:rPr>
                <w:b/>
                <w:sz w:val="18"/>
                <w:szCs w:val="18"/>
              </w:rPr>
              <w:t>History</w:t>
            </w:r>
            <w:r w:rsidRPr="00BD69C0">
              <w:rPr>
                <w:b/>
                <w:sz w:val="18"/>
                <w:szCs w:val="18"/>
              </w:rPr>
              <w:t>/</w:t>
            </w:r>
            <w:r w:rsidRPr="00384010">
              <w:rPr>
                <w:b/>
                <w:sz w:val="18"/>
                <w:szCs w:val="18"/>
              </w:rPr>
              <w:t>56324e71e4b056179ed68cb4</w:t>
            </w:r>
          </w:p>
        </w:tc>
        <w:tc>
          <w:tcPr>
            <w:tcW w:w="1098" w:type="dxa"/>
            <w:vAlign w:val="center"/>
          </w:tcPr>
          <w:p w14:paraId="19C3B984" w14:textId="77777777" w:rsidR="00384010" w:rsidRDefault="00384010" w:rsidP="000874DE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920134" w14:paraId="46811B9E" w14:textId="77777777" w:rsidTr="00F27468">
        <w:trPr>
          <w:trHeight w:val="183"/>
        </w:trPr>
        <w:tc>
          <w:tcPr>
            <w:tcW w:w="8478" w:type="dxa"/>
            <w:vAlign w:val="center"/>
          </w:tcPr>
          <w:p w14:paraId="13B95415" w14:textId="77777777" w:rsidR="00920134" w:rsidRPr="00EC67B5" w:rsidRDefault="00920134" w:rsidP="00F2746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 w:rsidRPr="00BD69C0">
              <w:rPr>
                <w:b/>
                <w:sz w:val="18"/>
                <w:szCs w:val="18"/>
              </w:rPr>
              <w:t>item</w:t>
            </w:r>
            <w:r>
              <w:rPr>
                <w:b/>
                <w:sz w:val="18"/>
                <w:szCs w:val="18"/>
              </w:rPr>
              <w:t>History</w:t>
            </w:r>
            <w:r w:rsidRPr="00BD69C0">
              <w:rPr>
                <w:b/>
                <w:sz w:val="18"/>
                <w:szCs w:val="18"/>
              </w:rPr>
              <w:t>/</w:t>
            </w:r>
            <w:r>
              <w:rPr>
                <w:b/>
                <w:color w:val="FF0000"/>
                <w:sz w:val="18"/>
                <w:szCs w:val="18"/>
              </w:rPr>
              <w:t>bad-mongoId</w:t>
            </w:r>
          </w:p>
        </w:tc>
        <w:tc>
          <w:tcPr>
            <w:tcW w:w="1098" w:type="dxa"/>
            <w:vAlign w:val="center"/>
          </w:tcPr>
          <w:p w14:paraId="47DB6366" w14:textId="77777777" w:rsidR="00920134" w:rsidRPr="00EC67B5" w:rsidRDefault="00920134" w:rsidP="00F274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384010" w14:paraId="06A921B6" w14:textId="77777777" w:rsidTr="00824E37">
        <w:trPr>
          <w:trHeight w:val="183"/>
        </w:trPr>
        <w:tc>
          <w:tcPr>
            <w:tcW w:w="8478" w:type="dxa"/>
            <w:vAlign w:val="center"/>
          </w:tcPr>
          <w:p w14:paraId="52FA7B3B" w14:textId="2D00FAD3" w:rsidR="00384010" w:rsidRPr="00EC67B5" w:rsidRDefault="00384010" w:rsidP="00920134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 w:rsidRPr="00BD69C0">
              <w:rPr>
                <w:b/>
                <w:sz w:val="18"/>
                <w:szCs w:val="18"/>
              </w:rPr>
              <w:t>item</w:t>
            </w:r>
            <w:r>
              <w:rPr>
                <w:b/>
                <w:sz w:val="18"/>
                <w:szCs w:val="18"/>
              </w:rPr>
              <w:t>History</w:t>
            </w:r>
            <w:r w:rsidRPr="00BD69C0">
              <w:rPr>
                <w:b/>
                <w:sz w:val="18"/>
                <w:szCs w:val="18"/>
              </w:rPr>
              <w:t>/</w:t>
            </w:r>
            <w:r w:rsidR="00920134">
              <w:rPr>
                <w:b/>
                <w:sz w:val="18"/>
                <w:szCs w:val="18"/>
              </w:rPr>
              <w:t xml:space="preserve">  (no mongoID provided)</w:t>
            </w:r>
          </w:p>
        </w:tc>
        <w:tc>
          <w:tcPr>
            <w:tcW w:w="1098" w:type="dxa"/>
            <w:vAlign w:val="center"/>
          </w:tcPr>
          <w:p w14:paraId="6E567A92" w14:textId="242666B8" w:rsidR="00384010" w:rsidRPr="00EC67B5" w:rsidRDefault="00920134" w:rsidP="000874DE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</w:tr>
    </w:tbl>
    <w:p w14:paraId="5F83FFEA" w14:textId="77777777" w:rsidR="0049536D" w:rsidRPr="00664558" w:rsidRDefault="0049536D" w:rsidP="000C36CE"/>
    <w:p w14:paraId="37C1DF52" w14:textId="6AA97A09" w:rsidR="00BD5FBB" w:rsidRDefault="00BD5FBB" w:rsidP="00BD5FBB">
      <w:pPr>
        <w:pStyle w:val="Heading1"/>
      </w:pPr>
      <w:bookmarkStart w:id="49" w:name="_Toc442363786"/>
      <w:r>
        <w:lastRenderedPageBreak/>
        <w:t>/itemMetadata</w:t>
      </w:r>
      <w:r w:rsidRPr="00F93637">
        <w:t xml:space="preserve"> </w:t>
      </w:r>
      <w:r>
        <w:t>(GET)</w:t>
      </w:r>
      <w:bookmarkEnd w:id="49"/>
    </w:p>
    <w:p w14:paraId="23A11865" w14:textId="77777777" w:rsidR="00BD5FBB" w:rsidRDefault="00BD5FBB" w:rsidP="00BD5FBB">
      <w:pPr>
        <w:pStyle w:val="Heading2"/>
      </w:pPr>
      <w:bookmarkStart w:id="50" w:name="_Toc442363787"/>
      <w:r>
        <w:t>Overview</w:t>
      </w:r>
      <w:bookmarkEnd w:id="50"/>
    </w:p>
    <w:p w14:paraId="6585B791" w14:textId="0D3F270C" w:rsidR="00BD5FBB" w:rsidRPr="00583ACA" w:rsidRDefault="00BD5FBB" w:rsidP="00BD5FBB">
      <w:r w:rsidRPr="00BD5FBB">
        <w:t xml:space="preserve">Obtain a unique set </w:t>
      </w:r>
      <w:r w:rsidR="00E325E3">
        <w:t>of all available item metadata</w:t>
      </w:r>
      <w:r w:rsidR="004061D3">
        <w:t xml:space="preserve"> names</w:t>
      </w:r>
      <w:r w:rsidR="00E325E3">
        <w:t xml:space="preserve"> for a particular tenant.</w:t>
      </w:r>
    </w:p>
    <w:p w14:paraId="67BD270E" w14:textId="5640229D" w:rsidR="00BD5FBB" w:rsidRDefault="005D5A71" w:rsidP="00BD5FBB">
      <w:pPr>
        <w:pStyle w:val="Heading2"/>
      </w:pPr>
      <w:bookmarkStart w:id="51" w:name="_Toc442363788"/>
      <w:r>
        <w:t>HTTP Request [Public</w:t>
      </w:r>
      <w:r w:rsidR="00BD5FBB">
        <w:t xml:space="preserve"> API]</w:t>
      </w:r>
      <w:bookmarkEnd w:id="51"/>
    </w:p>
    <w:p w14:paraId="5E903E4B" w14:textId="11D56DC4" w:rsidR="00BD5FBB" w:rsidRPr="002A7B4D" w:rsidRDefault="00BD5FBB" w:rsidP="00BD5FBB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>
        <w:rPr>
          <w:sz w:val="18"/>
          <w:szCs w:val="18"/>
        </w:rPr>
        <w:t>GET /itemMetadata</w:t>
      </w:r>
      <w:r w:rsidR="000C74FD">
        <w:rPr>
          <w:sz w:val="18"/>
          <w:szCs w:val="18"/>
        </w:rPr>
        <w:t>?tenantId={tenant_id}</w:t>
      </w:r>
    </w:p>
    <w:p w14:paraId="5EB2A6E6" w14:textId="77777777" w:rsidR="00BD5FBB" w:rsidRDefault="00BD5FBB" w:rsidP="00BD5FBB">
      <w:pPr>
        <w:pStyle w:val="Heading2"/>
      </w:pPr>
      <w:bookmarkStart w:id="52" w:name="_Toc442363789"/>
      <w:r>
        <w:t>Path Parameters</w:t>
      </w:r>
      <w:bookmarkEnd w:id="52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BD5FBB" w:rsidRPr="00271809" w14:paraId="2AF85372" w14:textId="77777777" w:rsidTr="00867131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B9B5BA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7D50D4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928797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6F689CFF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1B5BC745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BD5FBB" w:rsidRPr="00271809" w14:paraId="2787D413" w14:textId="77777777" w:rsidTr="00867131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7E2CF6" w14:textId="706F8383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48FB680" w14:textId="7777777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59443B" w14:textId="7777777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139B95AE" w14:textId="7777777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52C9ECA2" w14:textId="77777777" w:rsidR="00BD5FBB" w:rsidRPr="00271809" w:rsidRDefault="00BD5FBB" w:rsidP="00867131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20DFB2D9" w14:textId="77777777" w:rsidR="00BD5FBB" w:rsidRDefault="00BD5FBB" w:rsidP="00BD5FBB">
      <w:pPr>
        <w:pStyle w:val="Heading2"/>
      </w:pPr>
      <w:bookmarkStart w:id="53" w:name="_Toc442363790"/>
      <w:r>
        <w:t>Request Parameters</w:t>
      </w:r>
      <w:bookmarkEnd w:id="53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BD5FBB" w:rsidRPr="00271809" w14:paraId="7EA538C4" w14:textId="77777777" w:rsidTr="00867131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DCEF6C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D9CBBC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69F2C5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279332A1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550A13C4" w14:textId="77777777" w:rsidR="00BD5FBB" w:rsidRPr="00271809" w:rsidRDefault="00BD5FBB" w:rsidP="00867131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BD5FBB" w:rsidRPr="00271809" w14:paraId="31F3263B" w14:textId="77777777" w:rsidTr="00867131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7FACFE" w14:textId="43E0B51F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</w:t>
            </w:r>
            <w:r w:rsidR="000C74FD">
              <w:rPr>
                <w:sz w:val="18"/>
                <w:szCs w:val="18"/>
              </w:rPr>
              <w:t>={tenant_id}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1C546D" w14:textId="7777777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DFD6B9" w14:textId="7777777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0F3D849A" w14:textId="1E91339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  <w:r w:rsidR="000C74FD">
              <w:rPr>
                <w:sz w:val="18"/>
                <w:szCs w:val="18"/>
              </w:rPr>
              <w:t xml:space="preserve"> valid tenant identifier</w:t>
            </w:r>
          </w:p>
        </w:tc>
        <w:tc>
          <w:tcPr>
            <w:tcW w:w="810" w:type="dxa"/>
            <w:vAlign w:val="center"/>
          </w:tcPr>
          <w:p w14:paraId="4614B221" w14:textId="77777777" w:rsidR="00BD5FBB" w:rsidRDefault="00BD5FBB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23027FF2" w14:textId="77777777" w:rsidR="00BD5FBB" w:rsidRPr="00271809" w:rsidRDefault="00BD5FBB" w:rsidP="00867131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01B2ED77" w14:textId="77777777" w:rsidR="00BD5FBB" w:rsidRDefault="00BD5FBB" w:rsidP="00BD5FBB">
      <w:pPr>
        <w:pStyle w:val="Heading2"/>
      </w:pPr>
      <w:bookmarkStart w:id="54" w:name="_Toc442363791"/>
      <w:r>
        <w:t>Request Body</w:t>
      </w:r>
      <w:bookmarkEnd w:id="54"/>
    </w:p>
    <w:p w14:paraId="484C9186" w14:textId="53B6CD53" w:rsidR="00BD5FBB" w:rsidRDefault="00BD5FBB" w:rsidP="00BD5FBB">
      <w:pPr>
        <w:pStyle w:val="JSON"/>
      </w:pPr>
      <w:r>
        <w:t>GET /itemMetadata?tenantId=53cd604ee4b0127edfb96ccf HTTP/1.1</w:t>
      </w:r>
    </w:p>
    <w:p w14:paraId="3C778A5D" w14:textId="77777777" w:rsidR="00BD5FBB" w:rsidRDefault="00BD5FBB" w:rsidP="00BD5FBB">
      <w:pPr>
        <w:pStyle w:val="JSON"/>
      </w:pPr>
      <w:r>
        <w:t>Host: your-tib-server</w:t>
      </w:r>
    </w:p>
    <w:p w14:paraId="5103E39B" w14:textId="77777777" w:rsidR="00BD5FBB" w:rsidRDefault="00BD5FBB" w:rsidP="00BD5FBB">
      <w:pPr>
        <w:pStyle w:val="JSON"/>
      </w:pPr>
      <w:r>
        <w:t>Accept: application/json</w:t>
      </w:r>
    </w:p>
    <w:p w14:paraId="1D3F98A3" w14:textId="77777777" w:rsidR="00BD5FBB" w:rsidRDefault="00BD5FBB" w:rsidP="00BD5FBB">
      <w:pPr>
        <w:pStyle w:val="JSON"/>
      </w:pPr>
      <w:r>
        <w:t>Authorization: Bearer oath-token-here</w:t>
      </w:r>
    </w:p>
    <w:p w14:paraId="2BCF6B33" w14:textId="77777777" w:rsidR="00BD5FBB" w:rsidRPr="00A73342" w:rsidRDefault="00BD5FBB" w:rsidP="00BD5FBB">
      <w:pPr>
        <w:pStyle w:val="JSON"/>
      </w:pPr>
      <w:r>
        <w:t>Content-Type: application/json</w:t>
      </w:r>
    </w:p>
    <w:p w14:paraId="4F505007" w14:textId="77777777" w:rsidR="00BD5FBB" w:rsidRDefault="00BD5FBB" w:rsidP="00BD5FBB">
      <w:pPr>
        <w:pStyle w:val="Heading2"/>
      </w:pPr>
      <w:bookmarkStart w:id="55" w:name="_Toc442363792"/>
      <w:r>
        <w:t>Response</w:t>
      </w:r>
      <w:bookmarkEnd w:id="55"/>
    </w:p>
    <w:p w14:paraId="699ED4DE" w14:textId="0C03E205" w:rsidR="00BD5FBB" w:rsidRDefault="00BD5FBB" w:rsidP="00BD5FBB">
      <w:r w:rsidRPr="00EC67B5">
        <w:t xml:space="preserve">If successful, this method returns </w:t>
      </w:r>
      <w:r>
        <w:t xml:space="preserve">a JSON object with </w:t>
      </w:r>
      <w:r w:rsidRPr="00BD5FBB">
        <w:t>a unique set of all available item metadata in a selected itemBank</w:t>
      </w:r>
      <w:r>
        <w:t xml:space="preserve"> and for items be</w:t>
      </w:r>
      <w:r w:rsidR="003100FE">
        <w:t>longing to the specified tenant. Note that metadataKeys are case sensitive.</w:t>
      </w:r>
    </w:p>
    <w:p w14:paraId="16A67C86" w14:textId="77777777" w:rsidR="003100FE" w:rsidRPr="00BD5FBB" w:rsidRDefault="003100FE" w:rsidP="00BD5FBB"/>
    <w:p w14:paraId="629B54B9" w14:textId="77777777" w:rsidR="000313B3" w:rsidRPr="005E21AB" w:rsidRDefault="000313B3" w:rsidP="000313B3">
      <w:pPr>
        <w:pStyle w:val="JSON"/>
      </w:pPr>
      <w:r w:rsidRPr="005E21AB">
        <w:t>{</w:t>
      </w:r>
    </w:p>
    <w:p w14:paraId="7C0E1804" w14:textId="77777777" w:rsidR="000313B3" w:rsidRPr="005E21AB" w:rsidRDefault="000313B3" w:rsidP="000313B3">
      <w:pPr>
        <w:pStyle w:val="JSON"/>
      </w:pPr>
      <w:r w:rsidRPr="005E21AB">
        <w:t xml:space="preserve">    "id": "5643afbee4b0d7f3a477780a",</w:t>
      </w:r>
    </w:p>
    <w:p w14:paraId="43BC575A" w14:textId="77777777" w:rsidR="000313B3" w:rsidRPr="005E21AB" w:rsidRDefault="000313B3" w:rsidP="000313B3">
      <w:pPr>
        <w:pStyle w:val="JSON"/>
      </w:pPr>
      <w:r w:rsidRPr="005E21AB">
        <w:t xml:space="preserve">    "tenantId": "52614674e4b0f8db9d8384b6",</w:t>
      </w:r>
    </w:p>
    <w:p w14:paraId="2B6FE1F3" w14:textId="77777777" w:rsidR="000313B3" w:rsidRPr="005E21AB" w:rsidRDefault="000313B3" w:rsidP="000313B3">
      <w:pPr>
        <w:pStyle w:val="JSON"/>
      </w:pPr>
      <w:r w:rsidRPr="005E21AB">
        <w:t xml:space="preserve">    "metadataKeys": [</w:t>
      </w:r>
    </w:p>
    <w:p w14:paraId="7E3C0156" w14:textId="77777777" w:rsidR="000313B3" w:rsidRPr="005E21AB" w:rsidRDefault="000313B3" w:rsidP="000313B3">
      <w:pPr>
        <w:pStyle w:val="JSON"/>
      </w:pPr>
      <w:r w:rsidRPr="005E21AB">
        <w:t xml:space="preserve">        "AccessibilityTagsASLLanguage",</w:t>
      </w:r>
    </w:p>
    <w:p w14:paraId="5F0C4D2E" w14:textId="77777777" w:rsidR="000313B3" w:rsidRPr="005E21AB" w:rsidRDefault="000313B3" w:rsidP="000313B3">
      <w:pPr>
        <w:pStyle w:val="JSON"/>
      </w:pPr>
      <w:r w:rsidRPr="005E21AB">
        <w:t xml:space="preserve">        "AchievementQuintile",</w:t>
      </w:r>
    </w:p>
    <w:p w14:paraId="75F9D12C" w14:textId="77777777" w:rsidR="000313B3" w:rsidRPr="005E21AB" w:rsidRDefault="000313B3" w:rsidP="000313B3">
      <w:pPr>
        <w:pStyle w:val="JSON"/>
      </w:pPr>
      <w:r w:rsidRPr="005E21AB">
        <w:t xml:space="preserve">        "AdministrationDate",</w:t>
      </w:r>
    </w:p>
    <w:p w14:paraId="0BDA81AB" w14:textId="77777777" w:rsidR="000313B3" w:rsidRPr="005E21AB" w:rsidRDefault="000313B3" w:rsidP="000313B3">
      <w:pPr>
        <w:pStyle w:val="JSON"/>
      </w:pPr>
      <w:r w:rsidRPr="005E21AB">
        <w:t xml:space="preserve">        "AlgebraFunctionDescriptor",</w:t>
      </w:r>
    </w:p>
    <w:p w14:paraId="58AD3A30" w14:textId="77777777" w:rsidR="000313B3" w:rsidRPr="005E21AB" w:rsidRDefault="000313B3" w:rsidP="000313B3">
      <w:pPr>
        <w:pStyle w:val="JSON"/>
      </w:pPr>
      <w:r w:rsidRPr="005E21AB">
        <w:t xml:space="preserve">        "AllowCalculator",</w:t>
      </w:r>
    </w:p>
    <w:p w14:paraId="089E1EB4" w14:textId="77777777" w:rsidR="000313B3" w:rsidRPr="005E21AB" w:rsidRDefault="000313B3" w:rsidP="000313B3">
      <w:pPr>
        <w:pStyle w:val="JSON"/>
      </w:pPr>
      <w:r w:rsidRPr="005E21AB">
        <w:t xml:space="preserve">        "AssociatedStimulus",</w:t>
      </w:r>
    </w:p>
    <w:p w14:paraId="350C9C02" w14:textId="77777777" w:rsidR="000313B3" w:rsidRPr="005E21AB" w:rsidRDefault="000313B3" w:rsidP="000313B3">
      <w:pPr>
        <w:pStyle w:val="JSON"/>
      </w:pPr>
      <w:r w:rsidRPr="005E21AB">
        <w:t xml:space="preserve">        "AssociatedTutorial",</w:t>
      </w:r>
    </w:p>
    <w:p w14:paraId="3FC9D08B" w14:textId="77777777" w:rsidR="000313B3" w:rsidRPr="005E21AB" w:rsidRDefault="000313B3" w:rsidP="000313B3">
      <w:pPr>
        <w:pStyle w:val="JSON"/>
      </w:pPr>
      <w:r w:rsidRPr="005E21AB">
        <w:t xml:space="preserve">        "AssociatedWordlist",</w:t>
      </w:r>
    </w:p>
    <w:p w14:paraId="3C5239D7" w14:textId="77777777" w:rsidR="000313B3" w:rsidRPr="005E21AB" w:rsidRDefault="000313B3" w:rsidP="000313B3">
      <w:pPr>
        <w:pStyle w:val="JSON"/>
      </w:pPr>
      <w:r w:rsidRPr="005E21AB">
        <w:t xml:space="preserve">        "BrailleType",</w:t>
      </w:r>
    </w:p>
    <w:p w14:paraId="3981C2AD" w14:textId="77777777" w:rsidR="000313B3" w:rsidRPr="005E21AB" w:rsidRDefault="000313B3" w:rsidP="000313B3">
      <w:pPr>
        <w:pStyle w:val="JSON"/>
      </w:pPr>
      <w:r w:rsidRPr="005E21AB">
        <w:t xml:space="preserve">        "Claim2Category",</w:t>
      </w:r>
    </w:p>
    <w:p w14:paraId="42162AF5" w14:textId="77777777" w:rsidR="000313B3" w:rsidRPr="005E21AB" w:rsidRDefault="000313B3" w:rsidP="000313B3">
      <w:pPr>
        <w:pStyle w:val="JSON"/>
      </w:pPr>
      <w:r w:rsidRPr="005E21AB">
        <w:lastRenderedPageBreak/>
        <w:t xml:space="preserve">        "Claim2RevisionCategory",</w:t>
      </w:r>
    </w:p>
    <w:p w14:paraId="677AD71D" w14:textId="77777777" w:rsidR="000313B3" w:rsidRPr="005E21AB" w:rsidRDefault="000313B3" w:rsidP="000313B3">
      <w:pPr>
        <w:pStyle w:val="JSON"/>
      </w:pPr>
      <w:r w:rsidRPr="005E21AB">
        <w:t xml:space="preserve">        "ContentSubTaskModel",</w:t>
      </w:r>
    </w:p>
    <w:p w14:paraId="6E9B52C4" w14:textId="77777777" w:rsidR="000313B3" w:rsidRPr="005E21AB" w:rsidRDefault="000313B3" w:rsidP="000313B3">
      <w:pPr>
        <w:pStyle w:val="JSON"/>
      </w:pPr>
      <w:r w:rsidRPr="005E21AB">
        <w:t xml:space="preserve">        "ContentTaskModel",</w:t>
      </w:r>
    </w:p>
    <w:p w14:paraId="57C3243C" w14:textId="77777777" w:rsidR="000313B3" w:rsidRPr="005E21AB" w:rsidRDefault="000313B3" w:rsidP="000313B3">
      <w:pPr>
        <w:pStyle w:val="JSON"/>
      </w:pPr>
      <w:r w:rsidRPr="005E21AB">
        <w:t xml:space="preserve">        "CopyrightAndOtherRestrictions",</w:t>
      </w:r>
    </w:p>
    <w:p w14:paraId="7451F586" w14:textId="77777777" w:rsidR="000313B3" w:rsidRPr="005E21AB" w:rsidRDefault="000313B3" w:rsidP="000313B3">
      <w:pPr>
        <w:pStyle w:val="JSON"/>
      </w:pPr>
      <w:r w:rsidRPr="005E21AB">
        <w:t xml:space="preserve">        "DepthOfKnowledge",</w:t>
      </w:r>
    </w:p>
    <w:p w14:paraId="07450CD2" w14:textId="77777777" w:rsidR="000313B3" w:rsidRPr="005E21AB" w:rsidRDefault="000313B3" w:rsidP="000313B3">
      <w:pPr>
        <w:pStyle w:val="JSON"/>
      </w:pPr>
      <w:r w:rsidRPr="005E21AB">
        <w:t xml:space="preserve">        "EducationalDifficulty",</w:t>
      </w:r>
    </w:p>
    <w:p w14:paraId="7F098091" w14:textId="77777777" w:rsidR="000313B3" w:rsidRPr="005E21AB" w:rsidRDefault="000313B3" w:rsidP="000313B3">
      <w:pPr>
        <w:pStyle w:val="JSON"/>
      </w:pPr>
      <w:r w:rsidRPr="005E21AB">
        <w:t xml:space="preserve">        "EnemyItem",</w:t>
      </w:r>
    </w:p>
    <w:p w14:paraId="2A96484B" w14:textId="77777777" w:rsidR="000313B3" w:rsidRPr="005E21AB" w:rsidRDefault="000313B3" w:rsidP="000313B3">
      <w:pPr>
        <w:pStyle w:val="JSON"/>
      </w:pPr>
      <w:r w:rsidRPr="005E21AB">
        <w:t xml:space="preserve">        "EvidenceStatement",</w:t>
      </w:r>
    </w:p>
    <w:p w14:paraId="62602469" w14:textId="77777777" w:rsidR="000313B3" w:rsidRPr="005E21AB" w:rsidRDefault="000313B3" w:rsidP="000313B3">
      <w:pPr>
        <w:pStyle w:val="JSON"/>
      </w:pPr>
      <w:r w:rsidRPr="005E21AB">
        <w:t xml:space="preserve">        "Identifier",</w:t>
      </w:r>
    </w:p>
    <w:p w14:paraId="1D61AEB5" w14:textId="77777777" w:rsidR="000313B3" w:rsidRPr="005E21AB" w:rsidRDefault="000313B3" w:rsidP="000313B3">
      <w:pPr>
        <w:pStyle w:val="JSON"/>
      </w:pPr>
      <w:r w:rsidRPr="005E21AB">
        <w:t xml:space="preserve">        "IntendedGrade",</w:t>
      </w:r>
    </w:p>
    <w:p w14:paraId="47781212" w14:textId="77777777" w:rsidR="000313B3" w:rsidRPr="005E21AB" w:rsidRDefault="000313B3" w:rsidP="000313B3">
      <w:pPr>
        <w:pStyle w:val="JSON"/>
      </w:pPr>
      <w:r w:rsidRPr="005E21AB">
        <w:t xml:space="preserve">        "InteractionType",</w:t>
      </w:r>
    </w:p>
    <w:p w14:paraId="645A1ED8" w14:textId="77777777" w:rsidR="000313B3" w:rsidRPr="005E21AB" w:rsidRDefault="000313B3" w:rsidP="000313B3">
      <w:pPr>
        <w:pStyle w:val="JSON"/>
      </w:pPr>
      <w:r w:rsidRPr="005E21AB">
        <w:t xml:space="preserve">        "IrtDimension",</w:t>
      </w:r>
    </w:p>
    <w:p w14:paraId="705E2A4B" w14:textId="77777777" w:rsidR="000313B3" w:rsidRPr="005E21AB" w:rsidRDefault="000313B3" w:rsidP="000313B3">
      <w:pPr>
        <w:pStyle w:val="JSON"/>
      </w:pPr>
      <w:r w:rsidRPr="005E21AB">
        <w:t xml:space="preserve">        "IrtDimension.IrtDimensionPurpose",</w:t>
      </w:r>
    </w:p>
    <w:p w14:paraId="678979AD" w14:textId="77777777" w:rsidR="000313B3" w:rsidRPr="005E21AB" w:rsidRDefault="000313B3" w:rsidP="000313B3">
      <w:pPr>
        <w:pStyle w:val="JSON"/>
      </w:pPr>
      <w:r w:rsidRPr="005E21AB">
        <w:t xml:space="preserve">        "IrtDimension.IrtModelType",</w:t>
      </w:r>
    </w:p>
    <w:p w14:paraId="200DDA8F" w14:textId="77777777" w:rsidR="000313B3" w:rsidRPr="005E21AB" w:rsidRDefault="000313B3" w:rsidP="000313B3">
      <w:pPr>
        <w:pStyle w:val="JSON"/>
      </w:pPr>
      <w:r w:rsidRPr="005E21AB">
        <w:t xml:space="preserve">        "IrtDimension.IrtParameter.Name",</w:t>
      </w:r>
    </w:p>
    <w:p w14:paraId="4E866B54" w14:textId="77777777" w:rsidR="000313B3" w:rsidRPr="005E21AB" w:rsidRDefault="000313B3" w:rsidP="000313B3">
      <w:pPr>
        <w:pStyle w:val="JSON"/>
      </w:pPr>
      <w:r w:rsidRPr="005E21AB">
        <w:t xml:space="preserve">        "IrtDimension.IrtParameter.Value",</w:t>
      </w:r>
    </w:p>
    <w:p w14:paraId="15D04504" w14:textId="77777777" w:rsidR="000313B3" w:rsidRPr="005E21AB" w:rsidRDefault="000313B3" w:rsidP="000313B3">
      <w:pPr>
        <w:pStyle w:val="JSON"/>
      </w:pPr>
      <w:r w:rsidRPr="005E21AB">
        <w:t xml:space="preserve">        "IrtDimension.IrtScore",</w:t>
      </w:r>
    </w:p>
    <w:p w14:paraId="71F47993" w14:textId="77777777" w:rsidR="000313B3" w:rsidRPr="005E21AB" w:rsidRDefault="000313B3" w:rsidP="000313B3">
      <w:pPr>
        <w:pStyle w:val="JSON"/>
      </w:pPr>
      <w:r w:rsidRPr="005E21AB">
        <w:t xml:space="preserve">        "IrtDimension.IrtStatDomain",</w:t>
      </w:r>
    </w:p>
    <w:p w14:paraId="4AE8F569" w14:textId="77777777" w:rsidR="000313B3" w:rsidRPr="005E21AB" w:rsidRDefault="000313B3" w:rsidP="000313B3">
      <w:pPr>
        <w:pStyle w:val="JSON"/>
      </w:pPr>
      <w:r w:rsidRPr="005E21AB">
        <w:t xml:space="preserve">        "IrtDimension.IrtWeight",</w:t>
      </w:r>
    </w:p>
    <w:p w14:paraId="661BA478" w14:textId="77777777" w:rsidR="000313B3" w:rsidRPr="005E21AB" w:rsidRDefault="000313B3" w:rsidP="000313B3">
      <w:pPr>
        <w:pStyle w:val="JSON"/>
      </w:pPr>
      <w:r w:rsidRPr="005E21AB">
        <w:t xml:space="preserve">        "ItemAuthorIdentifier",</w:t>
      </w:r>
    </w:p>
    <w:p w14:paraId="4D817BF1" w14:textId="77777777" w:rsidR="000313B3" w:rsidRPr="005E21AB" w:rsidRDefault="000313B3" w:rsidP="000313B3">
      <w:pPr>
        <w:pStyle w:val="JSON"/>
      </w:pPr>
      <w:r w:rsidRPr="005E21AB">
        <w:t xml:space="preserve">        "ItemSpecFormat",</w:t>
      </w:r>
    </w:p>
    <w:p w14:paraId="7B7C990D" w14:textId="77777777" w:rsidR="000313B3" w:rsidRPr="005E21AB" w:rsidRDefault="000313B3" w:rsidP="000313B3">
      <w:pPr>
        <w:pStyle w:val="JSON"/>
      </w:pPr>
      <w:r w:rsidRPr="005E21AB">
        <w:t xml:space="preserve">        "Language",</w:t>
      </w:r>
    </w:p>
    <w:p w14:paraId="76087304" w14:textId="77777777" w:rsidR="000313B3" w:rsidRPr="005E21AB" w:rsidRDefault="000313B3" w:rsidP="000313B3">
      <w:pPr>
        <w:pStyle w:val="JSON"/>
      </w:pPr>
      <w:r w:rsidRPr="005E21AB">
        <w:t xml:space="preserve">        "LastModifiedBy",</w:t>
      </w:r>
    </w:p>
    <w:p w14:paraId="3D3164DA" w14:textId="77777777" w:rsidR="000313B3" w:rsidRPr="005E21AB" w:rsidRDefault="000313B3" w:rsidP="000313B3">
      <w:pPr>
        <w:pStyle w:val="JSON"/>
      </w:pPr>
      <w:r w:rsidRPr="005E21AB">
        <w:t xml:space="preserve">        "MathematicalPractice",</w:t>
      </w:r>
    </w:p>
    <w:p w14:paraId="2AF6D78A" w14:textId="77777777" w:rsidR="000313B3" w:rsidRPr="005E21AB" w:rsidRDefault="000313B3" w:rsidP="000313B3">
      <w:pPr>
        <w:pStyle w:val="JSON"/>
      </w:pPr>
      <w:r w:rsidRPr="005E21AB">
        <w:t xml:space="preserve">        "MaximumGrade",</w:t>
      </w:r>
    </w:p>
    <w:p w14:paraId="5AB78287" w14:textId="77777777" w:rsidR="000313B3" w:rsidRPr="005E21AB" w:rsidRDefault="000313B3" w:rsidP="000313B3">
      <w:pPr>
        <w:pStyle w:val="JSON"/>
      </w:pPr>
      <w:r w:rsidRPr="005E21AB">
        <w:t xml:space="preserve">        "MaximumNumberOfPoints",</w:t>
      </w:r>
    </w:p>
    <w:p w14:paraId="4D175420" w14:textId="77777777" w:rsidR="000313B3" w:rsidRPr="005E21AB" w:rsidRDefault="000313B3" w:rsidP="000313B3">
      <w:pPr>
        <w:pStyle w:val="JSON"/>
      </w:pPr>
      <w:r w:rsidRPr="005E21AB">
        <w:t xml:space="preserve">        "MinimumGrade",</w:t>
      </w:r>
    </w:p>
    <w:p w14:paraId="13033CB9" w14:textId="77777777" w:rsidR="000313B3" w:rsidRPr="005E21AB" w:rsidRDefault="000313B3" w:rsidP="000313B3">
      <w:pPr>
        <w:pStyle w:val="JSON"/>
      </w:pPr>
      <w:r w:rsidRPr="005E21AB">
        <w:t xml:space="preserve">        "Notes",</w:t>
      </w:r>
    </w:p>
    <w:p w14:paraId="7E3D4AA9" w14:textId="77777777" w:rsidR="000313B3" w:rsidRPr="005E21AB" w:rsidRDefault="000313B3" w:rsidP="000313B3">
      <w:pPr>
        <w:pStyle w:val="JSON"/>
      </w:pPr>
      <w:r w:rsidRPr="005E21AB">
        <w:t xml:space="preserve">        "PerformanceTaskComponentItem",</w:t>
      </w:r>
    </w:p>
    <w:p w14:paraId="10664436" w14:textId="77777777" w:rsidR="000313B3" w:rsidRPr="005E21AB" w:rsidRDefault="000313B3" w:rsidP="000313B3">
      <w:pPr>
        <w:pStyle w:val="JSON"/>
      </w:pPr>
      <w:r w:rsidRPr="005E21AB">
        <w:t xml:space="preserve">        "PresentationFormat",</w:t>
      </w:r>
    </w:p>
    <w:p w14:paraId="3E538730" w14:textId="77777777" w:rsidR="000313B3" w:rsidRPr="005E21AB" w:rsidRDefault="000313B3" w:rsidP="000313B3">
      <w:pPr>
        <w:pStyle w:val="JSON"/>
      </w:pPr>
      <w:r w:rsidRPr="005E21AB">
        <w:t xml:space="preserve">        "PtClassroomActivity",</w:t>
      </w:r>
    </w:p>
    <w:p w14:paraId="2575FF6D" w14:textId="77777777" w:rsidR="000313B3" w:rsidRPr="005E21AB" w:rsidRDefault="000313B3" w:rsidP="000313B3">
      <w:pPr>
        <w:pStyle w:val="JSON"/>
      </w:pPr>
      <w:r w:rsidRPr="005E21AB">
        <w:t xml:space="preserve">        "PtEnemy",</w:t>
      </w:r>
    </w:p>
    <w:p w14:paraId="3AD4BAE9" w14:textId="77777777" w:rsidR="000313B3" w:rsidRPr="005E21AB" w:rsidRDefault="000313B3" w:rsidP="000313B3">
      <w:pPr>
        <w:pStyle w:val="JSON"/>
      </w:pPr>
      <w:r w:rsidRPr="005E21AB">
        <w:t xml:space="preserve">        "PtSequence",</w:t>
      </w:r>
    </w:p>
    <w:p w14:paraId="0E134CF9" w14:textId="77777777" w:rsidR="000313B3" w:rsidRPr="005E21AB" w:rsidRDefault="000313B3" w:rsidP="000313B3">
      <w:pPr>
        <w:pStyle w:val="JSON"/>
      </w:pPr>
      <w:r w:rsidRPr="005E21AB">
        <w:t xml:space="preserve">        "PtWritingType",</w:t>
      </w:r>
    </w:p>
    <w:p w14:paraId="157C9525" w14:textId="77777777" w:rsidR="000313B3" w:rsidRPr="005E21AB" w:rsidRDefault="000313B3" w:rsidP="000313B3">
      <w:pPr>
        <w:pStyle w:val="JSON"/>
      </w:pPr>
      <w:r w:rsidRPr="005E21AB">
        <w:t xml:space="preserve">        "ScorePoints",</w:t>
      </w:r>
    </w:p>
    <w:p w14:paraId="6772781E" w14:textId="77777777" w:rsidR="000313B3" w:rsidRPr="005E21AB" w:rsidRDefault="000313B3" w:rsidP="000313B3">
      <w:pPr>
        <w:pStyle w:val="JSON"/>
      </w:pPr>
      <w:r w:rsidRPr="005E21AB">
        <w:t xml:space="preserve">        "ScoringEngine",</w:t>
      </w:r>
    </w:p>
    <w:p w14:paraId="2D770246" w14:textId="77777777" w:rsidR="000313B3" w:rsidRPr="005E21AB" w:rsidRDefault="000313B3" w:rsidP="000313B3">
      <w:pPr>
        <w:pStyle w:val="JSON"/>
      </w:pPr>
      <w:r w:rsidRPr="005E21AB">
        <w:t xml:space="preserve">        "SecurityStatus",</w:t>
      </w:r>
    </w:p>
    <w:p w14:paraId="499EF612" w14:textId="77777777" w:rsidR="000313B3" w:rsidRPr="005E21AB" w:rsidRDefault="000313B3" w:rsidP="000313B3">
      <w:pPr>
        <w:pStyle w:val="JSON"/>
      </w:pPr>
      <w:r w:rsidRPr="005E21AB">
        <w:t xml:space="preserve">        "SmarterAppItemDescriptor",</w:t>
      </w:r>
    </w:p>
    <w:p w14:paraId="7252E4AE" w14:textId="77777777" w:rsidR="000313B3" w:rsidRPr="005E21AB" w:rsidRDefault="000313B3" w:rsidP="000313B3">
      <w:pPr>
        <w:pStyle w:val="JSON"/>
      </w:pPr>
      <w:r w:rsidRPr="005E21AB">
        <w:t xml:space="preserve">        "SpecificationsVersion",</w:t>
      </w:r>
    </w:p>
    <w:p w14:paraId="711BE6BC" w14:textId="77777777" w:rsidR="000313B3" w:rsidRPr="005E21AB" w:rsidRDefault="000313B3" w:rsidP="000313B3">
      <w:pPr>
        <w:pStyle w:val="JSON"/>
      </w:pPr>
      <w:r w:rsidRPr="005E21AB">
        <w:t xml:space="preserve">        "StandardPublication.PrimaryStandard",</w:t>
      </w:r>
    </w:p>
    <w:p w14:paraId="566FC07E" w14:textId="77777777" w:rsidR="000313B3" w:rsidRPr="005E21AB" w:rsidRDefault="000313B3" w:rsidP="000313B3">
      <w:pPr>
        <w:pStyle w:val="JSON"/>
      </w:pPr>
      <w:r w:rsidRPr="005E21AB">
        <w:t xml:space="preserve">        "StandardPublication.Publication",</w:t>
      </w:r>
    </w:p>
    <w:p w14:paraId="183887E7" w14:textId="77777777" w:rsidR="000313B3" w:rsidRPr="005E21AB" w:rsidRDefault="000313B3" w:rsidP="000313B3">
      <w:pPr>
        <w:pStyle w:val="JSON"/>
      </w:pPr>
      <w:r w:rsidRPr="005E21AB">
        <w:t xml:space="preserve">        "StandardPublication.SecondaryStandard",</w:t>
      </w:r>
    </w:p>
    <w:p w14:paraId="4BC2727F" w14:textId="77777777" w:rsidR="000313B3" w:rsidRPr="005E21AB" w:rsidRDefault="000313B3" w:rsidP="000313B3">
      <w:pPr>
        <w:pStyle w:val="JSON"/>
      </w:pPr>
      <w:r w:rsidRPr="005E21AB">
        <w:t xml:space="preserve">        "Status",</w:t>
      </w:r>
    </w:p>
    <w:p w14:paraId="7DAF5A35" w14:textId="77777777" w:rsidR="000313B3" w:rsidRPr="005E21AB" w:rsidRDefault="000313B3" w:rsidP="000313B3">
      <w:pPr>
        <w:pStyle w:val="JSON"/>
      </w:pPr>
      <w:r w:rsidRPr="005E21AB">
        <w:t xml:space="preserve">        "StimulusCopyright",</w:t>
      </w:r>
    </w:p>
    <w:p w14:paraId="4B24AEEB" w14:textId="77777777" w:rsidR="000313B3" w:rsidRPr="005E21AB" w:rsidRDefault="000313B3" w:rsidP="000313B3">
      <w:pPr>
        <w:pStyle w:val="JSON"/>
      </w:pPr>
      <w:r w:rsidRPr="005E21AB">
        <w:t xml:space="preserve">        "StimulusFormat",</w:t>
      </w:r>
    </w:p>
    <w:p w14:paraId="59575D63" w14:textId="77777777" w:rsidR="000313B3" w:rsidRPr="005E21AB" w:rsidRDefault="000313B3" w:rsidP="000313B3">
      <w:pPr>
        <w:pStyle w:val="JSON"/>
      </w:pPr>
      <w:r w:rsidRPr="005E21AB">
        <w:t xml:space="preserve">        "StimulusGenre",</w:t>
      </w:r>
    </w:p>
    <w:p w14:paraId="07A68E03" w14:textId="77777777" w:rsidR="000313B3" w:rsidRPr="005E21AB" w:rsidRDefault="000313B3" w:rsidP="000313B3">
      <w:pPr>
        <w:pStyle w:val="JSON"/>
      </w:pPr>
      <w:r w:rsidRPr="005E21AB">
        <w:t xml:space="preserve">        "StimulusGraphic",</w:t>
      </w:r>
    </w:p>
    <w:p w14:paraId="1BA2C3E9" w14:textId="77777777" w:rsidR="000313B3" w:rsidRPr="005E21AB" w:rsidRDefault="000313B3" w:rsidP="000313B3">
      <w:pPr>
        <w:pStyle w:val="JSON"/>
      </w:pPr>
      <w:r w:rsidRPr="005E21AB">
        <w:t xml:space="preserve">        "StimulusLength",</w:t>
      </w:r>
    </w:p>
    <w:p w14:paraId="4E428BAC" w14:textId="77777777" w:rsidR="000313B3" w:rsidRPr="005E21AB" w:rsidRDefault="000313B3" w:rsidP="000313B3">
      <w:pPr>
        <w:pStyle w:val="JSON"/>
      </w:pPr>
      <w:r w:rsidRPr="005E21AB">
        <w:t xml:space="preserve">        "StimulusName",</w:t>
      </w:r>
    </w:p>
    <w:p w14:paraId="69F53101" w14:textId="77777777" w:rsidR="000313B3" w:rsidRPr="005E21AB" w:rsidRDefault="000313B3" w:rsidP="000313B3">
      <w:pPr>
        <w:pStyle w:val="JSON"/>
      </w:pPr>
      <w:r w:rsidRPr="005E21AB">
        <w:t xml:space="preserve">        "StimulusReadabilityFK",</w:t>
      </w:r>
    </w:p>
    <w:p w14:paraId="7E65E64D" w14:textId="77777777" w:rsidR="000313B3" w:rsidRPr="005E21AB" w:rsidRDefault="000313B3" w:rsidP="000313B3">
      <w:pPr>
        <w:pStyle w:val="JSON"/>
      </w:pPr>
      <w:r w:rsidRPr="005E21AB">
        <w:t xml:space="preserve">        "StimulusReadabilityLexile",</w:t>
      </w:r>
    </w:p>
    <w:p w14:paraId="26410A3D" w14:textId="77777777" w:rsidR="000313B3" w:rsidRPr="005E21AB" w:rsidRDefault="000313B3" w:rsidP="000313B3">
      <w:pPr>
        <w:pStyle w:val="JSON"/>
      </w:pPr>
      <w:r w:rsidRPr="005E21AB">
        <w:t xml:space="preserve">        "StimulusTextComplexity1",</w:t>
      </w:r>
    </w:p>
    <w:p w14:paraId="2832A027" w14:textId="77777777" w:rsidR="000313B3" w:rsidRPr="005E21AB" w:rsidRDefault="000313B3" w:rsidP="000313B3">
      <w:pPr>
        <w:pStyle w:val="JSON"/>
      </w:pPr>
      <w:r w:rsidRPr="005E21AB">
        <w:t xml:space="preserve">        "StimulusTextComplexity2",</w:t>
      </w:r>
    </w:p>
    <w:p w14:paraId="3936B16A" w14:textId="77777777" w:rsidR="000313B3" w:rsidRPr="005E21AB" w:rsidRDefault="000313B3" w:rsidP="000313B3">
      <w:pPr>
        <w:pStyle w:val="JSON"/>
      </w:pPr>
      <w:r w:rsidRPr="005E21AB">
        <w:lastRenderedPageBreak/>
        <w:t xml:space="preserve">        "StimulusTextComplexity4",</w:t>
      </w:r>
    </w:p>
    <w:p w14:paraId="024100A9" w14:textId="77777777" w:rsidR="000313B3" w:rsidRPr="005E21AB" w:rsidRDefault="000313B3" w:rsidP="000313B3">
      <w:pPr>
        <w:pStyle w:val="JSON"/>
      </w:pPr>
      <w:r w:rsidRPr="005E21AB">
        <w:t xml:space="preserve">        "StimulusTextComplexity5",</w:t>
      </w:r>
    </w:p>
    <w:p w14:paraId="12C2FC02" w14:textId="77777777" w:rsidR="000313B3" w:rsidRPr="005E21AB" w:rsidRDefault="000313B3" w:rsidP="000313B3">
      <w:pPr>
        <w:pStyle w:val="JSON"/>
      </w:pPr>
      <w:r w:rsidRPr="005E21AB">
        <w:t xml:space="preserve">        "StimulusTextComplexity6",</w:t>
      </w:r>
    </w:p>
    <w:p w14:paraId="5D4A9D70" w14:textId="77777777" w:rsidR="000313B3" w:rsidRPr="005E21AB" w:rsidRDefault="000313B3" w:rsidP="000313B3">
      <w:pPr>
        <w:pStyle w:val="JSON"/>
      </w:pPr>
      <w:r w:rsidRPr="005E21AB">
        <w:t xml:space="preserve">        "StimulusTextComplexity7",</w:t>
      </w:r>
    </w:p>
    <w:p w14:paraId="1286B1D3" w14:textId="77777777" w:rsidR="000313B3" w:rsidRPr="005E21AB" w:rsidRDefault="000313B3" w:rsidP="000313B3">
      <w:pPr>
        <w:pStyle w:val="JSON"/>
      </w:pPr>
      <w:r w:rsidRPr="005E21AB">
        <w:t xml:space="preserve">        "StimulusTextComplexity8",</w:t>
      </w:r>
    </w:p>
    <w:p w14:paraId="5460A0DA" w14:textId="77777777" w:rsidR="000313B3" w:rsidRPr="005E21AB" w:rsidRDefault="000313B3" w:rsidP="000313B3">
      <w:pPr>
        <w:pStyle w:val="JSON"/>
      </w:pPr>
      <w:r w:rsidRPr="005E21AB">
        <w:t xml:space="preserve">        "StimulusType",</w:t>
      </w:r>
    </w:p>
    <w:p w14:paraId="1A07A3B0" w14:textId="77777777" w:rsidR="000313B3" w:rsidRPr="005E21AB" w:rsidRDefault="000313B3" w:rsidP="000313B3">
      <w:pPr>
        <w:pStyle w:val="JSON"/>
      </w:pPr>
      <w:r w:rsidRPr="005E21AB">
        <w:t xml:space="preserve">        "Subject",</w:t>
      </w:r>
    </w:p>
    <w:p w14:paraId="321F5E45" w14:textId="77777777" w:rsidR="000313B3" w:rsidRPr="005E21AB" w:rsidRDefault="000313B3" w:rsidP="000313B3">
      <w:pPr>
        <w:pStyle w:val="JSON"/>
      </w:pPr>
      <w:r w:rsidRPr="005E21AB">
        <w:t xml:space="preserve">        "SufficientEvidenceOfClaim",</w:t>
      </w:r>
    </w:p>
    <w:p w14:paraId="787053E8" w14:textId="77777777" w:rsidR="000313B3" w:rsidRPr="005E21AB" w:rsidRDefault="000313B3" w:rsidP="000313B3">
      <w:pPr>
        <w:pStyle w:val="JSON"/>
      </w:pPr>
      <w:r w:rsidRPr="005E21AB">
        <w:t xml:space="preserve">        "TargetAssessmentType",</w:t>
      </w:r>
    </w:p>
    <w:p w14:paraId="084FD921" w14:textId="77777777" w:rsidR="000313B3" w:rsidRPr="005E21AB" w:rsidRDefault="000313B3" w:rsidP="000313B3">
      <w:pPr>
        <w:pStyle w:val="JSON"/>
      </w:pPr>
      <w:r w:rsidRPr="005E21AB">
        <w:t xml:space="preserve">        "Version",</w:t>
      </w:r>
    </w:p>
    <w:p w14:paraId="7A49858D" w14:textId="77777777" w:rsidR="000313B3" w:rsidRPr="005E21AB" w:rsidRDefault="000313B3" w:rsidP="000313B3">
      <w:pPr>
        <w:pStyle w:val="JSON"/>
      </w:pPr>
      <w:r w:rsidRPr="005E21AB">
        <w:t xml:space="preserve">        "xmlns"</w:t>
      </w:r>
    </w:p>
    <w:p w14:paraId="719565C2" w14:textId="77777777" w:rsidR="000313B3" w:rsidRPr="005E21AB" w:rsidRDefault="000313B3" w:rsidP="000313B3">
      <w:pPr>
        <w:pStyle w:val="JSON"/>
      </w:pPr>
      <w:r w:rsidRPr="005E21AB">
        <w:t xml:space="preserve">    ]</w:t>
      </w:r>
    </w:p>
    <w:p w14:paraId="44F97C49" w14:textId="0D82B5C1" w:rsidR="00BD5FBB" w:rsidRPr="000313B3" w:rsidRDefault="000313B3" w:rsidP="00BD5FBB">
      <w:pPr>
        <w:pStyle w:val="JSON"/>
      </w:pPr>
      <w:r w:rsidRPr="005E21AB">
        <w:t>}</w:t>
      </w:r>
    </w:p>
    <w:p w14:paraId="3221E4E5" w14:textId="77777777" w:rsidR="00BD5FBB" w:rsidRDefault="00BD5FBB" w:rsidP="00BD5FBB">
      <w:pPr>
        <w:pStyle w:val="Heading2"/>
      </w:pPr>
      <w:bookmarkStart w:id="56" w:name="_Toc442363793"/>
      <w:r>
        <w:t>Examples</w:t>
      </w:r>
      <w:bookmarkEnd w:id="56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BD5FBB" w:rsidRPr="00EC67B5" w14:paraId="3DF712BC" w14:textId="77777777" w:rsidTr="00867131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59570001" w14:textId="77777777" w:rsidR="00BD5FBB" w:rsidRPr="00EC67B5" w:rsidRDefault="00BD5FBB" w:rsidP="00867131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79A805E5" w14:textId="77777777" w:rsidR="00BD5FBB" w:rsidRPr="00EC67B5" w:rsidRDefault="00BD5FBB" w:rsidP="00867131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BD5FBB" w14:paraId="5F5E28F9" w14:textId="77777777" w:rsidTr="00A22C8F">
        <w:trPr>
          <w:trHeight w:val="435"/>
        </w:trPr>
        <w:tc>
          <w:tcPr>
            <w:tcW w:w="8478" w:type="dxa"/>
            <w:vAlign w:val="center"/>
          </w:tcPr>
          <w:p w14:paraId="4A96898B" w14:textId="0A161056" w:rsidR="00BD5FBB" w:rsidRDefault="00BD5FBB" w:rsidP="00E325E3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="00E325E3">
              <w:rPr>
                <w:b/>
                <w:sz w:val="18"/>
                <w:szCs w:val="18"/>
              </w:rPr>
              <w:t>/itemMetadata</w:t>
            </w:r>
            <w:r w:rsidRPr="00BD69C0">
              <w:rPr>
                <w:b/>
                <w:sz w:val="18"/>
                <w:szCs w:val="18"/>
              </w:rPr>
              <w:t>?tenantId=53cd604ee4b0127edfb96ccf</w:t>
            </w:r>
          </w:p>
        </w:tc>
        <w:tc>
          <w:tcPr>
            <w:tcW w:w="1098" w:type="dxa"/>
            <w:vAlign w:val="center"/>
          </w:tcPr>
          <w:p w14:paraId="0C276BC5" w14:textId="77777777" w:rsidR="00BD5FBB" w:rsidRDefault="00BD5FBB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032137" w14:paraId="06121E94" w14:textId="77777777" w:rsidTr="00764239">
        <w:trPr>
          <w:trHeight w:val="426"/>
        </w:trPr>
        <w:tc>
          <w:tcPr>
            <w:tcW w:w="8478" w:type="dxa"/>
            <w:vAlign w:val="center"/>
          </w:tcPr>
          <w:p w14:paraId="1FDFB141" w14:textId="5A69D6A9" w:rsidR="00032137" w:rsidRPr="00EC67B5" w:rsidRDefault="00032137" w:rsidP="00764239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8E17AD"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itemMetadata</w:t>
            </w:r>
            <w:r w:rsidRPr="008E17AD">
              <w:rPr>
                <w:b/>
                <w:sz w:val="18"/>
                <w:szCs w:val="18"/>
              </w:rPr>
              <w:t>?tenantId=</w:t>
            </w:r>
            <w:r w:rsidRPr="00731480">
              <w:rPr>
                <w:b/>
                <w:color w:val="FF0000"/>
                <w:sz w:val="18"/>
                <w:szCs w:val="18"/>
              </w:rPr>
              <w:t>bad_tenant</w:t>
            </w:r>
            <w:r w:rsidR="00182D88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182D88" w:rsidRPr="00182D88">
              <w:rPr>
                <w:b/>
                <w:color w:val="000000" w:themeColor="text1"/>
                <w:sz w:val="18"/>
                <w:szCs w:val="18"/>
              </w:rPr>
              <w:t>(no data is returned)</w:t>
            </w:r>
          </w:p>
        </w:tc>
        <w:tc>
          <w:tcPr>
            <w:tcW w:w="1098" w:type="dxa"/>
            <w:vAlign w:val="center"/>
          </w:tcPr>
          <w:p w14:paraId="639FD743" w14:textId="3D0A97AF" w:rsidR="00032137" w:rsidRPr="00EC67B5" w:rsidRDefault="00182D88" w:rsidP="0076423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BD5FBB" w14:paraId="743C19A3" w14:textId="77777777" w:rsidTr="00A22C8F">
        <w:trPr>
          <w:trHeight w:val="426"/>
        </w:trPr>
        <w:tc>
          <w:tcPr>
            <w:tcW w:w="8478" w:type="dxa"/>
            <w:vAlign w:val="center"/>
          </w:tcPr>
          <w:p w14:paraId="3A56D271" w14:textId="64B46C75" w:rsidR="00BD5FBB" w:rsidRPr="00EC67B5" w:rsidRDefault="00BD5FBB" w:rsidP="00032137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8E17AD">
              <w:rPr>
                <w:b/>
                <w:sz w:val="18"/>
                <w:szCs w:val="18"/>
              </w:rPr>
              <w:t>/</w:t>
            </w:r>
            <w:r w:rsidR="00E325E3">
              <w:rPr>
                <w:b/>
                <w:sz w:val="18"/>
                <w:szCs w:val="18"/>
              </w:rPr>
              <w:t>itemMetadata</w:t>
            </w:r>
            <w:r w:rsidR="0003213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14:paraId="2FD407CD" w14:textId="5436638F" w:rsidR="00BD5FBB" w:rsidRPr="00EC67B5" w:rsidRDefault="00BD5FBB" w:rsidP="00867131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  <w:r w:rsidR="00032137">
              <w:rPr>
                <w:sz w:val="18"/>
                <w:szCs w:val="18"/>
              </w:rPr>
              <w:t>0</w:t>
            </w:r>
          </w:p>
        </w:tc>
      </w:tr>
    </w:tbl>
    <w:p w14:paraId="30B09DD2" w14:textId="77777777" w:rsidR="00BD5FBB" w:rsidRPr="00664558" w:rsidRDefault="00BD5FBB" w:rsidP="00BD5FBB"/>
    <w:p w14:paraId="0521C202" w14:textId="6E31EAA2" w:rsidR="008F0C17" w:rsidRDefault="008F0C17" w:rsidP="008F0C17">
      <w:pPr>
        <w:pStyle w:val="Heading1"/>
      </w:pPr>
      <w:bookmarkStart w:id="57" w:name="_Toc442363794"/>
      <w:r>
        <w:lastRenderedPageBreak/>
        <w:t>/itemMetadataValu</w:t>
      </w:r>
      <w:r w:rsidR="00D17EB4">
        <w:t>e</w:t>
      </w:r>
      <w:r w:rsidRPr="00F93637">
        <w:t xml:space="preserve"> </w:t>
      </w:r>
      <w:r>
        <w:t>(GET)</w:t>
      </w:r>
      <w:bookmarkEnd w:id="57"/>
    </w:p>
    <w:p w14:paraId="7B1C68BE" w14:textId="77777777" w:rsidR="008F0C17" w:rsidRDefault="008F0C17" w:rsidP="008F0C17">
      <w:pPr>
        <w:pStyle w:val="Heading2"/>
      </w:pPr>
      <w:bookmarkStart w:id="58" w:name="_Toc442363795"/>
      <w:r>
        <w:t>Overview</w:t>
      </w:r>
      <w:bookmarkEnd w:id="58"/>
    </w:p>
    <w:p w14:paraId="42A72AB4" w14:textId="37D541C6" w:rsidR="008F0C17" w:rsidRPr="00583ACA" w:rsidRDefault="00D17EB4" w:rsidP="008F0C17">
      <w:r>
        <w:t xml:space="preserve">Obtain the </w:t>
      </w:r>
      <w:r w:rsidR="008F0C17" w:rsidRPr="00BD5FBB">
        <w:t xml:space="preserve">set of </w:t>
      </w:r>
      <w:r>
        <w:t>valid values for the specified Metadata attribute</w:t>
      </w:r>
      <w:r w:rsidR="008F0C17" w:rsidRPr="00BD5FBB">
        <w:t>.</w:t>
      </w:r>
      <w:r w:rsidR="00825A04">
        <w:t xml:space="preserve"> The metadataKey is optional: if no value is provided, all keys and all values will be returned (</w:t>
      </w:r>
      <w:r w:rsidR="00752E3E">
        <w:t>in a paginated manner).</w:t>
      </w:r>
    </w:p>
    <w:p w14:paraId="221E1F7F" w14:textId="75F3C2D5" w:rsidR="008F0C17" w:rsidRDefault="005D5A71" w:rsidP="008F0C17">
      <w:pPr>
        <w:pStyle w:val="Heading2"/>
      </w:pPr>
      <w:bookmarkStart w:id="59" w:name="_Toc442363796"/>
      <w:r>
        <w:t>HTTP Request [Public</w:t>
      </w:r>
      <w:r w:rsidR="008F0C17">
        <w:t xml:space="preserve"> API]</w:t>
      </w:r>
      <w:bookmarkEnd w:id="59"/>
    </w:p>
    <w:p w14:paraId="78AB1862" w14:textId="5BBBF0F5" w:rsidR="008F0C17" w:rsidRPr="002A7B4D" w:rsidRDefault="008F0C17" w:rsidP="008F0C17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>
        <w:rPr>
          <w:sz w:val="18"/>
          <w:szCs w:val="18"/>
        </w:rPr>
        <w:t>GET /</w:t>
      </w:r>
      <w:r w:rsidR="00D17EB4">
        <w:rPr>
          <w:sz w:val="18"/>
          <w:szCs w:val="18"/>
        </w:rPr>
        <w:t>itemMetadataValue</w:t>
      </w:r>
      <w:r w:rsidR="00CD1293">
        <w:rPr>
          <w:sz w:val="18"/>
          <w:szCs w:val="18"/>
        </w:rPr>
        <w:t>?metadataKey={key}</w:t>
      </w:r>
      <w:r w:rsidR="000C74FD">
        <w:rPr>
          <w:sz w:val="18"/>
          <w:szCs w:val="18"/>
        </w:rPr>
        <w:t>&amp;tenantId={tenant_id}</w:t>
      </w:r>
    </w:p>
    <w:p w14:paraId="56D37238" w14:textId="77777777" w:rsidR="008F0C17" w:rsidRDefault="008F0C17" w:rsidP="008F0C17">
      <w:pPr>
        <w:pStyle w:val="Heading2"/>
      </w:pPr>
      <w:bookmarkStart w:id="60" w:name="_Toc442363797"/>
      <w:r>
        <w:t>Path Parameters</w:t>
      </w:r>
      <w:bookmarkEnd w:id="60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8F0C17" w:rsidRPr="00271809" w14:paraId="542CD089" w14:textId="77777777" w:rsidTr="00C65219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D1A9AF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676228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D9298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625D80A6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381D3952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8F0C17" w:rsidRPr="00271809" w14:paraId="3F1AEF4A" w14:textId="77777777" w:rsidTr="00C65219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48F820" w14:textId="53E82799" w:rsidR="008F0C17" w:rsidRPr="00271809" w:rsidRDefault="00CD1293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63D418" w14:textId="77777777" w:rsidR="008F0C17" w:rsidRPr="00271809" w:rsidRDefault="008F0C17" w:rsidP="00C65219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CC68D9" w14:textId="77777777" w:rsidR="008F0C17" w:rsidRPr="00271809" w:rsidRDefault="008F0C17" w:rsidP="00C65219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14DF154A" w14:textId="77777777" w:rsidR="008F0C17" w:rsidRPr="00271809" w:rsidRDefault="008F0C17" w:rsidP="00C65219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D408429" w14:textId="77777777" w:rsidR="008F0C17" w:rsidRPr="00271809" w:rsidRDefault="008F0C17" w:rsidP="00C65219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075AADEC" w14:textId="77777777" w:rsidR="008F0C17" w:rsidRDefault="008F0C17" w:rsidP="008F0C17">
      <w:pPr>
        <w:pStyle w:val="Heading2"/>
      </w:pPr>
      <w:bookmarkStart w:id="61" w:name="_Toc442363798"/>
      <w:r>
        <w:t>Request Parameters</w:t>
      </w:r>
      <w:bookmarkEnd w:id="61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8F0C17" w:rsidRPr="00271809" w14:paraId="553D085D" w14:textId="77777777" w:rsidTr="00C65219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CEE783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946FF1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976B36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48F8B75B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089EF581" w14:textId="77777777" w:rsidR="008F0C17" w:rsidRPr="00271809" w:rsidRDefault="008F0C1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0C74FD" w:rsidRPr="00271809" w14:paraId="363B43CD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17D380" w14:textId="77777777" w:rsidR="000C74FD" w:rsidRPr="00271809" w:rsidRDefault="000C74F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tenantId={tenant_id}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19AFF1" w14:textId="77777777" w:rsidR="000C74FD" w:rsidRPr="00271809" w:rsidRDefault="000C74F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7F6D3E" w14:textId="77777777" w:rsidR="000C74FD" w:rsidRPr="00271809" w:rsidRDefault="000C74FD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508EC24F" w14:textId="77777777" w:rsidR="000C74FD" w:rsidRPr="00271809" w:rsidRDefault="000C74F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0FC121ED" w14:textId="77777777" w:rsidR="000C74FD" w:rsidRDefault="000C74FD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7F3F30AC" w14:textId="77777777" w:rsidR="000C74FD" w:rsidRPr="00271809" w:rsidRDefault="000C74FD" w:rsidP="00434FEB">
            <w:pPr>
              <w:spacing w:before="0"/>
              <w:rPr>
                <w:sz w:val="18"/>
                <w:szCs w:val="18"/>
              </w:rPr>
            </w:pPr>
          </w:p>
        </w:tc>
      </w:tr>
      <w:tr w:rsidR="00CD1293" w:rsidRPr="00271809" w14:paraId="1D3BE665" w14:textId="77777777" w:rsidTr="00C65219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800446" w14:textId="69302872" w:rsidR="00CD1293" w:rsidRPr="00825A04" w:rsidRDefault="00CD1293" w:rsidP="00C65219">
            <w:pPr>
              <w:spacing w:before="0"/>
              <w:rPr>
                <w:i/>
                <w:sz w:val="18"/>
                <w:szCs w:val="18"/>
              </w:rPr>
            </w:pPr>
            <w:r w:rsidRPr="00825A04">
              <w:rPr>
                <w:i/>
                <w:sz w:val="18"/>
                <w:szCs w:val="18"/>
              </w:rPr>
              <w:t>metadataKey={key}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30A14F" w14:textId="48274A05" w:rsidR="00CD1293" w:rsidRDefault="00CD1293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A93029" w14:textId="03B098F9" w:rsidR="00CD1293" w:rsidRPr="0035027D" w:rsidRDefault="00CD1293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metadata attribute</w:t>
            </w:r>
          </w:p>
        </w:tc>
        <w:tc>
          <w:tcPr>
            <w:tcW w:w="2610" w:type="dxa"/>
            <w:vAlign w:val="center"/>
          </w:tcPr>
          <w:p w14:paraId="79A97446" w14:textId="345CDA51" w:rsidR="00CD1293" w:rsidRDefault="00CD1293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valid metadata field. Invalid fields are ignored. </w:t>
            </w:r>
            <w:r w:rsidRPr="00343577">
              <w:rPr>
                <w:sz w:val="18"/>
                <w:szCs w:val="18"/>
              </w:rPr>
              <w:t>To obtain the list of available metadata, use the GET /itemMetadata API call.</w:t>
            </w:r>
          </w:p>
        </w:tc>
        <w:tc>
          <w:tcPr>
            <w:tcW w:w="810" w:type="dxa"/>
            <w:vAlign w:val="center"/>
          </w:tcPr>
          <w:p w14:paraId="74DEAA65" w14:textId="174B2A63" w:rsidR="00CD1293" w:rsidRDefault="00CD1293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0AFD89A4" w14:textId="77777777" w:rsidR="008F0C17" w:rsidRDefault="008F0C17" w:rsidP="008F0C17">
      <w:pPr>
        <w:pStyle w:val="Heading2"/>
      </w:pPr>
      <w:bookmarkStart w:id="62" w:name="_Toc442363799"/>
      <w:r>
        <w:t>Request Body</w:t>
      </w:r>
      <w:bookmarkEnd w:id="62"/>
    </w:p>
    <w:p w14:paraId="617FF340" w14:textId="77777777" w:rsidR="00A10383" w:rsidRDefault="00A10383" w:rsidP="00A10383">
      <w:pPr>
        <w:pStyle w:val="JSON"/>
      </w:pPr>
      <w:r>
        <w:t>GET /testitembank/itemMetadataValue?metadataKey=Subject&amp;tenantId=52614674e4b0f8db9d8384b6 HTTP/1.1</w:t>
      </w:r>
    </w:p>
    <w:p w14:paraId="0420205E" w14:textId="77777777" w:rsidR="008F0C17" w:rsidRDefault="008F0C17" w:rsidP="008F0C17">
      <w:pPr>
        <w:pStyle w:val="JSON"/>
      </w:pPr>
      <w:r>
        <w:t xml:space="preserve">Host: </w:t>
      </w:r>
      <w:r w:rsidRPr="00FC23C9">
        <w:rPr>
          <w:i/>
        </w:rPr>
        <w:t>your-tib-server</w:t>
      </w:r>
    </w:p>
    <w:p w14:paraId="5F867383" w14:textId="77777777" w:rsidR="008F0C17" w:rsidRDefault="008F0C17" w:rsidP="008F0C17">
      <w:pPr>
        <w:pStyle w:val="JSON"/>
      </w:pPr>
      <w:r>
        <w:t>Accept: application/json</w:t>
      </w:r>
    </w:p>
    <w:p w14:paraId="440A5FBA" w14:textId="77777777" w:rsidR="008F0C17" w:rsidRDefault="008F0C17" w:rsidP="008F0C17">
      <w:pPr>
        <w:pStyle w:val="JSON"/>
      </w:pPr>
      <w:r>
        <w:t xml:space="preserve">Authorization: Bearer </w:t>
      </w:r>
      <w:r w:rsidRPr="00FC23C9">
        <w:rPr>
          <w:i/>
        </w:rPr>
        <w:t>oath-token-here</w:t>
      </w:r>
    </w:p>
    <w:p w14:paraId="5D073511" w14:textId="77777777" w:rsidR="008F0C17" w:rsidRDefault="008F0C17" w:rsidP="008F0C17">
      <w:pPr>
        <w:pStyle w:val="JSON"/>
      </w:pPr>
      <w:r>
        <w:t>Content-Type: application/json</w:t>
      </w:r>
    </w:p>
    <w:p w14:paraId="788BA67D" w14:textId="77777777" w:rsidR="008F0C17" w:rsidRDefault="008F0C17" w:rsidP="008F0C17">
      <w:pPr>
        <w:pStyle w:val="Heading2"/>
      </w:pPr>
      <w:bookmarkStart w:id="63" w:name="_Toc442363800"/>
      <w:r>
        <w:t>Response</w:t>
      </w:r>
      <w:bookmarkEnd w:id="63"/>
    </w:p>
    <w:p w14:paraId="207EF708" w14:textId="7C06CEB2" w:rsidR="008F0C17" w:rsidRDefault="008F0C17" w:rsidP="008F0C17">
      <w:r w:rsidRPr="00EC67B5">
        <w:t xml:space="preserve">If successful, this method returns </w:t>
      </w:r>
      <w:r>
        <w:t xml:space="preserve">a JSON object with </w:t>
      </w:r>
      <w:r w:rsidRPr="00BD5FBB">
        <w:t xml:space="preserve">a unique set of all available item metadata </w:t>
      </w:r>
      <w:r w:rsidR="00D17EB4">
        <w:t xml:space="preserve">values for the selected metadata attribute, </w:t>
      </w:r>
      <w:r>
        <w:t>for items be</w:t>
      </w:r>
      <w:r w:rsidR="00A10383">
        <w:t>longing to the specified tenant. In the example below, the request seeks to find the possible values Subject can have for a specific tenant. The result returns three values: ELA, Student Help, and Math. As with all Metadat</w:t>
      </w:r>
      <w:r w:rsidR="0028025F">
        <w:t>a, the keys are case sensitive.</w:t>
      </w:r>
    </w:p>
    <w:p w14:paraId="30D7FA1E" w14:textId="77777777" w:rsidR="00A10383" w:rsidRPr="00BD5FBB" w:rsidRDefault="00A10383" w:rsidP="008F0C17"/>
    <w:p w14:paraId="41D7BDDB" w14:textId="77777777" w:rsidR="008F0C17" w:rsidRPr="005E21AB" w:rsidRDefault="008F0C17" w:rsidP="008F0C17">
      <w:pPr>
        <w:pStyle w:val="JSON"/>
      </w:pPr>
      <w:r w:rsidRPr="005E21AB">
        <w:t>{</w:t>
      </w:r>
    </w:p>
    <w:p w14:paraId="7761617C" w14:textId="57524BCD" w:rsidR="00A10383" w:rsidRDefault="00A10383" w:rsidP="00A10383">
      <w:pPr>
        <w:pStyle w:val="JSON"/>
      </w:pPr>
      <w:r>
        <w:t>"searchResults": [</w:t>
      </w:r>
    </w:p>
    <w:p w14:paraId="6DE5BAA5" w14:textId="77777777" w:rsidR="00A10383" w:rsidRDefault="00A10383" w:rsidP="00A10383">
      <w:pPr>
        <w:pStyle w:val="JSON"/>
      </w:pPr>
      <w:r>
        <w:t xml:space="preserve">        {</w:t>
      </w:r>
    </w:p>
    <w:p w14:paraId="21363BA9" w14:textId="77777777" w:rsidR="00A10383" w:rsidRDefault="00A10383" w:rsidP="00A10383">
      <w:pPr>
        <w:pStyle w:val="JSON"/>
      </w:pPr>
      <w:r>
        <w:t xml:space="preserve">            "id": "5643afbee4b0d7f3a477781e",</w:t>
      </w:r>
    </w:p>
    <w:p w14:paraId="389B95A4" w14:textId="77777777" w:rsidR="00A10383" w:rsidRDefault="00A10383" w:rsidP="00A10383">
      <w:pPr>
        <w:pStyle w:val="JSON"/>
      </w:pPr>
      <w:r>
        <w:t xml:space="preserve">            "tenantId": "52614674e4b0f8db9d8384b6",</w:t>
      </w:r>
    </w:p>
    <w:p w14:paraId="43C886D9" w14:textId="77777777" w:rsidR="00A10383" w:rsidRDefault="00A10383" w:rsidP="00A10383">
      <w:pPr>
        <w:pStyle w:val="JSON"/>
      </w:pPr>
      <w:r>
        <w:t xml:space="preserve">            "metadataKey": "Subject",</w:t>
      </w:r>
    </w:p>
    <w:p w14:paraId="7EEA1D9A" w14:textId="77777777" w:rsidR="00A10383" w:rsidRDefault="00A10383" w:rsidP="00A10383">
      <w:pPr>
        <w:pStyle w:val="JSON"/>
      </w:pPr>
      <w:r>
        <w:lastRenderedPageBreak/>
        <w:t xml:space="preserve">            "metadataValue": "ELA"</w:t>
      </w:r>
    </w:p>
    <w:p w14:paraId="767E96ED" w14:textId="77777777" w:rsidR="00A10383" w:rsidRDefault="00A10383" w:rsidP="00A10383">
      <w:pPr>
        <w:pStyle w:val="JSON"/>
      </w:pPr>
      <w:r>
        <w:t xml:space="preserve">        },</w:t>
      </w:r>
    </w:p>
    <w:p w14:paraId="7170F735" w14:textId="77777777" w:rsidR="00A10383" w:rsidRDefault="00A10383" w:rsidP="00A10383">
      <w:pPr>
        <w:pStyle w:val="JSON"/>
      </w:pPr>
      <w:r>
        <w:t xml:space="preserve">        {</w:t>
      </w:r>
    </w:p>
    <w:p w14:paraId="15C8A8DD" w14:textId="77777777" w:rsidR="00A10383" w:rsidRDefault="00A10383" w:rsidP="00A10383">
      <w:pPr>
        <w:pStyle w:val="JSON"/>
      </w:pPr>
      <w:r>
        <w:t xml:space="preserve">            "id": "5643afd9e4b0d7f3a47782c3",</w:t>
      </w:r>
    </w:p>
    <w:p w14:paraId="4E02DC75" w14:textId="77777777" w:rsidR="00A10383" w:rsidRDefault="00A10383" w:rsidP="00A10383">
      <w:pPr>
        <w:pStyle w:val="JSON"/>
      </w:pPr>
      <w:r>
        <w:t xml:space="preserve">            "tenantId": "52614674e4b0f8db9d8384b6",</w:t>
      </w:r>
    </w:p>
    <w:p w14:paraId="5ED05ADB" w14:textId="77777777" w:rsidR="00A10383" w:rsidRDefault="00A10383" w:rsidP="00A10383">
      <w:pPr>
        <w:pStyle w:val="JSON"/>
      </w:pPr>
      <w:r>
        <w:t xml:space="preserve">            "metadataKey": "Subject",</w:t>
      </w:r>
    </w:p>
    <w:p w14:paraId="7A3A620A" w14:textId="77777777" w:rsidR="00A10383" w:rsidRDefault="00A10383" w:rsidP="00A10383">
      <w:pPr>
        <w:pStyle w:val="JSON"/>
      </w:pPr>
      <w:r>
        <w:t xml:space="preserve">            "metadataValue": "Student Help"</w:t>
      </w:r>
    </w:p>
    <w:p w14:paraId="2CD01BB6" w14:textId="77777777" w:rsidR="00A10383" w:rsidRDefault="00A10383" w:rsidP="00A10383">
      <w:pPr>
        <w:pStyle w:val="JSON"/>
      </w:pPr>
      <w:r>
        <w:t xml:space="preserve">        },</w:t>
      </w:r>
    </w:p>
    <w:p w14:paraId="46C3D52E" w14:textId="77777777" w:rsidR="00A10383" w:rsidRDefault="00A10383" w:rsidP="00A10383">
      <w:pPr>
        <w:pStyle w:val="JSON"/>
      </w:pPr>
      <w:r>
        <w:t xml:space="preserve">        {</w:t>
      </w:r>
    </w:p>
    <w:p w14:paraId="61D62B29" w14:textId="77777777" w:rsidR="00A10383" w:rsidRDefault="00A10383" w:rsidP="00A10383">
      <w:pPr>
        <w:pStyle w:val="JSON"/>
      </w:pPr>
      <w:r>
        <w:t xml:space="preserve">            "id": "5643c6fee4b0d7f3a4785eb4",</w:t>
      </w:r>
    </w:p>
    <w:p w14:paraId="7042C1D9" w14:textId="77777777" w:rsidR="00A10383" w:rsidRDefault="00A10383" w:rsidP="00A10383">
      <w:pPr>
        <w:pStyle w:val="JSON"/>
      </w:pPr>
      <w:r>
        <w:t xml:space="preserve">            "tenantId": "52614674e4b0f8db9d8384b6",</w:t>
      </w:r>
    </w:p>
    <w:p w14:paraId="4C1388A2" w14:textId="77777777" w:rsidR="00A10383" w:rsidRDefault="00A10383" w:rsidP="00A10383">
      <w:pPr>
        <w:pStyle w:val="JSON"/>
      </w:pPr>
      <w:r>
        <w:t xml:space="preserve">            "metadataKey": "Subject",</w:t>
      </w:r>
    </w:p>
    <w:p w14:paraId="246D90C9" w14:textId="77777777" w:rsidR="00A10383" w:rsidRDefault="00A10383" w:rsidP="00A10383">
      <w:pPr>
        <w:pStyle w:val="JSON"/>
      </w:pPr>
      <w:r>
        <w:t xml:space="preserve">            "metadataValue": "MATH"</w:t>
      </w:r>
    </w:p>
    <w:p w14:paraId="1A583202" w14:textId="77777777" w:rsidR="00A10383" w:rsidRDefault="00A10383" w:rsidP="00A10383">
      <w:pPr>
        <w:pStyle w:val="JSON"/>
      </w:pPr>
      <w:r>
        <w:t xml:space="preserve">        }</w:t>
      </w:r>
    </w:p>
    <w:p w14:paraId="4483390A" w14:textId="77777777" w:rsidR="00A10383" w:rsidRDefault="00A10383" w:rsidP="00A10383">
      <w:pPr>
        <w:pStyle w:val="JSON"/>
      </w:pPr>
      <w:r>
        <w:t xml:space="preserve">    ],</w:t>
      </w:r>
    </w:p>
    <w:p w14:paraId="793004F4" w14:textId="77777777" w:rsidR="00A10383" w:rsidRDefault="00A10383" w:rsidP="00A10383">
      <w:pPr>
        <w:pStyle w:val="JSON"/>
      </w:pPr>
      <w:r>
        <w:t xml:space="preserve">    "currentPage": 0,</w:t>
      </w:r>
    </w:p>
    <w:p w14:paraId="423AFA0E" w14:textId="77777777" w:rsidR="00A10383" w:rsidRDefault="00A10383" w:rsidP="00A10383">
      <w:pPr>
        <w:pStyle w:val="JSON"/>
      </w:pPr>
      <w:r>
        <w:t xml:space="preserve">    "returnCount": 3,</w:t>
      </w:r>
    </w:p>
    <w:p w14:paraId="6B97B6D6" w14:textId="77777777" w:rsidR="00A10383" w:rsidRDefault="00A10383" w:rsidP="00A10383">
      <w:pPr>
        <w:pStyle w:val="JSON"/>
      </w:pPr>
      <w:r>
        <w:t xml:space="preserve">    "pageSize": 10,</w:t>
      </w:r>
    </w:p>
    <w:p w14:paraId="364E2215" w14:textId="77777777" w:rsidR="00A10383" w:rsidRDefault="00A10383" w:rsidP="00A10383">
      <w:pPr>
        <w:pStyle w:val="JSON"/>
      </w:pPr>
      <w:r>
        <w:t xml:space="preserve">    "totalCount": 3,</w:t>
      </w:r>
    </w:p>
    <w:p w14:paraId="6E7E60A9" w14:textId="77777777" w:rsidR="00A10383" w:rsidRDefault="00A10383" w:rsidP="00A10383">
      <w:pPr>
        <w:pStyle w:val="JSON"/>
      </w:pPr>
      <w:r>
        <w:t xml:space="preserve">    "sortKey": "_id",</w:t>
      </w:r>
    </w:p>
    <w:p w14:paraId="014F15DB" w14:textId="77777777" w:rsidR="00A10383" w:rsidRDefault="00A10383" w:rsidP="00A10383">
      <w:pPr>
        <w:pStyle w:val="JSON"/>
      </w:pPr>
      <w:r>
        <w:t xml:space="preserve">    "sortDirection": "ASC",</w:t>
      </w:r>
    </w:p>
    <w:p w14:paraId="520619BF" w14:textId="77777777" w:rsidR="00A10383" w:rsidRDefault="00A10383" w:rsidP="00A10383">
      <w:pPr>
        <w:pStyle w:val="JSON"/>
      </w:pPr>
      <w:r>
        <w:t xml:space="preserve">    "nextPageUrl": null,</w:t>
      </w:r>
    </w:p>
    <w:p w14:paraId="4F168E27" w14:textId="77777777" w:rsidR="00A10383" w:rsidRDefault="00A10383" w:rsidP="00A10383">
      <w:pPr>
        <w:pStyle w:val="JSON"/>
      </w:pPr>
      <w:r>
        <w:t xml:space="preserve">    "prevPageUrl": null</w:t>
      </w:r>
    </w:p>
    <w:p w14:paraId="52890BBD" w14:textId="68426CBC" w:rsidR="008F0C17" w:rsidRPr="000313B3" w:rsidRDefault="008F0C17" w:rsidP="00A10383">
      <w:pPr>
        <w:pStyle w:val="JSON"/>
      </w:pPr>
      <w:r w:rsidRPr="005E21AB">
        <w:t>}</w:t>
      </w:r>
    </w:p>
    <w:p w14:paraId="6E942341" w14:textId="77777777" w:rsidR="008F0C17" w:rsidRDefault="008F0C17" w:rsidP="008F0C17">
      <w:pPr>
        <w:pStyle w:val="Heading2"/>
      </w:pPr>
      <w:bookmarkStart w:id="64" w:name="_Toc442363801"/>
      <w:r>
        <w:t>Examples</w:t>
      </w:r>
      <w:bookmarkEnd w:id="6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8F0C17" w:rsidRPr="00EC67B5" w14:paraId="30C39ECC" w14:textId="77777777" w:rsidTr="00C65219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44196D66" w14:textId="77777777" w:rsidR="008F0C17" w:rsidRPr="00EC67B5" w:rsidRDefault="008F0C17" w:rsidP="00C65219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1E86B467" w14:textId="77777777" w:rsidR="008F0C17" w:rsidRPr="00EC67B5" w:rsidRDefault="008F0C17" w:rsidP="00C65219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D87CB8" w14:paraId="5CC827B3" w14:textId="77777777" w:rsidTr="00F27468">
        <w:trPr>
          <w:trHeight w:val="489"/>
        </w:trPr>
        <w:tc>
          <w:tcPr>
            <w:tcW w:w="8478" w:type="dxa"/>
            <w:vAlign w:val="center"/>
          </w:tcPr>
          <w:p w14:paraId="0FDA4358" w14:textId="77777777" w:rsidR="00D87CB8" w:rsidRDefault="00D87CB8" w:rsidP="00F2746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BD69C0">
              <w:rPr>
                <w:b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itemMetadataValue</w:t>
            </w:r>
            <w:r w:rsidRPr="00BD69C0">
              <w:rPr>
                <w:b/>
                <w:sz w:val="18"/>
                <w:szCs w:val="18"/>
              </w:rPr>
              <w:t>?tenantId=53cd604ee4b0127edfb96ccf</w:t>
            </w:r>
            <w:r>
              <w:rPr>
                <w:b/>
                <w:sz w:val="18"/>
                <w:szCs w:val="18"/>
              </w:rPr>
              <w:t>&amp;metadataKey=Subject</w:t>
            </w:r>
          </w:p>
        </w:tc>
        <w:tc>
          <w:tcPr>
            <w:tcW w:w="1098" w:type="dxa"/>
            <w:vAlign w:val="center"/>
          </w:tcPr>
          <w:p w14:paraId="435631FA" w14:textId="77777777" w:rsidR="00D87CB8" w:rsidRDefault="00D87CB8" w:rsidP="00F274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8F0C17" w14:paraId="1238B6C2" w14:textId="77777777" w:rsidTr="00D87CB8">
        <w:trPr>
          <w:trHeight w:val="489"/>
        </w:trPr>
        <w:tc>
          <w:tcPr>
            <w:tcW w:w="8478" w:type="dxa"/>
            <w:vAlign w:val="center"/>
          </w:tcPr>
          <w:p w14:paraId="5BAFC79B" w14:textId="4874E34E" w:rsidR="008F0C17" w:rsidRDefault="008F0C17" w:rsidP="00D87CB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BD69C0">
              <w:rPr>
                <w:b/>
                <w:sz w:val="18"/>
                <w:szCs w:val="18"/>
              </w:rPr>
              <w:t>/</w:t>
            </w:r>
            <w:r w:rsidR="00D17EB4">
              <w:rPr>
                <w:sz w:val="18"/>
                <w:szCs w:val="18"/>
              </w:rPr>
              <w:t>itemMetadataValue</w:t>
            </w:r>
            <w:r w:rsidRPr="00BD69C0">
              <w:rPr>
                <w:b/>
                <w:sz w:val="18"/>
                <w:szCs w:val="18"/>
              </w:rPr>
              <w:t>?tenantId=53cd604ee4b0127edfb96ccf</w:t>
            </w:r>
            <w:r w:rsidR="00D87CB8">
              <w:rPr>
                <w:b/>
                <w:sz w:val="18"/>
                <w:szCs w:val="18"/>
              </w:rPr>
              <w:t xml:space="preserve"> (no key provided: all keys and all values are returned)</w:t>
            </w:r>
          </w:p>
        </w:tc>
        <w:tc>
          <w:tcPr>
            <w:tcW w:w="1098" w:type="dxa"/>
            <w:vAlign w:val="center"/>
          </w:tcPr>
          <w:p w14:paraId="01897ACD" w14:textId="77777777" w:rsidR="008F0C17" w:rsidRDefault="008F0C17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8F0C17" w14:paraId="3E12F208" w14:textId="77777777" w:rsidTr="00D17EB4">
        <w:trPr>
          <w:trHeight w:val="228"/>
        </w:trPr>
        <w:tc>
          <w:tcPr>
            <w:tcW w:w="8478" w:type="dxa"/>
            <w:vAlign w:val="center"/>
          </w:tcPr>
          <w:p w14:paraId="24C7F15E" w14:textId="2686D53A" w:rsidR="008F0C17" w:rsidRPr="00EC67B5" w:rsidRDefault="008F0C17" w:rsidP="00CD1293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8E17AD">
              <w:rPr>
                <w:b/>
                <w:sz w:val="18"/>
                <w:szCs w:val="18"/>
              </w:rPr>
              <w:t>/</w:t>
            </w:r>
            <w:r w:rsidR="00D17EB4">
              <w:rPr>
                <w:sz w:val="18"/>
                <w:szCs w:val="18"/>
              </w:rPr>
              <w:t xml:space="preserve"> itemMetadataValue</w:t>
            </w:r>
            <w:r w:rsidRPr="008E17AD">
              <w:rPr>
                <w:b/>
                <w:sz w:val="18"/>
                <w:szCs w:val="18"/>
              </w:rPr>
              <w:t>?tenantId=</w:t>
            </w:r>
            <w:r w:rsidRPr="00731480">
              <w:rPr>
                <w:b/>
                <w:color w:val="FF0000"/>
                <w:sz w:val="18"/>
                <w:szCs w:val="18"/>
              </w:rPr>
              <w:t>bad_tenant</w:t>
            </w:r>
            <w:r w:rsidR="00CD1293">
              <w:rPr>
                <w:b/>
                <w:color w:val="000000" w:themeColor="text1"/>
                <w:sz w:val="18"/>
                <w:szCs w:val="18"/>
              </w:rPr>
              <w:t>&amp;</w:t>
            </w:r>
            <w:r w:rsidR="00CD1293" w:rsidRPr="00CD1293">
              <w:rPr>
                <w:b/>
                <w:color w:val="000000" w:themeColor="text1"/>
                <w:sz w:val="18"/>
                <w:szCs w:val="18"/>
              </w:rPr>
              <w:t>metadataKey=Language</w:t>
            </w:r>
          </w:p>
        </w:tc>
        <w:tc>
          <w:tcPr>
            <w:tcW w:w="1098" w:type="dxa"/>
            <w:vAlign w:val="center"/>
          </w:tcPr>
          <w:p w14:paraId="25836DAB" w14:textId="35C097E7" w:rsidR="008F0C17" w:rsidRPr="00EC67B5" w:rsidRDefault="00D87CB8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D87CB8" w14:paraId="646C6AB1" w14:textId="77777777" w:rsidTr="00F27468">
        <w:trPr>
          <w:trHeight w:val="192"/>
        </w:trPr>
        <w:tc>
          <w:tcPr>
            <w:tcW w:w="8478" w:type="dxa"/>
            <w:vAlign w:val="center"/>
          </w:tcPr>
          <w:p w14:paraId="12B612B3" w14:textId="7EEC0B2B" w:rsidR="00D87CB8" w:rsidRPr="00EC67B5" w:rsidRDefault="00D87CB8" w:rsidP="00F2746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>
              <w:rPr>
                <w:sz w:val="18"/>
                <w:szCs w:val="18"/>
              </w:rPr>
              <w:t xml:space="preserve"> itemMetadataValue?</w:t>
            </w:r>
            <w:r w:rsidRPr="008E17AD">
              <w:rPr>
                <w:b/>
                <w:sz w:val="18"/>
                <w:szCs w:val="18"/>
              </w:rPr>
              <w:t>tenantId=</w:t>
            </w:r>
            <w:r w:rsidRPr="00BD69C0">
              <w:rPr>
                <w:b/>
                <w:sz w:val="18"/>
                <w:szCs w:val="18"/>
              </w:rPr>
              <w:t>53cd604ee4b0127edfb96ccf</w:t>
            </w:r>
            <w:r>
              <w:rPr>
                <w:b/>
                <w:sz w:val="18"/>
                <w:szCs w:val="18"/>
              </w:rPr>
              <w:t>&amp;metadataKey=foobar</w:t>
            </w:r>
            <w:r>
              <w:rPr>
                <w:b/>
                <w:sz w:val="18"/>
                <w:szCs w:val="18"/>
              </w:rPr>
              <w:t xml:space="preserve"> (invalid key)</w:t>
            </w:r>
          </w:p>
        </w:tc>
        <w:tc>
          <w:tcPr>
            <w:tcW w:w="1098" w:type="dxa"/>
            <w:vAlign w:val="center"/>
          </w:tcPr>
          <w:p w14:paraId="6DF829E7" w14:textId="77777777" w:rsidR="00D87CB8" w:rsidRPr="00EC67B5" w:rsidRDefault="00D87CB8" w:rsidP="00F274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8F0C17" w14:paraId="329C8960" w14:textId="77777777" w:rsidTr="00C65219">
        <w:trPr>
          <w:trHeight w:val="192"/>
        </w:trPr>
        <w:tc>
          <w:tcPr>
            <w:tcW w:w="8478" w:type="dxa"/>
            <w:vAlign w:val="center"/>
          </w:tcPr>
          <w:p w14:paraId="77DBE1E0" w14:textId="3386E1EB" w:rsidR="008F0C17" w:rsidRPr="00EC67B5" w:rsidRDefault="008F0C17" w:rsidP="00D87CB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 w:rsidR="00D17EB4">
              <w:rPr>
                <w:sz w:val="18"/>
                <w:szCs w:val="18"/>
              </w:rPr>
              <w:t xml:space="preserve"> itemMetadataValue</w:t>
            </w:r>
            <w:r w:rsidR="00CD1293">
              <w:rPr>
                <w:sz w:val="18"/>
                <w:szCs w:val="18"/>
              </w:rPr>
              <w:t>?</w:t>
            </w:r>
            <w:r w:rsidR="00CD1293">
              <w:rPr>
                <w:b/>
                <w:sz w:val="18"/>
                <w:szCs w:val="18"/>
              </w:rPr>
              <w:t>metadataKey=foobar</w:t>
            </w:r>
          </w:p>
        </w:tc>
        <w:tc>
          <w:tcPr>
            <w:tcW w:w="1098" w:type="dxa"/>
            <w:vAlign w:val="center"/>
          </w:tcPr>
          <w:p w14:paraId="4975431D" w14:textId="040996D5" w:rsidR="008F0C17" w:rsidRPr="00EC67B5" w:rsidRDefault="00D87CB8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A10383">
              <w:rPr>
                <w:sz w:val="18"/>
                <w:szCs w:val="18"/>
              </w:rPr>
              <w:t>00</w:t>
            </w:r>
          </w:p>
        </w:tc>
      </w:tr>
    </w:tbl>
    <w:p w14:paraId="14103731" w14:textId="77777777" w:rsidR="003676D9" w:rsidRDefault="003676D9" w:rsidP="00664558"/>
    <w:p w14:paraId="10D7F1BC" w14:textId="015B3F76" w:rsidR="00130DA7" w:rsidRDefault="00130DA7" w:rsidP="00130DA7">
      <w:pPr>
        <w:pStyle w:val="Heading1"/>
      </w:pPr>
      <w:bookmarkStart w:id="65" w:name="_Toc442363802"/>
      <w:r>
        <w:lastRenderedPageBreak/>
        <w:t>/</w:t>
      </w:r>
      <w:r w:rsidR="00C65219">
        <w:t>importSet</w:t>
      </w:r>
      <w:r w:rsidRPr="00F93637">
        <w:t xml:space="preserve"> </w:t>
      </w:r>
      <w:r>
        <w:t>(GET)</w:t>
      </w:r>
      <w:bookmarkEnd w:id="65"/>
    </w:p>
    <w:p w14:paraId="47617790" w14:textId="77777777" w:rsidR="00130DA7" w:rsidRDefault="00130DA7" w:rsidP="00130DA7">
      <w:pPr>
        <w:pStyle w:val="Heading2"/>
      </w:pPr>
      <w:bookmarkStart w:id="66" w:name="_Toc442363803"/>
      <w:r>
        <w:t>Overview</w:t>
      </w:r>
      <w:bookmarkEnd w:id="66"/>
    </w:p>
    <w:p w14:paraId="2AAD702A" w14:textId="15E63B72" w:rsidR="00C65219" w:rsidRPr="00583ACA" w:rsidRDefault="00C65219" w:rsidP="00130DA7">
      <w:r w:rsidRPr="00C65219">
        <w:t>Retrieves information ab</w:t>
      </w:r>
      <w:r w:rsidR="00A22C8F">
        <w:t>out the uploaded file</w:t>
      </w:r>
      <w:r w:rsidR="00A330F9">
        <w:t>, including the status of the import process</w:t>
      </w:r>
      <w:r w:rsidR="00A22C8F">
        <w:t xml:space="preserve">. Expects </w:t>
      </w:r>
      <w:r w:rsidR="00A22C8F" w:rsidRPr="00A22C8F">
        <w:rPr>
          <w:i/>
        </w:rPr>
        <w:t>i</w:t>
      </w:r>
      <w:r w:rsidRPr="00A22C8F">
        <w:rPr>
          <w:i/>
        </w:rPr>
        <w:t>mportSetID</w:t>
      </w:r>
      <w:r w:rsidRPr="00C65219">
        <w:t xml:space="preserve"> from the corresponding uploaded file</w:t>
      </w:r>
      <w:r w:rsidR="00A330F9">
        <w:t xml:space="preserve"> (obtained from POST /</w:t>
      </w:r>
      <w:r w:rsidR="002365A3">
        <w:t>uploadFile, POST /sftpFileImport</w:t>
      </w:r>
      <w:r w:rsidR="00D72999">
        <w:t>, and POST /stagedFile</w:t>
      </w:r>
      <w:r w:rsidR="00A330F9">
        <w:t>)</w:t>
      </w:r>
      <w:r>
        <w:t>.</w:t>
      </w:r>
      <w:r w:rsidR="00A330F9">
        <w:t xml:space="preserve"> Valid values of </w:t>
      </w:r>
      <w:r w:rsidR="00A330F9" w:rsidRPr="00A330F9">
        <w:rPr>
          <w:i/>
        </w:rPr>
        <w:t>importStatus</w:t>
      </w:r>
      <w:r w:rsidR="00A330F9" w:rsidRPr="00A330F9">
        <w:t xml:space="preserve"> </w:t>
      </w:r>
      <w:r w:rsidR="00A330F9">
        <w:t>are</w:t>
      </w:r>
      <w:r w:rsidR="00A330F9" w:rsidRPr="00A330F9">
        <w:t xml:space="preserve">: </w:t>
      </w:r>
      <w:r w:rsidR="00A330F9" w:rsidRPr="00A330F9">
        <w:rPr>
          <w:i/>
          <w:iCs/>
        </w:rPr>
        <w:t xml:space="preserve">UNIMPORTED, </w:t>
      </w:r>
      <w:r w:rsidR="00A330F9" w:rsidRPr="00A330F9">
        <w:t xml:space="preserve">IMPORT_COMPLETE, </w:t>
      </w:r>
      <w:r w:rsidR="00A330F9" w:rsidRPr="00A330F9">
        <w:rPr>
          <w:i/>
          <w:iCs/>
        </w:rPr>
        <w:t xml:space="preserve">FAILED, </w:t>
      </w:r>
      <w:r w:rsidR="00A330F9">
        <w:rPr>
          <w:i/>
          <w:iCs/>
        </w:rPr>
        <w:t xml:space="preserve">and </w:t>
      </w:r>
      <w:r w:rsidR="00A330F9" w:rsidRPr="00A330F9">
        <w:rPr>
          <w:i/>
          <w:iCs/>
        </w:rPr>
        <w:t>FILE_NOT_FOUND</w:t>
      </w:r>
      <w:r w:rsidR="00A330F9">
        <w:rPr>
          <w:i/>
          <w:iCs/>
        </w:rPr>
        <w:t>.</w:t>
      </w:r>
    </w:p>
    <w:p w14:paraId="5BF6B297" w14:textId="778E6DE4" w:rsidR="00130DA7" w:rsidRDefault="005D5A71" w:rsidP="00130DA7">
      <w:pPr>
        <w:pStyle w:val="Heading2"/>
      </w:pPr>
      <w:bookmarkStart w:id="67" w:name="_Toc442363804"/>
      <w:r>
        <w:t>HTTP Request [Public</w:t>
      </w:r>
      <w:r w:rsidR="00130DA7">
        <w:t xml:space="preserve"> API]</w:t>
      </w:r>
      <w:bookmarkEnd w:id="67"/>
    </w:p>
    <w:p w14:paraId="222E28AB" w14:textId="142F07D1" w:rsidR="00130DA7" w:rsidRPr="002A7B4D" w:rsidRDefault="00130DA7" w:rsidP="00130DA7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>
        <w:rPr>
          <w:sz w:val="18"/>
          <w:szCs w:val="18"/>
        </w:rPr>
        <w:t>GET /</w:t>
      </w:r>
      <w:r w:rsidR="00C65219" w:rsidRPr="00636412">
        <w:rPr>
          <w:sz w:val="18"/>
          <w:szCs w:val="18"/>
        </w:rPr>
        <w:t>importSet/{importSetID}</w:t>
      </w:r>
    </w:p>
    <w:p w14:paraId="5FDAF6F2" w14:textId="77777777" w:rsidR="00130DA7" w:rsidRDefault="00130DA7" w:rsidP="00130DA7">
      <w:pPr>
        <w:pStyle w:val="Heading2"/>
      </w:pPr>
      <w:bookmarkStart w:id="68" w:name="_Toc442363805"/>
      <w:r>
        <w:t>Path Parameters</w:t>
      </w:r>
      <w:bookmarkEnd w:id="68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130DA7" w:rsidRPr="00271809" w14:paraId="604A630B" w14:textId="77777777" w:rsidTr="00C65219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407F0C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56E718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EC67C0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B54F708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0595D649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130DA7" w:rsidRPr="00271809" w14:paraId="37E02018" w14:textId="77777777" w:rsidTr="00A22C8F">
        <w:trPr>
          <w:cantSplit/>
          <w:trHeight w:val="579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C68380" w14:textId="379FCD79" w:rsidR="00130DA7" w:rsidRPr="00271809" w:rsidRDefault="00C65219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{importSetID}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AF8B8E" w14:textId="27BD436D" w:rsidR="00130DA7" w:rsidRPr="00271809" w:rsidRDefault="00C65219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89C06C" w14:textId="34E6BB1E" w:rsidR="00130DA7" w:rsidRPr="00271809" w:rsidRDefault="00C65219" w:rsidP="00266B04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Identifier of the </w:t>
            </w:r>
            <w:r w:rsidR="00266B04">
              <w:rPr>
                <w:sz w:val="18"/>
                <w:szCs w:val="18"/>
              </w:rPr>
              <w:t>item</w:t>
            </w:r>
            <w:r>
              <w:rPr>
                <w:sz w:val="18"/>
                <w:szCs w:val="18"/>
              </w:rPr>
              <w:t xml:space="preserve"> set </w:t>
            </w:r>
            <w:r w:rsidR="00266B04">
              <w:rPr>
                <w:sz w:val="18"/>
                <w:szCs w:val="18"/>
              </w:rPr>
              <w:t>most recently uploaded</w:t>
            </w:r>
            <w:r w:rsidR="00A22C8F">
              <w:rPr>
                <w:sz w:val="18"/>
                <w:szCs w:val="18"/>
              </w:rPr>
              <w:t>. This information is obtained from the result of the POST</w:t>
            </w:r>
          </w:p>
        </w:tc>
        <w:tc>
          <w:tcPr>
            <w:tcW w:w="2610" w:type="dxa"/>
            <w:vAlign w:val="center"/>
          </w:tcPr>
          <w:p w14:paraId="2EA7B033" w14:textId="03063464" w:rsidR="00130DA7" w:rsidRPr="00271809" w:rsidRDefault="00266B04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identifier</w:t>
            </w:r>
          </w:p>
        </w:tc>
        <w:tc>
          <w:tcPr>
            <w:tcW w:w="810" w:type="dxa"/>
            <w:vAlign w:val="center"/>
          </w:tcPr>
          <w:p w14:paraId="721F5A82" w14:textId="2014898A" w:rsidR="00130DA7" w:rsidRPr="00271809" w:rsidRDefault="00266B04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2C3BFDBB" w14:textId="77777777" w:rsidR="00130DA7" w:rsidRDefault="00130DA7" w:rsidP="00130DA7">
      <w:pPr>
        <w:pStyle w:val="Heading2"/>
      </w:pPr>
      <w:bookmarkStart w:id="69" w:name="_Toc442363806"/>
      <w:r>
        <w:t>Request Parameters</w:t>
      </w:r>
      <w:bookmarkEnd w:id="69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130DA7" w:rsidRPr="00271809" w14:paraId="3C875D46" w14:textId="77777777" w:rsidTr="00C65219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81AD94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DECB48C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D73807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378D1DDD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3BBF7F67" w14:textId="77777777" w:rsidR="00130DA7" w:rsidRPr="00271809" w:rsidRDefault="00130DA7" w:rsidP="00C65219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130DA7" w:rsidRPr="00271809" w14:paraId="2A355433" w14:textId="77777777" w:rsidTr="00C65219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120B84" w14:textId="3D090D05" w:rsidR="00130DA7" w:rsidRPr="00271809" w:rsidRDefault="000C2290" w:rsidP="00C6521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508C90" w14:textId="1FC2C11F" w:rsidR="00130DA7" w:rsidRPr="00271809" w:rsidRDefault="00130DA7" w:rsidP="00C65219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2D4057" w14:textId="7DA43644" w:rsidR="00130DA7" w:rsidRPr="00271809" w:rsidRDefault="00130DA7" w:rsidP="00C65219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3309FCC8" w14:textId="1F0AD543" w:rsidR="00130DA7" w:rsidRPr="00271809" w:rsidRDefault="00130DA7" w:rsidP="00C65219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4B161BCD" w14:textId="77777777" w:rsidR="00130DA7" w:rsidRPr="00271809" w:rsidRDefault="00130DA7" w:rsidP="00C65219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71A1A36C" w14:textId="77777777" w:rsidR="00130DA7" w:rsidRDefault="00130DA7" w:rsidP="00130DA7">
      <w:pPr>
        <w:pStyle w:val="Heading2"/>
      </w:pPr>
      <w:bookmarkStart w:id="70" w:name="_Toc442363807"/>
      <w:r>
        <w:t>Request Body</w:t>
      </w:r>
      <w:bookmarkEnd w:id="70"/>
    </w:p>
    <w:p w14:paraId="6107611D" w14:textId="7E2406FC" w:rsidR="00130DA7" w:rsidRDefault="00130DA7" w:rsidP="00130DA7">
      <w:pPr>
        <w:pStyle w:val="JSON"/>
      </w:pPr>
      <w:r>
        <w:t>GET /</w:t>
      </w:r>
      <w:r w:rsidR="00266B04">
        <w:rPr>
          <w:szCs w:val="18"/>
        </w:rPr>
        <w:t>importSet</w:t>
      </w:r>
      <w:r w:rsidR="000C2290">
        <w:rPr>
          <w:szCs w:val="18"/>
        </w:rPr>
        <w:t>/</w:t>
      </w:r>
      <w:r w:rsidR="00C46934" w:rsidRPr="00266B04">
        <w:t>50f84603c8975455239d5b20 </w:t>
      </w:r>
      <w:r>
        <w:t>HTTP/1.1</w:t>
      </w:r>
    </w:p>
    <w:p w14:paraId="7325918A" w14:textId="77777777" w:rsidR="00130DA7" w:rsidRDefault="00130DA7" w:rsidP="00130DA7">
      <w:pPr>
        <w:pStyle w:val="JSON"/>
      </w:pPr>
      <w:r>
        <w:t>Host: your-tib-server</w:t>
      </w:r>
    </w:p>
    <w:p w14:paraId="034D4C94" w14:textId="77777777" w:rsidR="00130DA7" w:rsidRDefault="00130DA7" w:rsidP="00130DA7">
      <w:pPr>
        <w:pStyle w:val="JSON"/>
      </w:pPr>
      <w:r>
        <w:t>Accept: application/json</w:t>
      </w:r>
    </w:p>
    <w:p w14:paraId="477F7D8A" w14:textId="77777777" w:rsidR="00130DA7" w:rsidRDefault="00130DA7" w:rsidP="00130DA7">
      <w:pPr>
        <w:pStyle w:val="JSON"/>
      </w:pPr>
      <w:r>
        <w:t>Authorization: Bearer oath-token-here</w:t>
      </w:r>
    </w:p>
    <w:p w14:paraId="7F8588BA" w14:textId="523DF221" w:rsidR="00266B04" w:rsidRPr="00266B04" w:rsidRDefault="00130DA7" w:rsidP="00266B04">
      <w:pPr>
        <w:pStyle w:val="JSON"/>
      </w:pPr>
      <w:r>
        <w:t xml:space="preserve">Content-Type: </w:t>
      </w:r>
      <w:r w:rsidR="00266B04" w:rsidRPr="00266B04">
        <w:rPr>
          <w:bCs/>
        </w:rPr>
        <w:t>a</w:t>
      </w:r>
      <w:r w:rsidR="00266B04" w:rsidRPr="00266B04">
        <w:t>pplication/x-www-form-urlencoded </w:t>
      </w:r>
    </w:p>
    <w:p w14:paraId="2D7EB84D" w14:textId="77777777" w:rsidR="00266B04" w:rsidRDefault="00266B04" w:rsidP="00266B04">
      <w:pPr>
        <w:pStyle w:val="JSON"/>
        <w:rPr>
          <w:b/>
          <w:bCs/>
        </w:rPr>
      </w:pPr>
    </w:p>
    <w:p w14:paraId="010004AF" w14:textId="408F9213" w:rsidR="00130DA7" w:rsidRPr="00A73342" w:rsidRDefault="00C46934" w:rsidP="00130DA7">
      <w:pPr>
        <w:pStyle w:val="JSON"/>
      </w:pPr>
      <w:r w:rsidRPr="00C46934">
        <w:rPr>
          <w:rFonts w:ascii="Franklin Gothic Book" w:eastAsia="Calibri" w:hAnsi="Franklin Gothic Book" w:cs="Times New Roman"/>
          <w:sz w:val="22"/>
          <w:szCs w:val="22"/>
        </w:rPr>
        <w:t xml:space="preserve">In the above case, </w:t>
      </w:r>
      <w:r w:rsidR="00266B04" w:rsidRPr="00266B04">
        <w:rPr>
          <w:b/>
          <w:bCs/>
        </w:rPr>
        <w:t>50f84603c8975455239d5b20</w:t>
      </w:r>
      <w:r w:rsidR="00266B04" w:rsidRPr="00266B04">
        <w:t xml:space="preserve"> is the importSet </w:t>
      </w:r>
      <w:r>
        <w:t>ID</w:t>
      </w:r>
      <w:r w:rsidR="00266B04" w:rsidRPr="00266B04">
        <w:t xml:space="preserve"> from the uploaded file. </w:t>
      </w:r>
      <w:r w:rsidR="00266B04" w:rsidRPr="00266B04">
        <w:rPr>
          <w:rFonts w:ascii="MS Mincho" w:eastAsia="MS Mincho" w:hAnsi="MS Mincho" w:cs="MS Mincho"/>
        </w:rPr>
        <w:t> </w:t>
      </w:r>
    </w:p>
    <w:p w14:paraId="78C0671E" w14:textId="77777777" w:rsidR="00130DA7" w:rsidRDefault="00130DA7" w:rsidP="00130DA7">
      <w:pPr>
        <w:pStyle w:val="Heading2"/>
      </w:pPr>
      <w:bookmarkStart w:id="71" w:name="_Toc442363808"/>
      <w:r>
        <w:t>Response</w:t>
      </w:r>
      <w:bookmarkEnd w:id="71"/>
    </w:p>
    <w:p w14:paraId="0840D6ED" w14:textId="68A3B637" w:rsidR="00130DA7" w:rsidRPr="00BD5FBB" w:rsidRDefault="00130DA7" w:rsidP="00130DA7">
      <w:r w:rsidRPr="00EC67B5">
        <w:t xml:space="preserve">If successful, this method returns </w:t>
      </w:r>
      <w:r>
        <w:t xml:space="preserve">a JSON object </w:t>
      </w:r>
      <w:r w:rsidR="001D506C">
        <w:t>with information about the item set file that was recently updated, i</w:t>
      </w:r>
      <w:r w:rsidRPr="00BD5FBB">
        <w:t>n a selected itemBank</w:t>
      </w:r>
      <w:r>
        <w:t xml:space="preserve"> and for items be</w:t>
      </w:r>
      <w:r w:rsidR="001D506C">
        <w:t>longing to the specified tenant.</w:t>
      </w:r>
    </w:p>
    <w:p w14:paraId="734109F1" w14:textId="77777777" w:rsidR="00266B04" w:rsidRPr="00266B04" w:rsidRDefault="00266B04" w:rsidP="00266B04">
      <w:pPr>
        <w:pStyle w:val="JSON"/>
      </w:pPr>
      <w:r w:rsidRPr="00266B04">
        <w:t>{</w:t>
      </w:r>
    </w:p>
    <w:p w14:paraId="21275B43" w14:textId="77777777" w:rsidR="00266B04" w:rsidRPr="00266B04" w:rsidRDefault="00266B04" w:rsidP="00266B04">
      <w:pPr>
        <w:pStyle w:val="JSON"/>
      </w:pPr>
      <w:r w:rsidRPr="00266B04">
        <w:t xml:space="preserve">    "tenantId": "52614674e4b0f8db9d8384b6",</w:t>
      </w:r>
    </w:p>
    <w:p w14:paraId="7DE4E4CA" w14:textId="77777777" w:rsidR="00266B04" w:rsidRPr="00266B04" w:rsidRDefault="00266B04" w:rsidP="00266B04">
      <w:pPr>
        <w:pStyle w:val="JSON"/>
      </w:pPr>
      <w:r w:rsidRPr="00266B04">
        <w:t xml:space="preserve">    "itemBank": "123",</w:t>
      </w:r>
    </w:p>
    <w:p w14:paraId="512A1636" w14:textId="77777777" w:rsidR="00266B04" w:rsidRPr="00266B04" w:rsidRDefault="00266B04" w:rsidP="00266B04">
      <w:pPr>
        <w:pStyle w:val="JSON"/>
      </w:pPr>
      <w:r w:rsidRPr="00266B04">
        <w:t xml:space="preserve">    "id": "50f84603c8975455239d5b20", </w:t>
      </w:r>
    </w:p>
    <w:p w14:paraId="56A30722" w14:textId="77777777" w:rsidR="00266B04" w:rsidRPr="00266B04" w:rsidRDefault="00266B04" w:rsidP="00266B04">
      <w:pPr>
        <w:pStyle w:val="JSON"/>
      </w:pPr>
      <w:r w:rsidRPr="00266B04">
        <w:t xml:space="preserve">    "importCompleteTime": 1358458972550, </w:t>
      </w:r>
    </w:p>
    <w:p w14:paraId="4755844F" w14:textId="77777777" w:rsidR="00266B04" w:rsidRPr="00266B04" w:rsidRDefault="00266B04" w:rsidP="00266B04">
      <w:pPr>
        <w:pStyle w:val="JSON"/>
      </w:pPr>
      <w:r w:rsidRPr="00266B04">
        <w:t xml:space="preserve">    "importFiles": [</w:t>
      </w:r>
    </w:p>
    <w:p w14:paraId="36C1A630" w14:textId="77777777" w:rsidR="00266B04" w:rsidRPr="00266B04" w:rsidRDefault="00266B04" w:rsidP="00266B04">
      <w:pPr>
        <w:pStyle w:val="JSON"/>
      </w:pPr>
      <w:r w:rsidRPr="00266B04">
        <w:t xml:space="preserve">        {</w:t>
      </w:r>
    </w:p>
    <w:p w14:paraId="3E1150F6" w14:textId="77777777" w:rsidR="00266B04" w:rsidRPr="00266B04" w:rsidRDefault="00266B04" w:rsidP="00266B04">
      <w:pPr>
        <w:pStyle w:val="JSON"/>
      </w:pPr>
      <w:r w:rsidRPr="00266B04">
        <w:t xml:space="preserve">            "file": "1358458971428_SQA_2012_11_30_B.zip", </w:t>
      </w:r>
    </w:p>
    <w:p w14:paraId="395BB8D2" w14:textId="77777777" w:rsidR="00266B04" w:rsidRPr="00266B04" w:rsidRDefault="00266B04" w:rsidP="00266B04">
      <w:pPr>
        <w:pStyle w:val="JSON"/>
      </w:pPr>
      <w:r w:rsidRPr="00266B04">
        <w:t xml:space="preserve">            "importCompleteTime": 1358458972544, </w:t>
      </w:r>
    </w:p>
    <w:p w14:paraId="0ECE26C2" w14:textId="77777777" w:rsidR="00266B04" w:rsidRPr="00266B04" w:rsidRDefault="00266B04" w:rsidP="00266B04">
      <w:pPr>
        <w:pStyle w:val="JSON"/>
      </w:pPr>
      <w:r w:rsidRPr="00266B04">
        <w:t xml:space="preserve">            "importFileMessages": [</w:t>
      </w:r>
    </w:p>
    <w:p w14:paraId="15B1AB7C" w14:textId="77777777" w:rsidR="00266B04" w:rsidRPr="00266B04" w:rsidRDefault="00266B04" w:rsidP="00266B04">
      <w:pPr>
        <w:pStyle w:val="JSON"/>
      </w:pPr>
      <w:r w:rsidRPr="00266B04">
        <w:lastRenderedPageBreak/>
        <w:t xml:space="preserve">                "item.already.exists"</w:t>
      </w:r>
    </w:p>
    <w:p w14:paraId="5C0C60B4" w14:textId="77777777" w:rsidR="00266B04" w:rsidRPr="00266B04" w:rsidRDefault="00266B04" w:rsidP="00266B04">
      <w:pPr>
        <w:pStyle w:val="JSON"/>
      </w:pPr>
      <w:r w:rsidRPr="00266B04">
        <w:t xml:space="preserve">            ], </w:t>
      </w:r>
    </w:p>
    <w:p w14:paraId="61E6BD1E" w14:textId="77777777" w:rsidR="00266B04" w:rsidRPr="00266B04" w:rsidRDefault="00266B04" w:rsidP="00266B04">
      <w:pPr>
        <w:pStyle w:val="JSON"/>
      </w:pPr>
      <w:r w:rsidRPr="00266B04">
        <w:t xml:space="preserve">            "importStatus": "FAILED", </w:t>
      </w:r>
    </w:p>
    <w:p w14:paraId="6BF21F08" w14:textId="77777777" w:rsidR="00266B04" w:rsidRPr="00266B04" w:rsidRDefault="00266B04" w:rsidP="00266B04">
      <w:pPr>
        <w:pStyle w:val="JSON"/>
      </w:pPr>
      <w:r w:rsidRPr="00266B04">
        <w:t xml:space="preserve">            "pathName": null</w:t>
      </w:r>
    </w:p>
    <w:p w14:paraId="429D6EC4" w14:textId="77777777" w:rsidR="00266B04" w:rsidRPr="00266B04" w:rsidRDefault="00266B04" w:rsidP="00266B04">
      <w:pPr>
        <w:pStyle w:val="JSON"/>
      </w:pPr>
      <w:r w:rsidRPr="00266B04">
        <w:t xml:space="preserve">        }</w:t>
      </w:r>
    </w:p>
    <w:p w14:paraId="2CAF2E98" w14:textId="77777777" w:rsidR="00266B04" w:rsidRPr="00266B04" w:rsidRDefault="00266B04" w:rsidP="00266B04">
      <w:pPr>
        <w:pStyle w:val="JSON"/>
      </w:pPr>
      <w:r w:rsidRPr="00266B04">
        <w:t xml:space="preserve">    ], </w:t>
      </w:r>
    </w:p>
    <w:p w14:paraId="579B4B71" w14:textId="77777777" w:rsidR="00266B04" w:rsidRPr="00266B04" w:rsidRDefault="00266B04" w:rsidP="00266B04">
      <w:pPr>
        <w:pStyle w:val="JSON"/>
      </w:pPr>
      <w:r w:rsidRPr="00266B04">
        <w:t xml:space="preserve">    "importStatus": "IMPORT_COMPLETE", </w:t>
      </w:r>
    </w:p>
    <w:p w14:paraId="7BAA202A" w14:textId="77777777" w:rsidR="00266B04" w:rsidRPr="00266B04" w:rsidRDefault="00266B04" w:rsidP="00266B04">
      <w:pPr>
        <w:pStyle w:val="JSON"/>
      </w:pPr>
      <w:r w:rsidRPr="00266B04">
        <w:t xml:space="preserve">    "importType": "MULTIPART_REQUEST", </w:t>
      </w:r>
    </w:p>
    <w:p w14:paraId="48A0DD99" w14:textId="77777777" w:rsidR="00266B04" w:rsidRPr="00266B04" w:rsidRDefault="00266B04" w:rsidP="00266B04">
      <w:pPr>
        <w:pStyle w:val="JSON"/>
      </w:pPr>
      <w:r w:rsidRPr="00266B04">
        <w:t xml:space="preserve">    "requestTime": 1358458971438, </w:t>
      </w:r>
    </w:p>
    <w:p w14:paraId="5E62179D" w14:textId="77777777" w:rsidR="00266B04" w:rsidRPr="00266B04" w:rsidRDefault="00266B04" w:rsidP="00266B04">
      <w:pPr>
        <w:pStyle w:val="JSON"/>
      </w:pPr>
      <w:r w:rsidRPr="00266B04">
        <w:t xml:space="preserve">    "url": "/importSet/50f8705c4566b8be21cf570f"</w:t>
      </w:r>
    </w:p>
    <w:p w14:paraId="7430C47D" w14:textId="77777777" w:rsidR="00266B04" w:rsidRPr="00266B04" w:rsidRDefault="00266B04" w:rsidP="00266B04">
      <w:pPr>
        <w:pStyle w:val="JSON"/>
      </w:pPr>
      <w:r w:rsidRPr="00266B04">
        <w:t>}</w:t>
      </w:r>
    </w:p>
    <w:p w14:paraId="03600784" w14:textId="77777777" w:rsidR="00130DA7" w:rsidRDefault="00130DA7" w:rsidP="00130DA7">
      <w:pPr>
        <w:pStyle w:val="Heading2"/>
      </w:pPr>
      <w:bookmarkStart w:id="72" w:name="_Toc442363809"/>
      <w:r>
        <w:t>Examples</w:t>
      </w:r>
      <w:bookmarkEnd w:id="72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130DA7" w:rsidRPr="00EC67B5" w14:paraId="5508BEE7" w14:textId="77777777" w:rsidTr="00C65219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160D145E" w14:textId="77777777" w:rsidR="00130DA7" w:rsidRPr="00EC67B5" w:rsidRDefault="00130DA7" w:rsidP="00C65219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0ED32395" w14:textId="77777777" w:rsidR="00130DA7" w:rsidRPr="00EC67B5" w:rsidRDefault="00130DA7" w:rsidP="00C65219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130DA7" w14:paraId="3F344D70" w14:textId="77777777" w:rsidTr="00C65219">
        <w:trPr>
          <w:trHeight w:val="669"/>
        </w:trPr>
        <w:tc>
          <w:tcPr>
            <w:tcW w:w="8478" w:type="dxa"/>
            <w:vAlign w:val="center"/>
          </w:tcPr>
          <w:p w14:paraId="4B909176" w14:textId="4803D665" w:rsidR="00130DA7" w:rsidRDefault="00130DA7" w:rsidP="00DE297D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BD69C0">
              <w:rPr>
                <w:b/>
                <w:sz w:val="18"/>
                <w:szCs w:val="18"/>
              </w:rPr>
              <w:t>/</w:t>
            </w:r>
            <w:r w:rsidR="001D506C">
              <w:rPr>
                <w:sz w:val="18"/>
                <w:szCs w:val="18"/>
              </w:rPr>
              <w:t>importSet</w:t>
            </w:r>
            <w:r w:rsidR="001D506C">
              <w:rPr>
                <w:b/>
                <w:sz w:val="18"/>
                <w:szCs w:val="18"/>
              </w:rPr>
              <w:t>/</w:t>
            </w:r>
            <w:r w:rsidR="000C2290" w:rsidRPr="001D506C">
              <w:rPr>
                <w:b/>
                <w:sz w:val="18"/>
                <w:szCs w:val="18"/>
              </w:rPr>
              <w:t>50f8705c4566b8be21cf570f</w:t>
            </w:r>
          </w:p>
        </w:tc>
        <w:tc>
          <w:tcPr>
            <w:tcW w:w="1098" w:type="dxa"/>
            <w:vAlign w:val="center"/>
          </w:tcPr>
          <w:p w14:paraId="04294B24" w14:textId="77777777" w:rsidR="00130DA7" w:rsidRDefault="00130DA7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B70CBC" w14:paraId="098C96EA" w14:textId="77777777" w:rsidTr="00F27468">
        <w:trPr>
          <w:trHeight w:val="390"/>
        </w:trPr>
        <w:tc>
          <w:tcPr>
            <w:tcW w:w="8478" w:type="dxa"/>
            <w:vAlign w:val="center"/>
          </w:tcPr>
          <w:p w14:paraId="28342787" w14:textId="77777777" w:rsidR="00B70CBC" w:rsidRPr="00EC67B5" w:rsidRDefault="00B70CBC" w:rsidP="00F27468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>
              <w:rPr>
                <w:sz w:val="18"/>
                <w:szCs w:val="18"/>
              </w:rPr>
              <w:t>importSet</w:t>
            </w:r>
            <w:r>
              <w:rPr>
                <w:b/>
                <w:sz w:val="18"/>
                <w:szCs w:val="18"/>
              </w:rPr>
              <w:t>/</w:t>
            </w:r>
            <w:r w:rsidRPr="008E17AD">
              <w:rPr>
                <w:b/>
                <w:color w:val="FF0000"/>
                <w:sz w:val="18"/>
                <w:szCs w:val="18"/>
              </w:rPr>
              <w:t>non-existent-</w:t>
            </w:r>
            <w:r>
              <w:rPr>
                <w:b/>
                <w:color w:val="FF0000"/>
                <w:sz w:val="18"/>
                <w:szCs w:val="18"/>
              </w:rPr>
              <w:t>import-set</w:t>
            </w:r>
          </w:p>
        </w:tc>
        <w:tc>
          <w:tcPr>
            <w:tcW w:w="1098" w:type="dxa"/>
            <w:vAlign w:val="center"/>
          </w:tcPr>
          <w:p w14:paraId="73DD3D7B" w14:textId="77777777" w:rsidR="00B70CBC" w:rsidRPr="00EC67B5" w:rsidRDefault="00B70CBC" w:rsidP="00F27468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130DA7" w14:paraId="1BE7A043" w14:textId="77777777" w:rsidTr="001D506C">
        <w:trPr>
          <w:trHeight w:val="390"/>
        </w:trPr>
        <w:tc>
          <w:tcPr>
            <w:tcW w:w="8478" w:type="dxa"/>
            <w:vAlign w:val="center"/>
          </w:tcPr>
          <w:p w14:paraId="533858D0" w14:textId="0342F540" w:rsidR="00130DA7" w:rsidRPr="00EC67B5" w:rsidRDefault="00130DA7" w:rsidP="00B70CBC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 w:rsidR="001D506C">
              <w:rPr>
                <w:sz w:val="18"/>
                <w:szCs w:val="18"/>
              </w:rPr>
              <w:t>importSet</w:t>
            </w:r>
            <w:r w:rsidR="001D506C">
              <w:rPr>
                <w:b/>
                <w:sz w:val="18"/>
                <w:szCs w:val="18"/>
              </w:rPr>
              <w:t>/</w:t>
            </w:r>
          </w:p>
        </w:tc>
        <w:tc>
          <w:tcPr>
            <w:tcW w:w="1098" w:type="dxa"/>
            <w:vAlign w:val="center"/>
          </w:tcPr>
          <w:p w14:paraId="33B40319" w14:textId="085DEB05" w:rsidR="00130DA7" w:rsidRPr="00EC67B5" w:rsidRDefault="00B70CBC" w:rsidP="00C6521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</w:tr>
    </w:tbl>
    <w:p w14:paraId="4B8183BC" w14:textId="32037B45" w:rsidR="0068350C" w:rsidRDefault="0068350C" w:rsidP="0068350C">
      <w:pPr>
        <w:pStyle w:val="Heading1"/>
      </w:pPr>
      <w:bookmarkStart w:id="73" w:name="_Toc442363810"/>
      <w:r>
        <w:lastRenderedPageBreak/>
        <w:t>/exportSet</w:t>
      </w:r>
      <w:r w:rsidRPr="00F93637">
        <w:t xml:space="preserve"> </w:t>
      </w:r>
      <w:r>
        <w:t>(POST)</w:t>
      </w:r>
      <w:bookmarkEnd w:id="73"/>
    </w:p>
    <w:p w14:paraId="42A79EDC" w14:textId="77777777" w:rsidR="0068350C" w:rsidRDefault="0068350C" w:rsidP="0068350C">
      <w:pPr>
        <w:pStyle w:val="Heading2"/>
      </w:pPr>
      <w:bookmarkStart w:id="74" w:name="_Toc442363811"/>
      <w:r>
        <w:t>Overview</w:t>
      </w:r>
      <w:bookmarkEnd w:id="74"/>
    </w:p>
    <w:p w14:paraId="1F77F93E" w14:textId="53DFCA1E" w:rsidR="0068350C" w:rsidRPr="00583ACA" w:rsidRDefault="0068350C" w:rsidP="0068350C">
      <w:r w:rsidRPr="0068350C">
        <w:t xml:space="preserve">Post </w:t>
      </w:r>
      <w:r>
        <w:t xml:space="preserve">the </w:t>
      </w:r>
      <w:r w:rsidRPr="0068350C">
        <w:t>set of it</w:t>
      </w:r>
      <w:r>
        <w:t>ems represented in JSON format to the predetermined</w:t>
      </w:r>
      <w:r w:rsidRPr="0068350C">
        <w:t xml:space="preserve"> SFTP site. The export process ships the entire item contents (saved as zip file) to the des</w:t>
      </w:r>
      <w:r>
        <w:t>ignated SFTP site. The call returns a setId which can be used by calling the GET version of this API to obtain status information.</w:t>
      </w:r>
      <w:r w:rsidR="005C561E">
        <w:t xml:space="preserve"> The SFTP site is usually designated (along with credentials) in the Program Management configuration.</w:t>
      </w:r>
    </w:p>
    <w:p w14:paraId="3EE247D7" w14:textId="77777777" w:rsidR="0068350C" w:rsidRDefault="0068350C" w:rsidP="0068350C">
      <w:pPr>
        <w:pStyle w:val="Heading2"/>
      </w:pPr>
      <w:bookmarkStart w:id="75" w:name="_Toc442363812"/>
      <w:r>
        <w:t>HTTP Request [Public API]</w:t>
      </w:r>
      <w:bookmarkEnd w:id="75"/>
    </w:p>
    <w:p w14:paraId="09EAD9F3" w14:textId="554BB7AA" w:rsidR="0068350C" w:rsidRPr="002A7B4D" w:rsidRDefault="0068350C" w:rsidP="0068350C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>
        <w:rPr>
          <w:sz w:val="18"/>
          <w:szCs w:val="18"/>
        </w:rPr>
        <w:t>POST /ex</w:t>
      </w:r>
      <w:r w:rsidRPr="00636412">
        <w:rPr>
          <w:sz w:val="18"/>
          <w:szCs w:val="18"/>
        </w:rPr>
        <w:t>portSet</w:t>
      </w:r>
    </w:p>
    <w:p w14:paraId="11B806C3" w14:textId="77777777" w:rsidR="0068350C" w:rsidRDefault="0068350C" w:rsidP="0068350C">
      <w:pPr>
        <w:pStyle w:val="Heading2"/>
      </w:pPr>
      <w:bookmarkStart w:id="76" w:name="_Toc442363813"/>
      <w:r>
        <w:t>Path Parameters</w:t>
      </w:r>
      <w:bookmarkEnd w:id="76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68350C" w:rsidRPr="00271809" w14:paraId="13394019" w14:textId="77777777" w:rsidTr="00BE5CB7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E82541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EA1437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166781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548DC4DC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5DC615A5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68350C" w:rsidRPr="00271809" w14:paraId="5AB77124" w14:textId="77777777" w:rsidTr="00BE5CB7">
        <w:trPr>
          <w:cantSplit/>
          <w:trHeight w:val="426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CBACE" w14:textId="0FD7C48D" w:rsidR="0068350C" w:rsidRPr="00271809" w:rsidRDefault="00F726CD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771B64" w14:textId="3487DCB4" w:rsidR="0068350C" w:rsidRPr="00271809" w:rsidRDefault="0068350C" w:rsidP="00BE5CB7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62D220" w14:textId="42543BD3" w:rsidR="0068350C" w:rsidRPr="00271809" w:rsidRDefault="0068350C" w:rsidP="00BE5CB7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7C23E6C5" w14:textId="3AA76180" w:rsidR="0068350C" w:rsidRPr="00271809" w:rsidRDefault="0068350C" w:rsidP="00BE5CB7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85908E8" w14:textId="3396C8F0" w:rsidR="0068350C" w:rsidRPr="00271809" w:rsidRDefault="0068350C" w:rsidP="00BE5CB7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4A7C4925" w14:textId="77777777" w:rsidR="0068350C" w:rsidRDefault="0068350C" w:rsidP="0068350C">
      <w:pPr>
        <w:pStyle w:val="Heading2"/>
      </w:pPr>
      <w:bookmarkStart w:id="77" w:name="_Toc442363814"/>
      <w:r>
        <w:t>Request Parameters</w:t>
      </w:r>
      <w:bookmarkEnd w:id="77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68350C" w:rsidRPr="00271809" w14:paraId="5ABCB37B" w14:textId="77777777" w:rsidTr="00FC23C9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0EECD5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A0596E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93B7B1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7FAB5E6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68212606" w14:textId="77777777" w:rsidR="0068350C" w:rsidRPr="00271809" w:rsidRDefault="0068350C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FC23C9" w:rsidRPr="00271809" w14:paraId="67AE7EE2" w14:textId="77777777" w:rsidTr="00FC23C9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56ADDA" w14:textId="464C18E1" w:rsidR="00FC23C9" w:rsidRPr="00271809" w:rsidRDefault="00FC23C9" w:rsidP="00FC23C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583978" w14:textId="77777777" w:rsidR="00FC23C9" w:rsidRPr="00271809" w:rsidRDefault="00FC23C9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A1900D" w14:textId="77777777" w:rsidR="00FC23C9" w:rsidRPr="00271809" w:rsidRDefault="00FC23C9" w:rsidP="00BE5CB7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69202C4B" w14:textId="77777777" w:rsidR="00FC23C9" w:rsidRPr="00271809" w:rsidRDefault="00FC23C9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125036E7" w14:textId="77777777" w:rsidR="00FC23C9" w:rsidRDefault="00FC23C9" w:rsidP="00BE5CB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2A5706D9" w14:textId="77777777" w:rsidR="00FC23C9" w:rsidRPr="00271809" w:rsidRDefault="00FC23C9" w:rsidP="00BE5CB7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65591C5E" w14:textId="08256B0A" w:rsidR="0068350C" w:rsidRDefault="0068350C" w:rsidP="0068350C">
      <w:pPr>
        <w:pStyle w:val="Heading2"/>
      </w:pPr>
      <w:bookmarkStart w:id="78" w:name="_Toc442363815"/>
      <w:r>
        <w:t xml:space="preserve">Request </w:t>
      </w:r>
      <w:r w:rsidR="00A02548">
        <w:t>Header</w:t>
      </w:r>
      <w:bookmarkEnd w:id="78"/>
    </w:p>
    <w:p w14:paraId="26A2207C" w14:textId="449D6D9F" w:rsidR="0068350C" w:rsidRDefault="00A02548" w:rsidP="0068350C">
      <w:pPr>
        <w:pStyle w:val="JSON"/>
      </w:pPr>
      <w:r>
        <w:t>POST</w:t>
      </w:r>
      <w:r w:rsidR="0068350C">
        <w:t xml:space="preserve"> /</w:t>
      </w:r>
      <w:r>
        <w:t>ex</w:t>
      </w:r>
      <w:r w:rsidR="0068350C">
        <w:rPr>
          <w:szCs w:val="18"/>
        </w:rPr>
        <w:t>portSet</w:t>
      </w:r>
      <w:r>
        <w:t xml:space="preserve"> </w:t>
      </w:r>
      <w:r w:rsidR="0068350C">
        <w:t>HTTP/1.1</w:t>
      </w:r>
    </w:p>
    <w:p w14:paraId="34C502D3" w14:textId="77777777" w:rsidR="0068350C" w:rsidRDefault="0068350C" w:rsidP="0068350C">
      <w:pPr>
        <w:pStyle w:val="JSON"/>
      </w:pPr>
      <w:r>
        <w:t xml:space="preserve">Host: </w:t>
      </w:r>
      <w:r w:rsidRPr="00A02548">
        <w:rPr>
          <w:i/>
        </w:rPr>
        <w:t>your-tib-server</w:t>
      </w:r>
    </w:p>
    <w:p w14:paraId="050A20F6" w14:textId="77777777" w:rsidR="0068350C" w:rsidRDefault="0068350C" w:rsidP="0068350C">
      <w:pPr>
        <w:pStyle w:val="JSON"/>
      </w:pPr>
      <w:r>
        <w:t>Accept: application/json</w:t>
      </w:r>
    </w:p>
    <w:p w14:paraId="709F3BB4" w14:textId="77777777" w:rsidR="0068350C" w:rsidRDefault="0068350C" w:rsidP="0068350C">
      <w:pPr>
        <w:pStyle w:val="JSON"/>
      </w:pPr>
      <w:r>
        <w:t xml:space="preserve">Authorization: Bearer </w:t>
      </w:r>
      <w:r w:rsidRPr="00A02548">
        <w:rPr>
          <w:i/>
        </w:rPr>
        <w:t>oath-token-here</w:t>
      </w:r>
    </w:p>
    <w:p w14:paraId="68EB58B0" w14:textId="2DA1E59C" w:rsidR="0068350C" w:rsidRPr="00A02548" w:rsidRDefault="0068350C" w:rsidP="0068350C">
      <w:pPr>
        <w:pStyle w:val="JSON"/>
      </w:pPr>
      <w:r>
        <w:t xml:space="preserve">Content-Type: </w:t>
      </w:r>
      <w:r w:rsidRPr="00266B04">
        <w:rPr>
          <w:bCs/>
        </w:rPr>
        <w:t>a</w:t>
      </w:r>
      <w:r w:rsidRPr="00266B04">
        <w:t>pplication/</w:t>
      </w:r>
      <w:r w:rsidR="00A02548">
        <w:t>json</w:t>
      </w:r>
    </w:p>
    <w:p w14:paraId="1E8817BB" w14:textId="218E76A9" w:rsidR="00A02548" w:rsidRDefault="00A02548" w:rsidP="0068350C">
      <w:pPr>
        <w:pStyle w:val="Heading2"/>
      </w:pPr>
      <w:bookmarkStart w:id="79" w:name="_Toc442363816"/>
      <w:r>
        <w:t>Request Body</w:t>
      </w:r>
      <w:bookmarkEnd w:id="79"/>
    </w:p>
    <w:p w14:paraId="5E8F2D7A" w14:textId="77777777" w:rsidR="00A02548" w:rsidRDefault="00A02548" w:rsidP="00A02548">
      <w:pPr>
        <w:pStyle w:val="JSON"/>
      </w:pPr>
      <w:r>
        <w:t>{</w:t>
      </w:r>
    </w:p>
    <w:p w14:paraId="35D07C6F" w14:textId="77777777" w:rsidR="00A02548" w:rsidRDefault="00A02548" w:rsidP="00A02548">
      <w:pPr>
        <w:pStyle w:val="JSON"/>
      </w:pPr>
      <w:r>
        <w:t xml:space="preserve">    "tenantId": "52614674e4b0f8db9d8384b6",</w:t>
      </w:r>
    </w:p>
    <w:p w14:paraId="04B68D36" w14:textId="069A8240" w:rsidR="00A02548" w:rsidRDefault="00A02548" w:rsidP="00A02548">
      <w:pPr>
        <w:pStyle w:val="JSON"/>
      </w:pPr>
      <w:r>
        <w:t>"items": [</w:t>
      </w:r>
    </w:p>
    <w:p w14:paraId="6A53FED8" w14:textId="77777777" w:rsidR="00A02548" w:rsidRDefault="00A02548" w:rsidP="00A02548">
      <w:pPr>
        <w:pStyle w:val="JSON"/>
      </w:pPr>
      <w:r>
        <w:t xml:space="preserve">        {</w:t>
      </w:r>
    </w:p>
    <w:p w14:paraId="3364A772" w14:textId="2ACED5CC" w:rsidR="00A02548" w:rsidRDefault="00A02548" w:rsidP="00A02548">
      <w:pPr>
        <w:pStyle w:val="JSON"/>
      </w:pPr>
      <w:r>
        <w:t xml:space="preserve">            "identifier": "stim-123-1298", </w:t>
      </w:r>
    </w:p>
    <w:p w14:paraId="3778875F" w14:textId="77777777" w:rsidR="00A02548" w:rsidRDefault="00A02548" w:rsidP="00A02548">
      <w:pPr>
        <w:pStyle w:val="JSON"/>
      </w:pPr>
      <w:r>
        <w:t xml:space="preserve">            "version": "1.1"</w:t>
      </w:r>
    </w:p>
    <w:p w14:paraId="25EE21E1" w14:textId="77777777" w:rsidR="00A02548" w:rsidRDefault="00A02548" w:rsidP="00A02548">
      <w:pPr>
        <w:pStyle w:val="JSON"/>
      </w:pPr>
      <w:r>
        <w:t xml:space="preserve">        }, </w:t>
      </w:r>
    </w:p>
    <w:p w14:paraId="3B966A76" w14:textId="77777777" w:rsidR="00A02548" w:rsidRDefault="00A02548" w:rsidP="00A02548">
      <w:pPr>
        <w:pStyle w:val="JSON"/>
      </w:pPr>
      <w:r>
        <w:t xml:space="preserve">        {</w:t>
      </w:r>
    </w:p>
    <w:p w14:paraId="147F13C7" w14:textId="21A58FD2" w:rsidR="00A02548" w:rsidRDefault="00A02548" w:rsidP="00A02548">
      <w:pPr>
        <w:pStyle w:val="JSON"/>
      </w:pPr>
      <w:r>
        <w:t xml:space="preserve">            "identifier": "item-123-68735", </w:t>
      </w:r>
    </w:p>
    <w:p w14:paraId="6A2663C6" w14:textId="77777777" w:rsidR="00A02548" w:rsidRDefault="00A02548" w:rsidP="00A02548">
      <w:pPr>
        <w:pStyle w:val="JSON"/>
      </w:pPr>
      <w:r>
        <w:t xml:space="preserve">            "version": "1.2"</w:t>
      </w:r>
    </w:p>
    <w:p w14:paraId="5DCEA2C1" w14:textId="77777777" w:rsidR="00A02548" w:rsidRDefault="00A02548" w:rsidP="00A02548">
      <w:pPr>
        <w:pStyle w:val="JSON"/>
      </w:pPr>
      <w:r>
        <w:t xml:space="preserve">        }</w:t>
      </w:r>
    </w:p>
    <w:p w14:paraId="5B46C1AB" w14:textId="77777777" w:rsidR="00A02548" w:rsidRDefault="00A02548" w:rsidP="00A02548">
      <w:pPr>
        <w:pStyle w:val="JSON"/>
      </w:pPr>
      <w:r>
        <w:t xml:space="preserve">    ]</w:t>
      </w:r>
    </w:p>
    <w:p w14:paraId="4480AB1E" w14:textId="77777777" w:rsidR="00A02548" w:rsidRDefault="00A02548" w:rsidP="00A02548">
      <w:pPr>
        <w:pStyle w:val="JSON"/>
      </w:pPr>
      <w:r>
        <w:t>}</w:t>
      </w:r>
    </w:p>
    <w:p w14:paraId="478520D9" w14:textId="43C458CB" w:rsidR="00A02548" w:rsidRDefault="00A02548" w:rsidP="00A02548">
      <w:pPr>
        <w:pStyle w:val="JSON"/>
      </w:pPr>
    </w:p>
    <w:p w14:paraId="15527D71" w14:textId="77777777" w:rsidR="0068350C" w:rsidRDefault="0068350C" w:rsidP="0068350C">
      <w:pPr>
        <w:pStyle w:val="Heading2"/>
      </w:pPr>
      <w:bookmarkStart w:id="80" w:name="_Toc442363817"/>
      <w:r>
        <w:lastRenderedPageBreak/>
        <w:t>Response</w:t>
      </w:r>
      <w:bookmarkEnd w:id="80"/>
    </w:p>
    <w:p w14:paraId="18A3029D" w14:textId="47E67C9C" w:rsidR="0068350C" w:rsidRPr="00BD5FBB" w:rsidRDefault="0068350C" w:rsidP="0068350C">
      <w:r w:rsidRPr="00EC67B5">
        <w:t xml:space="preserve">If successful, this method returns </w:t>
      </w:r>
      <w:r>
        <w:t>a JSON object with info</w:t>
      </w:r>
      <w:r w:rsidR="00A02548">
        <w:t>rmation about the item set file</w:t>
      </w:r>
      <w:r w:rsidR="007B153E">
        <w:t>, including the current status of the export, the setId, the items, etc. as seen below:</w:t>
      </w:r>
    </w:p>
    <w:p w14:paraId="6F599D4D" w14:textId="77777777" w:rsidR="00D542BB" w:rsidRPr="00D542BB" w:rsidRDefault="00D542BB" w:rsidP="00D542BB">
      <w:pPr>
        <w:pStyle w:val="JSON"/>
      </w:pPr>
      <w:r w:rsidRPr="00D542BB">
        <w:t>{</w:t>
      </w:r>
    </w:p>
    <w:p w14:paraId="5BF488FC" w14:textId="77777777" w:rsidR="00D542BB" w:rsidRPr="00D542BB" w:rsidRDefault="00D542BB" w:rsidP="00D542BB">
      <w:pPr>
        <w:pStyle w:val="JSON"/>
      </w:pPr>
      <w:r w:rsidRPr="00D542BB">
        <w:t xml:space="preserve">  "id": "56b2418de4b0f600507a7ef5",</w:t>
      </w:r>
    </w:p>
    <w:p w14:paraId="4F3808AF" w14:textId="77777777" w:rsidR="00D542BB" w:rsidRPr="00D542BB" w:rsidRDefault="00D542BB" w:rsidP="00D542BB">
      <w:pPr>
        <w:pStyle w:val="JSON"/>
      </w:pPr>
      <w:r w:rsidRPr="00D542BB">
        <w:t xml:space="preserve">  "tenantId": "52614674e4b0f8db9d8384b6",</w:t>
      </w:r>
    </w:p>
    <w:p w14:paraId="33B1F2F3" w14:textId="77777777" w:rsidR="00D542BB" w:rsidRPr="00D542BB" w:rsidRDefault="00D542BB" w:rsidP="00D542BB">
      <w:pPr>
        <w:pStyle w:val="JSON"/>
      </w:pPr>
      <w:r w:rsidRPr="00D542BB">
        <w:t xml:space="preserve">  "status": "WAITING_TO_EXPORT",</w:t>
      </w:r>
    </w:p>
    <w:p w14:paraId="4CC211CB" w14:textId="77777777" w:rsidR="00D542BB" w:rsidRPr="00D542BB" w:rsidRDefault="00D542BB" w:rsidP="00D542BB">
      <w:pPr>
        <w:pStyle w:val="JSON"/>
      </w:pPr>
      <w:r w:rsidRPr="00D542BB">
        <w:t xml:space="preserve">  "items": [</w:t>
      </w:r>
    </w:p>
    <w:p w14:paraId="4C317774" w14:textId="77777777" w:rsidR="00D542BB" w:rsidRPr="00D542BB" w:rsidRDefault="00D542BB" w:rsidP="00D542BB">
      <w:pPr>
        <w:pStyle w:val="JSON"/>
      </w:pPr>
      <w:r w:rsidRPr="00D542BB">
        <w:t xml:space="preserve">    {</w:t>
      </w:r>
    </w:p>
    <w:p w14:paraId="20C08DC3" w14:textId="55A60C14" w:rsidR="00D542BB" w:rsidRPr="00D542BB" w:rsidRDefault="00D542BB" w:rsidP="00D542BB">
      <w:pPr>
        <w:pStyle w:val="JSON"/>
      </w:pPr>
      <w:r w:rsidRPr="00D542BB">
        <w:t xml:space="preserve">      "identifier": "stim-</w:t>
      </w:r>
      <w:r w:rsidR="0062364E">
        <w:t>123</w:t>
      </w:r>
      <w:r w:rsidRPr="00D542BB">
        <w:t>-1298",</w:t>
      </w:r>
    </w:p>
    <w:p w14:paraId="160B258B" w14:textId="77777777" w:rsidR="00D542BB" w:rsidRPr="00D542BB" w:rsidRDefault="00D542BB" w:rsidP="00D542BB">
      <w:pPr>
        <w:pStyle w:val="JSON"/>
      </w:pPr>
      <w:r w:rsidRPr="00D542BB">
        <w:t xml:space="preserve">      "version": "1.1"</w:t>
      </w:r>
    </w:p>
    <w:p w14:paraId="44AC05B6" w14:textId="77777777" w:rsidR="00D542BB" w:rsidRPr="00D542BB" w:rsidRDefault="00D542BB" w:rsidP="00D542BB">
      <w:pPr>
        <w:pStyle w:val="JSON"/>
      </w:pPr>
      <w:r w:rsidRPr="00D542BB">
        <w:t xml:space="preserve">    },</w:t>
      </w:r>
    </w:p>
    <w:p w14:paraId="1663E425" w14:textId="77777777" w:rsidR="00D542BB" w:rsidRPr="00D542BB" w:rsidRDefault="00D542BB" w:rsidP="00D542BB">
      <w:pPr>
        <w:pStyle w:val="JSON"/>
      </w:pPr>
      <w:r w:rsidRPr="00D542BB">
        <w:t xml:space="preserve">    {</w:t>
      </w:r>
    </w:p>
    <w:p w14:paraId="11342ECB" w14:textId="14FEF614" w:rsidR="00D542BB" w:rsidRPr="00D542BB" w:rsidRDefault="00D542BB" w:rsidP="00D542BB">
      <w:pPr>
        <w:pStyle w:val="JSON"/>
      </w:pPr>
      <w:r w:rsidRPr="00D542BB">
        <w:t xml:space="preserve">      "identifier": "item-</w:t>
      </w:r>
      <w:r w:rsidR="0062364E">
        <w:t>123</w:t>
      </w:r>
      <w:r w:rsidRPr="00D542BB">
        <w:t>-68735",</w:t>
      </w:r>
    </w:p>
    <w:p w14:paraId="19F3E2F0" w14:textId="77777777" w:rsidR="00D542BB" w:rsidRPr="00D542BB" w:rsidRDefault="00D542BB" w:rsidP="00D542BB">
      <w:pPr>
        <w:pStyle w:val="JSON"/>
      </w:pPr>
      <w:r w:rsidRPr="00D542BB">
        <w:t xml:space="preserve">      "version": "1.2"</w:t>
      </w:r>
    </w:p>
    <w:p w14:paraId="3C55C5B6" w14:textId="77777777" w:rsidR="00D542BB" w:rsidRPr="00D542BB" w:rsidRDefault="00D542BB" w:rsidP="00D542BB">
      <w:pPr>
        <w:pStyle w:val="JSON"/>
      </w:pPr>
      <w:r w:rsidRPr="00D542BB">
        <w:t xml:space="preserve">    }</w:t>
      </w:r>
    </w:p>
    <w:p w14:paraId="418EBD9F" w14:textId="77777777" w:rsidR="00D542BB" w:rsidRPr="00D542BB" w:rsidRDefault="00D542BB" w:rsidP="00D542BB">
      <w:pPr>
        <w:pStyle w:val="JSON"/>
      </w:pPr>
      <w:r w:rsidRPr="00D542BB">
        <w:t xml:space="preserve">  ],</w:t>
      </w:r>
    </w:p>
    <w:p w14:paraId="1C0D42D2" w14:textId="77777777" w:rsidR="00D542BB" w:rsidRPr="00D542BB" w:rsidRDefault="00D542BB" w:rsidP="00D542BB">
      <w:pPr>
        <w:pStyle w:val="JSON"/>
      </w:pPr>
      <w:r w:rsidRPr="00D542BB">
        <w:t xml:space="preserve">  "timeRequested": "2016-02-03T13:06:05.688-05:00",</w:t>
      </w:r>
    </w:p>
    <w:p w14:paraId="43C945C2" w14:textId="77777777" w:rsidR="00D542BB" w:rsidRPr="00D542BB" w:rsidRDefault="00D542BB" w:rsidP="00D542BB">
      <w:pPr>
        <w:pStyle w:val="JSON"/>
      </w:pPr>
      <w:r w:rsidRPr="00D542BB">
        <w:t xml:space="preserve">  "exportCompleted": null,</w:t>
      </w:r>
    </w:p>
    <w:p w14:paraId="1B860AA8" w14:textId="77777777" w:rsidR="00D542BB" w:rsidRPr="00D542BB" w:rsidRDefault="00D542BB" w:rsidP="00D542BB">
      <w:pPr>
        <w:pStyle w:val="JSON"/>
      </w:pPr>
      <w:r w:rsidRPr="00D542BB">
        <w:t xml:space="preserve">  "zipFileName": null,</w:t>
      </w:r>
    </w:p>
    <w:p w14:paraId="00538715" w14:textId="77777777" w:rsidR="00D542BB" w:rsidRPr="00D542BB" w:rsidRDefault="00D542BB" w:rsidP="00D542BB">
      <w:pPr>
        <w:pStyle w:val="JSON"/>
      </w:pPr>
      <w:r w:rsidRPr="00D542BB">
        <w:t xml:space="preserve">  "url": "/exportSet/56b2418de4b0f600507a7ef5"</w:t>
      </w:r>
    </w:p>
    <w:p w14:paraId="6E853A46" w14:textId="77777777" w:rsidR="00D542BB" w:rsidRDefault="00D542BB" w:rsidP="00D542BB">
      <w:pPr>
        <w:pStyle w:val="JSON"/>
        <w:rPr>
          <w:b/>
        </w:rPr>
      </w:pPr>
      <w:r w:rsidRPr="00D542BB">
        <w:t>}</w:t>
      </w:r>
    </w:p>
    <w:p w14:paraId="7ECE57B6" w14:textId="51CDD454" w:rsidR="00D542BB" w:rsidRDefault="00D542BB" w:rsidP="00400D6D">
      <w:pPr>
        <w:pStyle w:val="CommentText"/>
      </w:pPr>
      <w:r>
        <w:t xml:space="preserve">In the above response, </w:t>
      </w:r>
      <w:r w:rsidRPr="00D918DE">
        <w:rPr>
          <w:rFonts w:ascii="Consolas" w:hAnsi="Consolas"/>
          <w:sz w:val="18"/>
        </w:rPr>
        <w:t>56b2418de4b0f600507a7ef5</w:t>
      </w:r>
      <w:r w:rsidRPr="00D918DE">
        <w:rPr>
          <w:sz w:val="16"/>
        </w:rPr>
        <w:t xml:space="preserve"> </w:t>
      </w:r>
      <w:r>
        <w:t xml:space="preserve">is the </w:t>
      </w:r>
      <w:r w:rsidRPr="00D542BB">
        <w:rPr>
          <w:i/>
        </w:rPr>
        <w:t>setId</w:t>
      </w:r>
      <w:r>
        <w:t xml:space="preserve"> of the export.</w:t>
      </w:r>
      <w:r w:rsidR="00D918DE">
        <w:t xml:space="preserve"> If the </w:t>
      </w:r>
      <w:r w:rsidR="00D918DE" w:rsidRPr="00D918DE">
        <w:rPr>
          <w:i/>
        </w:rPr>
        <w:t>status</w:t>
      </w:r>
      <w:r w:rsidR="00D918DE">
        <w:t xml:space="preserve"> field were set to EXPORT_COMPLETE, the </w:t>
      </w:r>
      <w:r w:rsidR="00D918DE" w:rsidRPr="00D918DE">
        <w:rPr>
          <w:i/>
        </w:rPr>
        <w:t>zipFileName</w:t>
      </w:r>
      <w:r w:rsidR="00D918DE">
        <w:t xml:space="preserve"> field would be populated with a path such as: “</w:t>
      </w:r>
      <w:r w:rsidR="00D918DE" w:rsidRPr="00D918DE">
        <w:rPr>
          <w:rStyle w:val="messagebody"/>
          <w:rFonts w:ascii="Consolas" w:hAnsi="Consolas"/>
          <w:sz w:val="18"/>
        </w:rPr>
        <w:t>tenant_52614674e4b0f8db9d8384b6/exportSet_</w:t>
      </w:r>
      <w:r w:rsidR="00D918DE" w:rsidRPr="00D918DE">
        <w:rPr>
          <w:rFonts w:ascii="Consolas" w:hAnsi="Consolas"/>
          <w:sz w:val="18"/>
        </w:rPr>
        <w:t>56b2418de4b0f600507a7ef5</w:t>
      </w:r>
      <w:r w:rsidR="00D918DE" w:rsidRPr="00D918DE">
        <w:rPr>
          <w:rStyle w:val="messagebody"/>
          <w:rFonts w:ascii="Consolas" w:hAnsi="Consolas"/>
          <w:sz w:val="18"/>
        </w:rPr>
        <w:t>.zip</w:t>
      </w:r>
      <w:r w:rsidR="00D918DE">
        <w:rPr>
          <w:rStyle w:val="messagebody"/>
        </w:rPr>
        <w:t>.</w:t>
      </w:r>
    </w:p>
    <w:p w14:paraId="525B1053" w14:textId="081982E6" w:rsidR="0068350C" w:rsidRDefault="0068350C" w:rsidP="00D542BB">
      <w:pPr>
        <w:pStyle w:val="Heading2"/>
      </w:pPr>
      <w:bookmarkStart w:id="81" w:name="_Toc442363818"/>
      <w:r>
        <w:t>Examples</w:t>
      </w:r>
      <w:bookmarkEnd w:id="8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68350C" w:rsidRPr="00EC67B5" w14:paraId="0AB7C6F9" w14:textId="77777777" w:rsidTr="00BE5CB7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0A8E10A1" w14:textId="77777777" w:rsidR="0068350C" w:rsidRPr="00EC67B5" w:rsidRDefault="0068350C" w:rsidP="00BE5CB7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0720A71D" w14:textId="77777777" w:rsidR="0068350C" w:rsidRPr="00EC67B5" w:rsidRDefault="0068350C" w:rsidP="00BE5CB7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68350C" w14:paraId="4CB5E1D9" w14:textId="77777777" w:rsidTr="00483D5D">
        <w:trPr>
          <w:trHeight w:val="426"/>
        </w:trPr>
        <w:tc>
          <w:tcPr>
            <w:tcW w:w="8478" w:type="dxa"/>
            <w:vAlign w:val="center"/>
          </w:tcPr>
          <w:p w14:paraId="47590437" w14:textId="6AF47F49" w:rsidR="0068350C" w:rsidRDefault="00BD396E" w:rsidP="00BD396E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  <w:r w:rsidR="0068350C">
              <w:rPr>
                <w:b/>
                <w:sz w:val="18"/>
                <w:szCs w:val="18"/>
              </w:rPr>
              <w:t xml:space="preserve"> </w:t>
            </w:r>
            <w:r w:rsidR="0068350C" w:rsidRPr="00BD69C0">
              <w:rPr>
                <w:b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ex</w:t>
            </w:r>
            <w:r w:rsidR="0068350C">
              <w:rPr>
                <w:sz w:val="18"/>
                <w:szCs w:val="18"/>
              </w:rPr>
              <w:t>portSet</w:t>
            </w:r>
            <w:r w:rsidR="00483D5D">
              <w:rPr>
                <w:sz w:val="18"/>
                <w:szCs w:val="18"/>
              </w:rPr>
              <w:t xml:space="preserve"> (with correct body contents)</w:t>
            </w:r>
          </w:p>
        </w:tc>
        <w:tc>
          <w:tcPr>
            <w:tcW w:w="1098" w:type="dxa"/>
            <w:vAlign w:val="center"/>
          </w:tcPr>
          <w:p w14:paraId="3D038FF1" w14:textId="18198EBF" w:rsidR="0068350C" w:rsidRDefault="0068350C" w:rsidP="00BE5CB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512A99">
              <w:rPr>
                <w:sz w:val="18"/>
                <w:szCs w:val="18"/>
              </w:rPr>
              <w:t>01</w:t>
            </w:r>
          </w:p>
        </w:tc>
      </w:tr>
      <w:tr w:rsidR="0068350C" w14:paraId="5D493883" w14:textId="77777777" w:rsidTr="00BE5CB7">
        <w:trPr>
          <w:trHeight w:val="390"/>
        </w:trPr>
        <w:tc>
          <w:tcPr>
            <w:tcW w:w="8478" w:type="dxa"/>
            <w:vAlign w:val="center"/>
          </w:tcPr>
          <w:p w14:paraId="78A61EBD" w14:textId="40C415F8" w:rsidR="0068350C" w:rsidRPr="00EC67B5" w:rsidRDefault="00BD396E" w:rsidP="00BD396E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  <w:r w:rsidR="0068350C">
              <w:rPr>
                <w:b/>
                <w:sz w:val="18"/>
                <w:szCs w:val="18"/>
              </w:rPr>
              <w:t xml:space="preserve"> /</w:t>
            </w:r>
            <w:r>
              <w:rPr>
                <w:sz w:val="18"/>
                <w:szCs w:val="18"/>
              </w:rPr>
              <w:t>ex</w:t>
            </w:r>
            <w:r w:rsidR="0068350C">
              <w:rPr>
                <w:sz w:val="18"/>
                <w:szCs w:val="18"/>
              </w:rPr>
              <w:t>portSet</w:t>
            </w:r>
            <w:r w:rsidR="00483D5D">
              <w:rPr>
                <w:sz w:val="18"/>
                <w:szCs w:val="18"/>
              </w:rPr>
              <w:t xml:space="preserve"> (with incorrect body contents)</w:t>
            </w:r>
          </w:p>
        </w:tc>
        <w:tc>
          <w:tcPr>
            <w:tcW w:w="1098" w:type="dxa"/>
            <w:vAlign w:val="center"/>
          </w:tcPr>
          <w:p w14:paraId="17F641DB" w14:textId="5B148BFC" w:rsidR="0068350C" w:rsidRPr="00EC67B5" w:rsidRDefault="00512A99" w:rsidP="00BE5CB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68350C">
              <w:rPr>
                <w:sz w:val="18"/>
                <w:szCs w:val="18"/>
              </w:rPr>
              <w:t>00</w:t>
            </w:r>
          </w:p>
        </w:tc>
      </w:tr>
    </w:tbl>
    <w:p w14:paraId="5D09DE24" w14:textId="77777777" w:rsidR="0068350C" w:rsidRPr="00664558" w:rsidRDefault="0068350C" w:rsidP="0068350C"/>
    <w:p w14:paraId="4F6700A2" w14:textId="056A7228" w:rsidR="00896FED" w:rsidRDefault="00896FED" w:rsidP="00896FED">
      <w:pPr>
        <w:pStyle w:val="Heading1"/>
      </w:pPr>
      <w:bookmarkStart w:id="82" w:name="_Toc442363819"/>
      <w:r>
        <w:lastRenderedPageBreak/>
        <w:t>/exportSet</w:t>
      </w:r>
      <w:r w:rsidRPr="00F93637">
        <w:t xml:space="preserve"> </w:t>
      </w:r>
      <w:r>
        <w:t>(GET)</w:t>
      </w:r>
      <w:bookmarkEnd w:id="82"/>
    </w:p>
    <w:p w14:paraId="3D902616" w14:textId="77777777" w:rsidR="00896FED" w:rsidRDefault="00896FED" w:rsidP="00896FED">
      <w:pPr>
        <w:pStyle w:val="Heading2"/>
      </w:pPr>
      <w:bookmarkStart w:id="83" w:name="_Toc442363820"/>
      <w:r>
        <w:t>Overview</w:t>
      </w:r>
      <w:bookmarkEnd w:id="83"/>
    </w:p>
    <w:p w14:paraId="5E11EEA9" w14:textId="21E00314" w:rsidR="00896FED" w:rsidRPr="00583ACA" w:rsidRDefault="00234777" w:rsidP="00896FED">
      <w:r>
        <w:t xml:space="preserve">This API checks the status of an exportSet request that was previously initiated by </w:t>
      </w:r>
      <w:r w:rsidRPr="00234777">
        <w:rPr>
          <w:rFonts w:ascii="Consolas" w:hAnsi="Consolas"/>
          <w:sz w:val="20"/>
        </w:rPr>
        <w:t>POST /exportSet</w:t>
      </w:r>
      <w:r>
        <w:t xml:space="preserve">. It is used in a polling manner, and when this call returns a </w:t>
      </w:r>
      <w:r w:rsidRPr="00234777">
        <w:rPr>
          <w:i/>
        </w:rPr>
        <w:t>status</w:t>
      </w:r>
      <w:r>
        <w:t xml:space="preserve"> of FAILED or EXPORT_COMPLETE the sender may stop polling and proceed accordingly. If </w:t>
      </w:r>
      <w:r w:rsidRPr="00234777">
        <w:rPr>
          <w:i/>
        </w:rPr>
        <w:t>status</w:t>
      </w:r>
      <w:r>
        <w:t xml:space="preserve"> is EXPORT_COMPLETE, then the </w:t>
      </w:r>
      <w:r w:rsidRPr="00234777">
        <w:rPr>
          <w:i/>
        </w:rPr>
        <w:t>zipFileName</w:t>
      </w:r>
      <w:r>
        <w:t xml:space="preserve"> element will indicate the path to the newly created export file on the predetermined SFTP box</w:t>
      </w:r>
      <w:r w:rsidR="00896FED">
        <w:t>.</w:t>
      </w:r>
    </w:p>
    <w:p w14:paraId="70FDACF9" w14:textId="77777777" w:rsidR="00896FED" w:rsidRDefault="00896FED" w:rsidP="00896FED">
      <w:pPr>
        <w:pStyle w:val="Heading2"/>
      </w:pPr>
      <w:bookmarkStart w:id="84" w:name="_Toc442363821"/>
      <w:r>
        <w:t>HTTP Request [Public API]</w:t>
      </w:r>
      <w:bookmarkEnd w:id="84"/>
    </w:p>
    <w:p w14:paraId="4EE1B5A8" w14:textId="7AF35CEF" w:rsidR="00896FED" w:rsidRPr="002A7B4D" w:rsidRDefault="00896FED" w:rsidP="00896FED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>
        <w:rPr>
          <w:sz w:val="18"/>
          <w:szCs w:val="18"/>
        </w:rPr>
        <w:t>GET /ex</w:t>
      </w:r>
      <w:r w:rsidRPr="00636412">
        <w:rPr>
          <w:sz w:val="18"/>
          <w:szCs w:val="18"/>
        </w:rPr>
        <w:t>portSet</w:t>
      </w:r>
      <w:r>
        <w:rPr>
          <w:sz w:val="18"/>
          <w:szCs w:val="18"/>
        </w:rPr>
        <w:t>/{setId}</w:t>
      </w:r>
    </w:p>
    <w:p w14:paraId="4402C8C5" w14:textId="77777777" w:rsidR="00896FED" w:rsidRDefault="00896FED" w:rsidP="00896FED">
      <w:pPr>
        <w:pStyle w:val="Heading2"/>
      </w:pPr>
      <w:bookmarkStart w:id="85" w:name="_Toc442363822"/>
      <w:r>
        <w:t>Path Parameters</w:t>
      </w:r>
      <w:bookmarkEnd w:id="85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896FED" w:rsidRPr="00271809" w14:paraId="6251BEE0" w14:textId="77777777" w:rsidTr="00BE5CB7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D0622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4114A6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C21D64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67EE4D2F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3C13E555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896FED" w:rsidRPr="00271809" w14:paraId="6268C730" w14:textId="77777777" w:rsidTr="00BE5CB7">
        <w:trPr>
          <w:cantSplit/>
          <w:trHeight w:val="426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147EC6" w14:textId="2D1341D8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{setId}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50653F" w14:textId="56D1C8CB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48EA57" w14:textId="54E9BE92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identifier is provided by the associated POST /exportSet call.</w:t>
            </w:r>
          </w:p>
        </w:tc>
        <w:tc>
          <w:tcPr>
            <w:tcW w:w="2610" w:type="dxa"/>
            <w:vAlign w:val="center"/>
          </w:tcPr>
          <w:p w14:paraId="5152FE3F" w14:textId="2640CDC5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</w:t>
            </w:r>
          </w:p>
        </w:tc>
        <w:tc>
          <w:tcPr>
            <w:tcW w:w="810" w:type="dxa"/>
            <w:vAlign w:val="center"/>
          </w:tcPr>
          <w:p w14:paraId="77F08D47" w14:textId="1F22B32B" w:rsidR="00896FED" w:rsidRPr="00271809" w:rsidRDefault="00896FED" w:rsidP="00BE5CB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68AE79F1" w14:textId="77777777" w:rsidR="00896FED" w:rsidRDefault="00896FED" w:rsidP="00896FED">
      <w:pPr>
        <w:pStyle w:val="Heading2"/>
      </w:pPr>
      <w:bookmarkStart w:id="86" w:name="_Toc442363823"/>
      <w:r>
        <w:t>Request Parameters</w:t>
      </w:r>
      <w:bookmarkEnd w:id="86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896FED" w:rsidRPr="00271809" w14:paraId="4C6B6EB3" w14:textId="77777777" w:rsidTr="00BE5CB7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88F5E9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4E9994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668381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22CFC34F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17846034" w14:textId="77777777" w:rsidR="00896FED" w:rsidRPr="00271809" w:rsidRDefault="00896FED" w:rsidP="00BE5CB7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896FED" w:rsidRPr="00271809" w14:paraId="69372E5A" w14:textId="77777777" w:rsidTr="00BE5CB7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82B1A0" w14:textId="0CF7B43B" w:rsidR="00896FED" w:rsidRPr="00271809" w:rsidRDefault="0062364E" w:rsidP="00BE5CB7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E536D8" w14:textId="51EADD5E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75CFA4" w14:textId="5335CC49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26AB91E2" w14:textId="7EB725E5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1D7D4119" w14:textId="77777777" w:rsidR="00896FED" w:rsidRPr="00271809" w:rsidRDefault="00896FED" w:rsidP="00BE5CB7">
            <w:pPr>
              <w:spacing w:before="0"/>
              <w:rPr>
                <w:sz w:val="18"/>
                <w:szCs w:val="18"/>
              </w:rPr>
            </w:pPr>
          </w:p>
        </w:tc>
      </w:tr>
    </w:tbl>
    <w:p w14:paraId="04FA1D79" w14:textId="77777777" w:rsidR="00896FED" w:rsidRDefault="00896FED" w:rsidP="00896FED">
      <w:pPr>
        <w:pStyle w:val="Heading2"/>
      </w:pPr>
      <w:bookmarkStart w:id="87" w:name="_Toc442363824"/>
      <w:r>
        <w:t>Request Header</w:t>
      </w:r>
      <w:bookmarkEnd w:id="87"/>
    </w:p>
    <w:p w14:paraId="0A495838" w14:textId="581EA12F" w:rsidR="00896FED" w:rsidRDefault="0062364E" w:rsidP="00896FED">
      <w:pPr>
        <w:pStyle w:val="JSON"/>
      </w:pPr>
      <w:r>
        <w:t>GET</w:t>
      </w:r>
      <w:r w:rsidR="00896FED">
        <w:t xml:space="preserve"> /ex</w:t>
      </w:r>
      <w:r w:rsidR="00896FED">
        <w:rPr>
          <w:szCs w:val="18"/>
        </w:rPr>
        <w:t>portSet</w:t>
      </w:r>
      <w:r>
        <w:rPr>
          <w:szCs w:val="18"/>
        </w:rPr>
        <w:t>/</w:t>
      </w:r>
      <w:r>
        <w:t>56b2418de4b0f600507a7ef5</w:t>
      </w:r>
      <w:r w:rsidR="00896FED">
        <w:t xml:space="preserve"> HTTP/1.1</w:t>
      </w:r>
    </w:p>
    <w:p w14:paraId="3ACA04BB" w14:textId="77777777" w:rsidR="00896FED" w:rsidRDefault="00896FED" w:rsidP="00896FED">
      <w:pPr>
        <w:pStyle w:val="JSON"/>
      </w:pPr>
      <w:r>
        <w:t xml:space="preserve">Host: </w:t>
      </w:r>
      <w:r w:rsidRPr="00A02548">
        <w:rPr>
          <w:i/>
        </w:rPr>
        <w:t>your-tib-server</w:t>
      </w:r>
    </w:p>
    <w:p w14:paraId="73245019" w14:textId="77777777" w:rsidR="00896FED" w:rsidRDefault="00896FED" w:rsidP="00896FED">
      <w:pPr>
        <w:pStyle w:val="JSON"/>
      </w:pPr>
      <w:r>
        <w:t>Accept: application/json</w:t>
      </w:r>
    </w:p>
    <w:p w14:paraId="5321CAF0" w14:textId="77777777" w:rsidR="00896FED" w:rsidRDefault="00896FED" w:rsidP="00896FED">
      <w:pPr>
        <w:pStyle w:val="JSON"/>
      </w:pPr>
      <w:r>
        <w:t xml:space="preserve">Authorization: Bearer </w:t>
      </w:r>
      <w:r w:rsidRPr="00A02548">
        <w:rPr>
          <w:i/>
        </w:rPr>
        <w:t>oath-token-here</w:t>
      </w:r>
    </w:p>
    <w:p w14:paraId="460A998D" w14:textId="6BAF964D" w:rsidR="00896FED" w:rsidRDefault="00896FED" w:rsidP="00896FED">
      <w:pPr>
        <w:pStyle w:val="JSON"/>
      </w:pPr>
      <w:r>
        <w:t xml:space="preserve">Content-Type: </w:t>
      </w:r>
      <w:r w:rsidRPr="00266B04">
        <w:rPr>
          <w:bCs/>
        </w:rPr>
        <w:t>a</w:t>
      </w:r>
      <w:r w:rsidRPr="00266B04">
        <w:t>pplication/</w:t>
      </w:r>
      <w:r>
        <w:t>json</w:t>
      </w:r>
    </w:p>
    <w:p w14:paraId="1FB1996E" w14:textId="77777777" w:rsidR="00896FED" w:rsidRDefault="00896FED" w:rsidP="00896FED">
      <w:pPr>
        <w:pStyle w:val="Heading2"/>
      </w:pPr>
      <w:bookmarkStart w:id="88" w:name="_Toc442363825"/>
      <w:r>
        <w:t>Response</w:t>
      </w:r>
      <w:bookmarkEnd w:id="88"/>
    </w:p>
    <w:p w14:paraId="7B57D751" w14:textId="5ABD4125" w:rsidR="00896FED" w:rsidRPr="00BD5FBB" w:rsidRDefault="00896FED" w:rsidP="00896FED">
      <w:r w:rsidRPr="00EC67B5">
        <w:t xml:space="preserve">If successful, this method returns </w:t>
      </w:r>
      <w:r>
        <w:t xml:space="preserve">a JSON object with information about the </w:t>
      </w:r>
      <w:r w:rsidR="0027553A">
        <w:t>exportSet activity</w:t>
      </w:r>
      <w:r>
        <w:t>, including the current status of the export, the setId, the items, etc. as seen below:</w:t>
      </w:r>
    </w:p>
    <w:p w14:paraId="0CED278F" w14:textId="77777777" w:rsidR="0062364E" w:rsidRDefault="0062364E" w:rsidP="0062364E">
      <w:pPr>
        <w:pStyle w:val="JSON"/>
      </w:pPr>
      <w:r>
        <w:t>{</w:t>
      </w:r>
    </w:p>
    <w:p w14:paraId="01135605" w14:textId="77777777" w:rsidR="0062364E" w:rsidRDefault="0062364E" w:rsidP="0062364E">
      <w:pPr>
        <w:pStyle w:val="JSON"/>
      </w:pPr>
      <w:r>
        <w:t xml:space="preserve">  "id": "56b2418de4b0f600507a7ef5",</w:t>
      </w:r>
    </w:p>
    <w:p w14:paraId="5DD7B2B7" w14:textId="77777777" w:rsidR="0062364E" w:rsidRDefault="0062364E" w:rsidP="0062364E">
      <w:pPr>
        <w:pStyle w:val="JSON"/>
      </w:pPr>
      <w:r>
        <w:t xml:space="preserve">  "tenantId": "52614674e4b0f8db9d8384b6",</w:t>
      </w:r>
    </w:p>
    <w:p w14:paraId="36EFF976" w14:textId="77777777" w:rsidR="0062364E" w:rsidRDefault="0062364E" w:rsidP="0062364E">
      <w:pPr>
        <w:pStyle w:val="JSON"/>
      </w:pPr>
      <w:r>
        <w:t xml:space="preserve">  "status": "FAILED",</w:t>
      </w:r>
    </w:p>
    <w:p w14:paraId="2F420726" w14:textId="77777777" w:rsidR="0062364E" w:rsidRDefault="0062364E" w:rsidP="0062364E">
      <w:pPr>
        <w:pStyle w:val="JSON"/>
      </w:pPr>
      <w:r>
        <w:t xml:space="preserve">  "items": [</w:t>
      </w:r>
    </w:p>
    <w:p w14:paraId="13190A22" w14:textId="77777777" w:rsidR="0062364E" w:rsidRDefault="0062364E" w:rsidP="0062364E">
      <w:pPr>
        <w:pStyle w:val="JSON"/>
      </w:pPr>
      <w:r>
        <w:t xml:space="preserve">    {</w:t>
      </w:r>
    </w:p>
    <w:p w14:paraId="42A67F36" w14:textId="061EBA50" w:rsidR="0062364E" w:rsidRDefault="0062364E" w:rsidP="0062364E">
      <w:pPr>
        <w:pStyle w:val="JSON"/>
      </w:pPr>
      <w:r>
        <w:t xml:space="preserve">      "identifier": "stim-123-1298",</w:t>
      </w:r>
    </w:p>
    <w:p w14:paraId="086B11B0" w14:textId="77777777" w:rsidR="0062364E" w:rsidRDefault="0062364E" w:rsidP="0062364E">
      <w:pPr>
        <w:pStyle w:val="JSON"/>
      </w:pPr>
      <w:r>
        <w:t xml:space="preserve">      "version": "1.1"</w:t>
      </w:r>
    </w:p>
    <w:p w14:paraId="0E9242F7" w14:textId="77777777" w:rsidR="0062364E" w:rsidRDefault="0062364E" w:rsidP="0062364E">
      <w:pPr>
        <w:pStyle w:val="JSON"/>
      </w:pPr>
      <w:r>
        <w:t xml:space="preserve">    },</w:t>
      </w:r>
    </w:p>
    <w:p w14:paraId="1C1FAFC9" w14:textId="77777777" w:rsidR="0062364E" w:rsidRDefault="0062364E" w:rsidP="0062364E">
      <w:pPr>
        <w:pStyle w:val="JSON"/>
      </w:pPr>
      <w:r>
        <w:t xml:space="preserve">    {</w:t>
      </w:r>
    </w:p>
    <w:p w14:paraId="06A77263" w14:textId="5EBFEFEB" w:rsidR="0062364E" w:rsidRDefault="0062364E" w:rsidP="0062364E">
      <w:pPr>
        <w:pStyle w:val="JSON"/>
      </w:pPr>
      <w:r>
        <w:t xml:space="preserve">      "identifier": "item-123-68735",</w:t>
      </w:r>
    </w:p>
    <w:p w14:paraId="60DBF490" w14:textId="77777777" w:rsidR="0062364E" w:rsidRDefault="0062364E" w:rsidP="0062364E">
      <w:pPr>
        <w:pStyle w:val="JSON"/>
      </w:pPr>
      <w:r>
        <w:t xml:space="preserve">      "version": "1.2"</w:t>
      </w:r>
    </w:p>
    <w:p w14:paraId="714225C8" w14:textId="77777777" w:rsidR="0062364E" w:rsidRDefault="0062364E" w:rsidP="0062364E">
      <w:pPr>
        <w:pStyle w:val="JSON"/>
      </w:pPr>
      <w:r>
        <w:lastRenderedPageBreak/>
        <w:t xml:space="preserve">    }</w:t>
      </w:r>
    </w:p>
    <w:p w14:paraId="11B051F6" w14:textId="77777777" w:rsidR="0062364E" w:rsidRDefault="0062364E" w:rsidP="0062364E">
      <w:pPr>
        <w:pStyle w:val="JSON"/>
      </w:pPr>
      <w:r>
        <w:t xml:space="preserve">  ],</w:t>
      </w:r>
    </w:p>
    <w:p w14:paraId="3444F7DA" w14:textId="77777777" w:rsidR="0062364E" w:rsidRDefault="0062364E" w:rsidP="0062364E">
      <w:pPr>
        <w:pStyle w:val="JSON"/>
      </w:pPr>
      <w:r>
        <w:t xml:space="preserve">  "timeRequested": "2016-02-03T13:06:05.688-05:00",</w:t>
      </w:r>
    </w:p>
    <w:p w14:paraId="54E5237C" w14:textId="77777777" w:rsidR="0062364E" w:rsidRDefault="0062364E" w:rsidP="0062364E">
      <w:pPr>
        <w:pStyle w:val="JSON"/>
      </w:pPr>
      <w:r>
        <w:t xml:space="preserve">  "exportCompleted": "2016-02-03T13:06:05.693-05:00",</w:t>
      </w:r>
    </w:p>
    <w:p w14:paraId="758F3C36" w14:textId="77777777" w:rsidR="0062364E" w:rsidRDefault="0062364E" w:rsidP="0062364E">
      <w:pPr>
        <w:pStyle w:val="JSON"/>
      </w:pPr>
      <w:r>
        <w:t xml:space="preserve">  "zipFileName": null,</w:t>
      </w:r>
    </w:p>
    <w:p w14:paraId="1305E09A" w14:textId="77777777" w:rsidR="0062364E" w:rsidRDefault="0062364E" w:rsidP="0062364E">
      <w:pPr>
        <w:pStyle w:val="JSON"/>
      </w:pPr>
      <w:r>
        <w:t xml:space="preserve">  "url": "/exportSet/56b2418de4b0f600507a7ef5"</w:t>
      </w:r>
    </w:p>
    <w:p w14:paraId="42AADEA3" w14:textId="63862685" w:rsidR="00896FED" w:rsidRDefault="0062364E" w:rsidP="0062364E">
      <w:pPr>
        <w:pStyle w:val="JSON"/>
        <w:rPr>
          <w:b/>
        </w:rPr>
      </w:pPr>
      <w:r>
        <w:t>}</w:t>
      </w:r>
    </w:p>
    <w:p w14:paraId="302BF1C7" w14:textId="77777777" w:rsidR="00896FED" w:rsidRDefault="00896FED" w:rsidP="00896FED">
      <w:r>
        <w:t xml:space="preserve">In the above response, </w:t>
      </w:r>
      <w:r w:rsidRPr="00D542BB">
        <w:rPr>
          <w:rFonts w:ascii="Consolas" w:hAnsi="Consolas"/>
          <w:sz w:val="21"/>
        </w:rPr>
        <w:t>56b2418de4b0f600507a7ef5</w:t>
      </w:r>
      <w:r>
        <w:t xml:space="preserve"> is the </w:t>
      </w:r>
      <w:r w:rsidRPr="00D542BB">
        <w:rPr>
          <w:i/>
        </w:rPr>
        <w:t>setId</w:t>
      </w:r>
      <w:r>
        <w:t xml:space="preserve"> of the export.</w:t>
      </w:r>
    </w:p>
    <w:p w14:paraId="20E71B9D" w14:textId="77777777" w:rsidR="00896FED" w:rsidRDefault="00896FED" w:rsidP="00896FED">
      <w:pPr>
        <w:pStyle w:val="Heading2"/>
      </w:pPr>
      <w:bookmarkStart w:id="89" w:name="_Toc442363826"/>
      <w:r>
        <w:t>Examples</w:t>
      </w:r>
      <w:bookmarkEnd w:id="8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8478"/>
        <w:gridCol w:w="1098"/>
      </w:tblGrid>
      <w:tr w:rsidR="00896FED" w:rsidRPr="00EC67B5" w14:paraId="3AE67960" w14:textId="77777777" w:rsidTr="00BE5CB7">
        <w:trPr>
          <w:trHeight w:val="462"/>
          <w:tblHeader/>
        </w:trPr>
        <w:tc>
          <w:tcPr>
            <w:tcW w:w="8478" w:type="dxa"/>
            <w:shd w:val="clear" w:color="auto" w:fill="3CA228"/>
            <w:vAlign w:val="center"/>
          </w:tcPr>
          <w:p w14:paraId="5D1B11FA" w14:textId="77777777" w:rsidR="00896FED" w:rsidRPr="00EC67B5" w:rsidRDefault="00896FED" w:rsidP="00BE5CB7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098" w:type="dxa"/>
            <w:shd w:val="clear" w:color="auto" w:fill="3CA228"/>
            <w:vAlign w:val="center"/>
          </w:tcPr>
          <w:p w14:paraId="728D89A5" w14:textId="77777777" w:rsidR="00896FED" w:rsidRPr="00EC67B5" w:rsidRDefault="00896FED" w:rsidP="00BE5CB7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896FED" w14:paraId="761A537D" w14:textId="77777777" w:rsidTr="00BE5CB7">
        <w:trPr>
          <w:trHeight w:val="426"/>
        </w:trPr>
        <w:tc>
          <w:tcPr>
            <w:tcW w:w="8478" w:type="dxa"/>
            <w:vAlign w:val="center"/>
          </w:tcPr>
          <w:p w14:paraId="36CB2A39" w14:textId="5B694BE6" w:rsidR="00896FED" w:rsidRDefault="00896FED" w:rsidP="00BE5CB7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GET </w:t>
            </w:r>
            <w:r w:rsidRPr="00BD69C0">
              <w:rPr>
                <w:b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expor</w:t>
            </w:r>
            <w:r w:rsidR="00BA7991">
              <w:rPr>
                <w:sz w:val="18"/>
                <w:szCs w:val="18"/>
              </w:rPr>
              <w:t>tSet/</w:t>
            </w:r>
            <w:r w:rsidR="00BA7991" w:rsidRPr="00BA7991">
              <w:rPr>
                <w:sz w:val="18"/>
                <w:szCs w:val="18"/>
              </w:rPr>
              <w:t>56b2418de4b0f600507a7ef5</w:t>
            </w:r>
            <w:r w:rsidR="00BA7991">
              <w:rPr>
                <w:sz w:val="18"/>
                <w:szCs w:val="18"/>
              </w:rPr>
              <w:t xml:space="preserve"> (valid setId)</w:t>
            </w:r>
          </w:p>
        </w:tc>
        <w:tc>
          <w:tcPr>
            <w:tcW w:w="1098" w:type="dxa"/>
            <w:vAlign w:val="center"/>
          </w:tcPr>
          <w:p w14:paraId="2B1F9816" w14:textId="28F9E26A" w:rsidR="00896FED" w:rsidRDefault="00032137" w:rsidP="00BE5CB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032137" w14:paraId="57E1CF0A" w14:textId="77777777" w:rsidTr="00764239">
        <w:trPr>
          <w:trHeight w:val="390"/>
        </w:trPr>
        <w:tc>
          <w:tcPr>
            <w:tcW w:w="8478" w:type="dxa"/>
            <w:vAlign w:val="center"/>
          </w:tcPr>
          <w:p w14:paraId="343B6618" w14:textId="156FD680" w:rsidR="00032137" w:rsidRPr="00EC67B5" w:rsidRDefault="00032137" w:rsidP="00764239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>
              <w:rPr>
                <w:sz w:val="18"/>
                <w:szCs w:val="18"/>
              </w:rPr>
              <w:t>exportSet/</w:t>
            </w:r>
            <w:r w:rsidRPr="00BA7991">
              <w:rPr>
                <w:color w:val="FF0000"/>
                <w:sz w:val="18"/>
                <w:szCs w:val="18"/>
              </w:rPr>
              <w:t>invalid_set_id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032137">
              <w:rPr>
                <w:color w:val="000000" w:themeColor="text1"/>
                <w:sz w:val="18"/>
                <w:szCs w:val="18"/>
              </w:rPr>
              <w:t>(no data will be returned)</w:t>
            </w:r>
          </w:p>
        </w:tc>
        <w:tc>
          <w:tcPr>
            <w:tcW w:w="1098" w:type="dxa"/>
            <w:vAlign w:val="center"/>
          </w:tcPr>
          <w:p w14:paraId="65C87FF5" w14:textId="38A19068" w:rsidR="00032137" w:rsidRPr="00EC67B5" w:rsidRDefault="00032137" w:rsidP="00764239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896FED" w14:paraId="496B3CDA" w14:textId="77777777" w:rsidTr="00BE5CB7">
        <w:trPr>
          <w:trHeight w:val="390"/>
        </w:trPr>
        <w:tc>
          <w:tcPr>
            <w:tcW w:w="8478" w:type="dxa"/>
            <w:vAlign w:val="center"/>
          </w:tcPr>
          <w:p w14:paraId="6B01D7E5" w14:textId="3C056CFD" w:rsidR="00896FED" w:rsidRPr="00EC67B5" w:rsidRDefault="00896FED" w:rsidP="00032137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 /</w:t>
            </w:r>
            <w:r>
              <w:rPr>
                <w:sz w:val="18"/>
                <w:szCs w:val="18"/>
              </w:rPr>
              <w:t>exportSet</w:t>
            </w:r>
            <w:r w:rsidR="00032137">
              <w:rPr>
                <w:sz w:val="18"/>
                <w:szCs w:val="18"/>
              </w:rPr>
              <w:t>/ (no set ID provided)</w:t>
            </w:r>
          </w:p>
        </w:tc>
        <w:tc>
          <w:tcPr>
            <w:tcW w:w="1098" w:type="dxa"/>
            <w:vAlign w:val="center"/>
          </w:tcPr>
          <w:p w14:paraId="40C46533" w14:textId="77777777" w:rsidR="00896FED" w:rsidRPr="00EC67B5" w:rsidRDefault="00896FED" w:rsidP="00BE5CB7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</w:tbl>
    <w:p w14:paraId="1FFBFD70" w14:textId="77777777" w:rsidR="00130DA7" w:rsidRPr="00664558" w:rsidRDefault="00130DA7" w:rsidP="00130DA7"/>
    <w:p w14:paraId="53504D71" w14:textId="77777777" w:rsidR="00C72842" w:rsidRDefault="00C72842" w:rsidP="00C72842">
      <w:pPr>
        <w:pStyle w:val="Heading1"/>
      </w:pPr>
      <w:bookmarkStart w:id="90" w:name="_Toc442363827"/>
      <w:r w:rsidRPr="00F93637">
        <w:lastRenderedPageBreak/>
        <w:t>/item</w:t>
      </w:r>
      <w:r>
        <w:t>sByIdentifierSearch</w:t>
      </w:r>
      <w:r w:rsidRPr="00F93637">
        <w:t xml:space="preserve">/{identifier} </w:t>
      </w:r>
      <w:r>
        <w:t>(POST)</w:t>
      </w:r>
      <w:bookmarkEnd w:id="90"/>
    </w:p>
    <w:p w14:paraId="4AB7C004" w14:textId="77777777" w:rsidR="00C72842" w:rsidRDefault="00C72842" w:rsidP="00C72842">
      <w:pPr>
        <w:pStyle w:val="Heading2"/>
      </w:pPr>
      <w:bookmarkStart w:id="91" w:name="_Toc442363828"/>
      <w:r>
        <w:t>Overview</w:t>
      </w:r>
      <w:bookmarkEnd w:id="91"/>
    </w:p>
    <w:p w14:paraId="064E3CBD" w14:textId="3DB13444" w:rsidR="00C72842" w:rsidRDefault="00C02407" w:rsidP="00C72842">
      <w:r>
        <w:t>Obtain a list of items by their item identifiers, collect them into a ZIP file, and post it on an agreed-upon SFTP server.</w:t>
      </w:r>
    </w:p>
    <w:p w14:paraId="027CC5A1" w14:textId="19F3DD47" w:rsidR="00C72842" w:rsidRDefault="005D5A71" w:rsidP="00C72842">
      <w:pPr>
        <w:pStyle w:val="Heading2"/>
      </w:pPr>
      <w:bookmarkStart w:id="92" w:name="_Toc442363829"/>
      <w:r>
        <w:t>HTTP Request [Public</w:t>
      </w:r>
      <w:r w:rsidR="00C72842">
        <w:t xml:space="preserve"> API]</w:t>
      </w:r>
      <w:bookmarkEnd w:id="92"/>
    </w:p>
    <w:p w14:paraId="07B64FFD" w14:textId="2555D1B8" w:rsidR="00C72842" w:rsidRPr="002A7B4D" w:rsidRDefault="00C72842" w:rsidP="00C72842">
      <w:pPr>
        <w:pBdr>
          <w:top w:val="single" w:sz="4" w:space="1" w:color="008000"/>
          <w:left w:val="single" w:sz="4" w:space="4" w:color="008000"/>
          <w:bottom w:val="single" w:sz="4" w:space="1" w:color="008000"/>
          <w:right w:val="single" w:sz="4" w:space="4" w:color="008000"/>
        </w:pBdr>
        <w:rPr>
          <w:i/>
          <w:sz w:val="18"/>
          <w:szCs w:val="18"/>
        </w:rPr>
      </w:pPr>
      <w:r>
        <w:rPr>
          <w:sz w:val="18"/>
          <w:szCs w:val="18"/>
        </w:rPr>
        <w:t>POST</w:t>
      </w:r>
      <w:r w:rsidRPr="005D48DE">
        <w:rPr>
          <w:sz w:val="18"/>
          <w:szCs w:val="18"/>
        </w:rPr>
        <w:t xml:space="preserve"> /</w:t>
      </w:r>
      <w:r w:rsidR="00841A17" w:rsidRPr="00841A17">
        <w:rPr>
          <w:sz w:val="18"/>
          <w:szCs w:val="18"/>
        </w:rPr>
        <w:t>itemsByIdentifierSearch</w:t>
      </w:r>
    </w:p>
    <w:p w14:paraId="78274D9D" w14:textId="77777777" w:rsidR="00C72842" w:rsidRDefault="00C72842" w:rsidP="00C72842">
      <w:pPr>
        <w:pStyle w:val="Heading2"/>
      </w:pPr>
      <w:bookmarkStart w:id="93" w:name="_Toc442363830"/>
      <w:r>
        <w:t>Path Parameters</w:t>
      </w:r>
      <w:bookmarkEnd w:id="93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C72842" w:rsidRPr="00271809" w14:paraId="4AC4752A" w14:textId="77777777" w:rsidTr="00085C90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9736B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2D9016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FD6906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1B2B42A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6FB696CF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C72842" w:rsidRPr="00271809" w14:paraId="6B4FF29A" w14:textId="77777777" w:rsidTr="00085C90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CFB0BC" w14:textId="346D4830" w:rsidR="00C72842" w:rsidRPr="00271809" w:rsidRDefault="0033232D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BC0C64" w14:textId="3DB7AFE9" w:rsidR="00C72842" w:rsidRPr="00271809" w:rsidRDefault="00C72842" w:rsidP="00085C90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3427F9" w14:textId="3EC8F04E" w:rsidR="00C72842" w:rsidRPr="00271809" w:rsidRDefault="00C72842" w:rsidP="00085C90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1BEE7EE2" w14:textId="0D66E0C0" w:rsidR="00C72842" w:rsidRPr="00271809" w:rsidRDefault="00C72842" w:rsidP="00085C90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7866EA8" w14:textId="3958594E" w:rsidR="00C72842" w:rsidRPr="00271809" w:rsidRDefault="00C72842" w:rsidP="00085C90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751AFA66" w14:textId="77777777" w:rsidR="00C72842" w:rsidRDefault="00C72842" w:rsidP="00C72842">
      <w:pPr>
        <w:pStyle w:val="Heading2"/>
      </w:pPr>
      <w:bookmarkStart w:id="94" w:name="_Toc442363831"/>
      <w:r>
        <w:t>Request Parameters</w:t>
      </w:r>
      <w:bookmarkEnd w:id="94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C72842" w:rsidRPr="00271809" w14:paraId="20AC4C83" w14:textId="77777777" w:rsidTr="00085C90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051005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445820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F581F7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2587BF5E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63C53C6F" w14:textId="77777777" w:rsidR="00C72842" w:rsidRPr="00271809" w:rsidRDefault="00C72842" w:rsidP="00085C90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C02407" w:rsidRPr="00271809" w14:paraId="7E408743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52C4EE" w14:textId="52F7970C" w:rsidR="00C02407" w:rsidRPr="00271809" w:rsidRDefault="008C0381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59A304" w14:textId="77777777" w:rsidR="00C02407" w:rsidRPr="00271809" w:rsidRDefault="00C0240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CFD860" w14:textId="77777777" w:rsidR="00C02407" w:rsidRPr="00271809" w:rsidRDefault="00C02407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19ACA189" w14:textId="77777777" w:rsidR="00C02407" w:rsidRPr="00271809" w:rsidRDefault="00C02407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0EBDC343" w14:textId="77777777" w:rsidR="00C02407" w:rsidRDefault="00C02407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20F8A78D" w14:textId="77777777" w:rsidR="00C02407" w:rsidRPr="00271809" w:rsidRDefault="00C02407" w:rsidP="00434FEB">
            <w:pPr>
              <w:spacing w:before="0"/>
              <w:rPr>
                <w:sz w:val="18"/>
                <w:szCs w:val="18"/>
              </w:rPr>
            </w:pPr>
          </w:p>
        </w:tc>
      </w:tr>
      <w:tr w:rsidR="00C72842" w:rsidRPr="00271809" w14:paraId="4F951256" w14:textId="77777777" w:rsidTr="00085C90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E43C65" w14:textId="77777777" w:rsidR="00C72842" w:rsidRDefault="00C72842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itemBank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EDA71E" w14:textId="77777777" w:rsidR="00C72842" w:rsidRDefault="00C72842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30D4C3" w14:textId="77777777" w:rsidR="00C72842" w:rsidRPr="0035027D" w:rsidRDefault="00C72842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identifier (usually numeric) representing the item bank from which to pull the requested items,</w:t>
            </w:r>
          </w:p>
        </w:tc>
        <w:tc>
          <w:tcPr>
            <w:tcW w:w="2610" w:type="dxa"/>
            <w:vAlign w:val="center"/>
          </w:tcPr>
          <w:p w14:paraId="0C5F036B" w14:textId="77777777" w:rsidR="00C72842" w:rsidRDefault="00C72842" w:rsidP="00085C90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valid string identifying the item bank</w:t>
            </w:r>
          </w:p>
        </w:tc>
        <w:tc>
          <w:tcPr>
            <w:tcW w:w="810" w:type="dxa"/>
            <w:vAlign w:val="center"/>
          </w:tcPr>
          <w:p w14:paraId="3412C825" w14:textId="77777777" w:rsidR="00C72842" w:rsidRDefault="00C72842" w:rsidP="00085C90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24ED5C1A" w14:textId="3FB4B59C" w:rsidR="00C72842" w:rsidRDefault="00C72842" w:rsidP="00C72842">
      <w:pPr>
        <w:pStyle w:val="Heading2"/>
      </w:pPr>
      <w:bookmarkStart w:id="95" w:name="_Toc442363832"/>
      <w:r>
        <w:t xml:space="preserve">Request </w:t>
      </w:r>
      <w:r w:rsidR="00C63A6A">
        <w:t>Header</w:t>
      </w:r>
      <w:bookmarkEnd w:id="95"/>
    </w:p>
    <w:p w14:paraId="40F30DFD" w14:textId="774826E1" w:rsidR="00C72842" w:rsidRDefault="0033232D" w:rsidP="00C72842">
      <w:pPr>
        <w:pStyle w:val="JSON"/>
      </w:pPr>
      <w:r>
        <w:t>POST</w:t>
      </w:r>
      <w:r w:rsidR="00C72842">
        <w:t xml:space="preserve"> /</w:t>
      </w:r>
      <w:r w:rsidR="00A420DB" w:rsidRPr="00A420DB">
        <w:t>itemsByIdentifierSearch</w:t>
      </w:r>
      <w:r w:rsidR="00C72842">
        <w:t>/?tenantId=52614674e4b0f8db9d8384b6</w:t>
      </w:r>
      <w:r w:rsidR="00A420DB">
        <w:t>&amp;itemBank=123</w:t>
      </w:r>
      <w:r w:rsidR="00C72842">
        <w:t xml:space="preserve"> HTTP/1.1</w:t>
      </w:r>
    </w:p>
    <w:p w14:paraId="476C73C2" w14:textId="77777777" w:rsidR="00C72842" w:rsidRDefault="00C72842" w:rsidP="00C72842">
      <w:pPr>
        <w:pStyle w:val="JSON"/>
      </w:pPr>
      <w:r>
        <w:t xml:space="preserve">Host: </w:t>
      </w:r>
      <w:r w:rsidRPr="00EC2160">
        <w:rPr>
          <w:i/>
        </w:rPr>
        <w:t>your-TIB-host</w:t>
      </w:r>
    </w:p>
    <w:p w14:paraId="26A1B2F1" w14:textId="77777777" w:rsidR="00C72842" w:rsidRDefault="00C72842" w:rsidP="00C72842">
      <w:pPr>
        <w:pStyle w:val="JSON"/>
      </w:pPr>
      <w:r>
        <w:t>Accept: application/json</w:t>
      </w:r>
    </w:p>
    <w:p w14:paraId="245A9CBF" w14:textId="77777777" w:rsidR="00C72842" w:rsidRDefault="00C72842" w:rsidP="00C72842">
      <w:pPr>
        <w:pStyle w:val="JSON"/>
      </w:pPr>
      <w:r>
        <w:t xml:space="preserve">Authorization: Bearer </w:t>
      </w:r>
      <w:r w:rsidRPr="00EC2160">
        <w:rPr>
          <w:i/>
        </w:rPr>
        <w:t>your-oauth-token-here</w:t>
      </w:r>
    </w:p>
    <w:p w14:paraId="433C1305" w14:textId="77777777" w:rsidR="00C72842" w:rsidRDefault="00C72842" w:rsidP="00C72842">
      <w:pPr>
        <w:pStyle w:val="JSON"/>
      </w:pPr>
      <w:r>
        <w:t>Content-Type: application/json</w:t>
      </w:r>
    </w:p>
    <w:p w14:paraId="525A1766" w14:textId="75F6CE30" w:rsidR="00C63A6A" w:rsidRDefault="00C63A6A" w:rsidP="00C63A6A">
      <w:pPr>
        <w:pStyle w:val="Heading2"/>
      </w:pPr>
      <w:bookmarkStart w:id="96" w:name="_Toc442363833"/>
      <w:r>
        <w:t>Request Body</w:t>
      </w:r>
      <w:bookmarkEnd w:id="96"/>
    </w:p>
    <w:p w14:paraId="2979D6D5" w14:textId="3056E50E" w:rsidR="0033232D" w:rsidRPr="0033232D" w:rsidRDefault="0033232D" w:rsidP="0033232D">
      <w:pPr>
        <w:pStyle w:val="JSON"/>
      </w:pPr>
      <w:r w:rsidRPr="0033232D">
        <w:t>{</w:t>
      </w:r>
    </w:p>
    <w:p w14:paraId="423384B7" w14:textId="77777777" w:rsidR="0033232D" w:rsidRPr="0033232D" w:rsidRDefault="0033232D" w:rsidP="0033232D">
      <w:pPr>
        <w:pStyle w:val="JSON"/>
      </w:pPr>
      <w:r w:rsidRPr="0033232D">
        <w:t> "tenantId": "53cd604ee4b0127edfb96ccf",</w:t>
      </w:r>
    </w:p>
    <w:p w14:paraId="4D774A6E" w14:textId="1B260BAE" w:rsidR="0033232D" w:rsidRPr="0033232D" w:rsidRDefault="0033232D" w:rsidP="0033232D">
      <w:pPr>
        <w:pStyle w:val="JSON"/>
      </w:pPr>
      <w:r w:rsidRPr="0033232D">
        <w:t> "itemBank": "</w:t>
      </w:r>
      <w:r>
        <w:t>123</w:t>
      </w:r>
      <w:r w:rsidRPr="0033232D">
        <w:t>",</w:t>
      </w:r>
    </w:p>
    <w:p w14:paraId="746F31A7" w14:textId="77777777" w:rsidR="0033232D" w:rsidRPr="0033232D" w:rsidRDefault="0033232D" w:rsidP="0033232D">
      <w:pPr>
        <w:pStyle w:val="JSON"/>
      </w:pPr>
      <w:r w:rsidRPr="0033232D">
        <w:t> "itemIdentifiers": [</w:t>
      </w:r>
    </w:p>
    <w:p w14:paraId="68D0CFBF" w14:textId="5BDCD239" w:rsidR="0033232D" w:rsidRPr="0033232D" w:rsidRDefault="0033232D" w:rsidP="0033232D">
      <w:pPr>
        <w:pStyle w:val="JSON"/>
      </w:pPr>
      <w:r w:rsidRPr="0033232D">
        <w:t>   "stim-</w:t>
      </w:r>
      <w:r>
        <w:t>123-199</w:t>
      </w:r>
      <w:r w:rsidRPr="0033232D">
        <w:t>4",</w:t>
      </w:r>
    </w:p>
    <w:p w14:paraId="2DBECACC" w14:textId="7865B1C6" w:rsidR="0033232D" w:rsidRPr="0033232D" w:rsidRDefault="0033232D" w:rsidP="0033232D">
      <w:pPr>
        <w:pStyle w:val="JSON"/>
      </w:pPr>
      <w:r w:rsidRPr="0033232D">
        <w:t>   "stim-</w:t>
      </w:r>
      <w:r>
        <w:t>123-191</w:t>
      </w:r>
      <w:r w:rsidRPr="0033232D">
        <w:t>8"</w:t>
      </w:r>
    </w:p>
    <w:p w14:paraId="0B76C9FB" w14:textId="77777777" w:rsidR="0033232D" w:rsidRPr="0033232D" w:rsidRDefault="0033232D" w:rsidP="0033232D">
      <w:pPr>
        <w:pStyle w:val="JSON"/>
      </w:pPr>
      <w:r w:rsidRPr="0033232D">
        <w:t> ]</w:t>
      </w:r>
    </w:p>
    <w:p w14:paraId="26088E7C" w14:textId="672F5BCD" w:rsidR="0033232D" w:rsidRPr="00A73342" w:rsidRDefault="0033232D" w:rsidP="0033232D">
      <w:pPr>
        <w:pStyle w:val="JSON"/>
      </w:pPr>
      <w:r w:rsidRPr="0033232D">
        <w:t>}</w:t>
      </w:r>
    </w:p>
    <w:p w14:paraId="72B2732A" w14:textId="77777777" w:rsidR="00C72842" w:rsidRDefault="00C72842" w:rsidP="00C72842">
      <w:pPr>
        <w:pStyle w:val="Heading2"/>
      </w:pPr>
      <w:bookmarkStart w:id="97" w:name="_Toc442363834"/>
      <w:r>
        <w:t>Response</w:t>
      </w:r>
      <w:bookmarkEnd w:id="97"/>
    </w:p>
    <w:p w14:paraId="42F915FB" w14:textId="77777777" w:rsidR="00C72842" w:rsidRDefault="00C72842" w:rsidP="00C72842">
      <w:r w:rsidRPr="00EC67B5">
        <w:t xml:space="preserve">If successful, this method returns </w:t>
      </w:r>
      <w:r>
        <w:t>a JSON object with an item and all of its metadata.</w:t>
      </w:r>
    </w:p>
    <w:p w14:paraId="68CD249C" w14:textId="77777777" w:rsidR="00C72842" w:rsidRDefault="00C72842" w:rsidP="00C72842">
      <w:pPr>
        <w:pStyle w:val="JSON"/>
      </w:pPr>
      <w:r>
        <w:t>{</w:t>
      </w:r>
    </w:p>
    <w:p w14:paraId="3F90937A" w14:textId="77777777" w:rsidR="00C372A4" w:rsidRDefault="00C372A4" w:rsidP="00C372A4">
      <w:pPr>
        <w:pStyle w:val="JSON"/>
      </w:pPr>
      <w:r>
        <w:t>[</w:t>
      </w:r>
    </w:p>
    <w:p w14:paraId="28768F3B" w14:textId="77777777" w:rsidR="00C372A4" w:rsidRDefault="00C372A4" w:rsidP="00C372A4">
      <w:pPr>
        <w:pStyle w:val="JSON"/>
      </w:pPr>
      <w:r>
        <w:t xml:space="preserve">    {</w:t>
      </w:r>
    </w:p>
    <w:p w14:paraId="67619117" w14:textId="77777777" w:rsidR="00C372A4" w:rsidRDefault="00C372A4" w:rsidP="00C372A4">
      <w:pPr>
        <w:pStyle w:val="JSON"/>
      </w:pPr>
      <w:r>
        <w:lastRenderedPageBreak/>
        <w:t xml:space="preserve">        "interactionType": "Stimulus",</w:t>
      </w:r>
    </w:p>
    <w:p w14:paraId="25080436" w14:textId="77777777" w:rsidR="00C372A4" w:rsidRDefault="00C372A4" w:rsidP="00C372A4">
      <w:pPr>
        <w:pStyle w:val="JSON"/>
      </w:pPr>
      <w:r>
        <w:t xml:space="preserve">        "tenantId": "53cd604ee4b0127edfb96ccf",</w:t>
      </w:r>
    </w:p>
    <w:p w14:paraId="3F9651D3" w14:textId="58E21AE1" w:rsidR="00C372A4" w:rsidRDefault="00C372A4" w:rsidP="00C372A4">
      <w:pPr>
        <w:pStyle w:val="JSON"/>
      </w:pPr>
      <w:r>
        <w:t xml:space="preserve">        "itemBank": "</w:t>
      </w:r>
      <w:r w:rsidR="00731441">
        <w:t>123</w:t>
      </w:r>
      <w:r>
        <w:t>",</w:t>
      </w:r>
    </w:p>
    <w:p w14:paraId="04CDED10" w14:textId="77777777" w:rsidR="00C372A4" w:rsidRDefault="00C372A4" w:rsidP="00C372A4">
      <w:pPr>
        <w:pStyle w:val="JSON"/>
      </w:pPr>
      <w:r>
        <w:t xml:space="preserve">        "version": "13",</w:t>
      </w:r>
    </w:p>
    <w:p w14:paraId="6B0C3762" w14:textId="77777777" w:rsidR="00C372A4" w:rsidRDefault="00C372A4" w:rsidP="00C372A4">
      <w:pPr>
        <w:pStyle w:val="JSON"/>
      </w:pPr>
      <w:r>
        <w:t xml:space="preserve">        "status": "Operational",</w:t>
      </w:r>
    </w:p>
    <w:p w14:paraId="4EB589C3" w14:textId="77777777" w:rsidR="00C372A4" w:rsidRDefault="00C372A4" w:rsidP="00C372A4">
      <w:pPr>
        <w:pStyle w:val="JSON"/>
      </w:pPr>
      <w:r>
        <w:t xml:space="preserve">        "subject": "ELA",</w:t>
      </w:r>
    </w:p>
    <w:p w14:paraId="2572CBB1" w14:textId="77777777" w:rsidR="00C372A4" w:rsidRDefault="00C372A4" w:rsidP="00C372A4">
      <w:pPr>
        <w:pStyle w:val="JSON"/>
      </w:pPr>
      <w:r>
        <w:t xml:space="preserve">        "intendedGrade": null,</w:t>
      </w:r>
    </w:p>
    <w:p w14:paraId="3FFD1493" w14:textId="77777777" w:rsidR="00C372A4" w:rsidRDefault="00C372A4" w:rsidP="00C372A4">
      <w:pPr>
        <w:pStyle w:val="JSON"/>
      </w:pPr>
      <w:r>
        <w:t xml:space="preserve">        "stimulusName": null,</w:t>
      </w:r>
    </w:p>
    <w:p w14:paraId="6B0B2BFC" w14:textId="77777777" w:rsidR="00C372A4" w:rsidRDefault="00C372A4" w:rsidP="00C372A4">
      <w:pPr>
        <w:pStyle w:val="JSON"/>
      </w:pPr>
      <w:r>
        <w:t xml:space="preserve">        "associatedStimulus": null,</w:t>
      </w:r>
    </w:p>
    <w:p w14:paraId="26A3418F" w14:textId="77777777" w:rsidR="00C372A4" w:rsidRDefault="00C372A4" w:rsidP="00C372A4">
      <w:pPr>
        <w:pStyle w:val="JSON"/>
      </w:pPr>
      <w:r>
        <w:t xml:space="preserve">        "associatedTutorial": null,</w:t>
      </w:r>
    </w:p>
    <w:p w14:paraId="6016CAB6" w14:textId="77777777" w:rsidR="00C372A4" w:rsidRDefault="00C372A4" w:rsidP="00C372A4">
      <w:pPr>
        <w:pStyle w:val="JSON"/>
      </w:pPr>
      <w:r>
        <w:t xml:space="preserve">        "associatedWordlist": null,</w:t>
      </w:r>
    </w:p>
    <w:p w14:paraId="656B980F" w14:textId="77777777" w:rsidR="00C372A4" w:rsidRDefault="00C372A4" w:rsidP="00C372A4">
      <w:pPr>
        <w:pStyle w:val="JSON"/>
      </w:pPr>
      <w:r>
        <w:t xml:space="preserve">        "itemEnemies": null,</w:t>
      </w:r>
    </w:p>
    <w:p w14:paraId="6BB55F86" w14:textId="77777777" w:rsidR="00C372A4" w:rsidRDefault="00C372A4" w:rsidP="00C372A4">
      <w:pPr>
        <w:pStyle w:val="JSON"/>
      </w:pPr>
      <w:r>
        <w:t xml:space="preserve">        "languages": [</w:t>
      </w:r>
    </w:p>
    <w:p w14:paraId="281E7CFC" w14:textId="77777777" w:rsidR="00C372A4" w:rsidRDefault="00C372A4" w:rsidP="00C372A4">
      <w:pPr>
        <w:pStyle w:val="JSON"/>
      </w:pPr>
      <w:r>
        <w:t xml:space="preserve">            "ENU"</w:t>
      </w:r>
    </w:p>
    <w:p w14:paraId="34AD9934" w14:textId="77777777" w:rsidR="00C372A4" w:rsidRDefault="00C372A4" w:rsidP="00C372A4">
      <w:pPr>
        <w:pStyle w:val="JSON"/>
      </w:pPr>
      <w:r>
        <w:t xml:space="preserve">        ],</w:t>
      </w:r>
    </w:p>
    <w:p w14:paraId="02DB2893" w14:textId="77777777" w:rsidR="00C372A4" w:rsidRDefault="00C372A4" w:rsidP="00C372A4">
      <w:pPr>
        <w:pStyle w:val="JSON"/>
      </w:pPr>
      <w:r>
        <w:t xml:space="preserve">        "itemScoreDimensionList": null,</w:t>
      </w:r>
    </w:p>
    <w:p w14:paraId="2CB04A39" w14:textId="77777777" w:rsidR="00C372A4" w:rsidRDefault="00C372A4" w:rsidP="00C372A4">
      <w:pPr>
        <w:pStyle w:val="JSON"/>
      </w:pPr>
      <w:r>
        <w:t xml:space="preserve">        "itemStandardPublicationList": null,</w:t>
      </w:r>
    </w:p>
    <w:p w14:paraId="021C36BE" w14:textId="77777777" w:rsidR="00C372A4" w:rsidRDefault="00C372A4" w:rsidP="00C372A4">
      <w:pPr>
        <w:pStyle w:val="JSON"/>
      </w:pPr>
      <w:r>
        <w:t xml:space="preserve">        "allIncludedMetatdata": {</w:t>
      </w:r>
    </w:p>
    <w:p w14:paraId="0F6CCCD3" w14:textId="77777777" w:rsidR="00C372A4" w:rsidRDefault="00C372A4" w:rsidP="00C372A4">
      <w:pPr>
        <w:pStyle w:val="JSON"/>
      </w:pPr>
      <w:r>
        <w:t xml:space="preserve">            "StimulusFormat": "Standard",</w:t>
      </w:r>
    </w:p>
    <w:p w14:paraId="5BFA7E2A" w14:textId="77777777" w:rsidR="00C372A4" w:rsidRDefault="00C372A4" w:rsidP="00C372A4">
      <w:pPr>
        <w:pStyle w:val="JSON"/>
      </w:pPr>
      <w:r>
        <w:t xml:space="preserve">            "Subject": "ELA",</w:t>
      </w:r>
    </w:p>
    <w:p w14:paraId="33C6F4FD" w14:textId="77777777" w:rsidR="00C372A4" w:rsidRDefault="00C372A4" w:rsidP="00C372A4">
      <w:pPr>
        <w:pStyle w:val="JSON"/>
      </w:pPr>
      <w:r>
        <w:t xml:space="preserve">            "xmlns": "http://www.smarterapp.org/ns/1/assessment_item_metadata",</w:t>
      </w:r>
    </w:p>
    <w:p w14:paraId="72B15EAE" w14:textId="064E15EA" w:rsidR="00C372A4" w:rsidRDefault="00C372A4" w:rsidP="00C372A4">
      <w:pPr>
        <w:pStyle w:val="JSON"/>
      </w:pPr>
      <w:r>
        <w:t xml:space="preserve">            "LastModifiedBy": "</w:t>
      </w:r>
      <w:r w:rsidR="00731441">
        <w:t>john smith</w:t>
      </w:r>
      <w:r>
        <w:t>",</w:t>
      </w:r>
    </w:p>
    <w:p w14:paraId="198A3213" w14:textId="77777777" w:rsidR="00C372A4" w:rsidRDefault="00C372A4" w:rsidP="00C372A4">
      <w:pPr>
        <w:pStyle w:val="JSON"/>
      </w:pPr>
      <w:r>
        <w:t xml:space="preserve">            "ItemSpecFormat": "SmarterApp",</w:t>
      </w:r>
    </w:p>
    <w:p w14:paraId="65AFB5ED" w14:textId="77777777" w:rsidR="00C372A4" w:rsidRDefault="00C372A4" w:rsidP="00C372A4">
      <w:pPr>
        <w:pStyle w:val="JSON"/>
      </w:pPr>
      <w:r>
        <w:t xml:space="preserve">            "SecurityStatus": "Secure",</w:t>
      </w:r>
    </w:p>
    <w:p w14:paraId="20E339B0" w14:textId="77777777" w:rsidR="00C372A4" w:rsidRDefault="00C372A4" w:rsidP="00C372A4">
      <w:pPr>
        <w:pStyle w:val="JSON"/>
      </w:pPr>
      <w:r>
        <w:t xml:space="preserve">            "Status": "Operational",</w:t>
      </w:r>
    </w:p>
    <w:p w14:paraId="4828E0B1" w14:textId="5C15D8D8" w:rsidR="00C372A4" w:rsidRDefault="00C372A4" w:rsidP="00C372A4">
      <w:pPr>
        <w:pStyle w:val="JSON"/>
      </w:pPr>
      <w:r>
        <w:t xml:space="preserve">            "ItemAuthorIdentifier": "</w:t>
      </w:r>
      <w:r w:rsidR="00932794">
        <w:t>john smith</w:t>
      </w:r>
      <w:r>
        <w:t>",</w:t>
      </w:r>
    </w:p>
    <w:p w14:paraId="6340B247" w14:textId="77777777" w:rsidR="00C372A4" w:rsidRDefault="00C372A4" w:rsidP="00C372A4">
      <w:pPr>
        <w:pStyle w:val="JSON"/>
      </w:pPr>
      <w:r>
        <w:t xml:space="preserve">            "Language": [</w:t>
      </w:r>
    </w:p>
    <w:p w14:paraId="44042EAD" w14:textId="77777777" w:rsidR="00C372A4" w:rsidRDefault="00C372A4" w:rsidP="00C372A4">
      <w:pPr>
        <w:pStyle w:val="JSON"/>
      </w:pPr>
      <w:r>
        <w:t xml:space="preserve">                "ENU"</w:t>
      </w:r>
    </w:p>
    <w:p w14:paraId="6F7F775D" w14:textId="77777777" w:rsidR="00C372A4" w:rsidRDefault="00C372A4" w:rsidP="00C372A4">
      <w:pPr>
        <w:pStyle w:val="JSON"/>
      </w:pPr>
      <w:r>
        <w:t xml:space="preserve">            ],</w:t>
      </w:r>
    </w:p>
    <w:p w14:paraId="081326CC" w14:textId="77777777" w:rsidR="00C372A4" w:rsidRDefault="00C372A4" w:rsidP="00C372A4">
      <w:pPr>
        <w:pStyle w:val="JSON"/>
      </w:pPr>
      <w:r>
        <w:t xml:space="preserve">            "InteractionType": "Stimulus",</w:t>
      </w:r>
    </w:p>
    <w:p w14:paraId="61C404E6" w14:textId="27605E2F" w:rsidR="00C372A4" w:rsidRDefault="00C372A4" w:rsidP="00C372A4">
      <w:pPr>
        <w:pStyle w:val="JSON"/>
      </w:pPr>
      <w:r>
        <w:t xml:space="preserve">            "Identifier": "19</w:t>
      </w:r>
      <w:r w:rsidR="00932794">
        <w:t>94</w:t>
      </w:r>
      <w:r>
        <w:t>",</w:t>
      </w:r>
    </w:p>
    <w:p w14:paraId="37FCCC83" w14:textId="77777777" w:rsidR="00C372A4" w:rsidRDefault="00C372A4" w:rsidP="00C372A4">
      <w:pPr>
        <w:pStyle w:val="JSON"/>
      </w:pPr>
      <w:r>
        <w:t xml:space="preserve">            "Version": "13",</w:t>
      </w:r>
    </w:p>
    <w:p w14:paraId="783E9913" w14:textId="77777777" w:rsidR="00C372A4" w:rsidRDefault="00C372A4" w:rsidP="00C372A4">
      <w:pPr>
        <w:pStyle w:val="JSON"/>
      </w:pPr>
      <w:r>
        <w:t xml:space="preserve">            "SmarterAppItemDescriptor": "8701"</w:t>
      </w:r>
    </w:p>
    <w:p w14:paraId="148365CA" w14:textId="77777777" w:rsidR="00C372A4" w:rsidRDefault="00C372A4" w:rsidP="00C372A4">
      <w:pPr>
        <w:pStyle w:val="JSON"/>
      </w:pPr>
      <w:r>
        <w:t xml:space="preserve">        },</w:t>
      </w:r>
    </w:p>
    <w:p w14:paraId="0FE4C1D7" w14:textId="77777777" w:rsidR="00C372A4" w:rsidRDefault="00C372A4" w:rsidP="00C372A4">
      <w:pPr>
        <w:pStyle w:val="JSON"/>
      </w:pPr>
      <w:r>
        <w:t xml:space="preserve">        "id": "56323f75e4b056179ed4cb7f",</w:t>
      </w:r>
    </w:p>
    <w:p w14:paraId="55ED0535" w14:textId="177CA2BE" w:rsidR="00C372A4" w:rsidRDefault="00C372A4" w:rsidP="00C372A4">
      <w:pPr>
        <w:pStyle w:val="JSON"/>
      </w:pPr>
      <w:r>
        <w:t xml:space="preserve">        "identifier": "stim-</w:t>
      </w:r>
      <w:r w:rsidR="00731441">
        <w:t>123</w:t>
      </w:r>
      <w:r>
        <w:t>-19</w:t>
      </w:r>
      <w:r w:rsidR="00932794">
        <w:t>94</w:t>
      </w:r>
      <w:r>
        <w:t>",</w:t>
      </w:r>
    </w:p>
    <w:p w14:paraId="00EDB3A0" w14:textId="3F97FC46" w:rsidR="00C372A4" w:rsidRDefault="00C372A4" w:rsidP="00C372A4">
      <w:pPr>
        <w:pStyle w:val="JSON"/>
      </w:pPr>
      <w:r>
        <w:t xml:space="preserve">        "url": "item/stim-</w:t>
      </w:r>
      <w:r w:rsidR="00731441">
        <w:t>123</w:t>
      </w:r>
      <w:r w:rsidR="00932794">
        <w:t>-1994</w:t>
      </w:r>
      <w:r>
        <w:t>",</w:t>
      </w:r>
    </w:p>
    <w:p w14:paraId="2CE7B563" w14:textId="17B4A866" w:rsidR="00C372A4" w:rsidRDefault="00C372A4" w:rsidP="00C372A4">
      <w:pPr>
        <w:pStyle w:val="JSON"/>
      </w:pPr>
      <w:r>
        <w:t xml:space="preserve">        "itemHis</w:t>
      </w:r>
      <w:r w:rsidR="002E367A">
        <w:t>t</w:t>
      </w:r>
      <w:r>
        <w:t>oryURI": "item/stim-</w:t>
      </w:r>
      <w:r w:rsidR="00731441">
        <w:t>123</w:t>
      </w:r>
      <w:r w:rsidR="00932794">
        <w:t>-1994</w:t>
      </w:r>
      <w:r w:rsidR="002E367A">
        <w:t>/history"</w:t>
      </w:r>
    </w:p>
    <w:p w14:paraId="50267333" w14:textId="77777777" w:rsidR="00C372A4" w:rsidRDefault="00C372A4" w:rsidP="00C372A4">
      <w:pPr>
        <w:pStyle w:val="JSON"/>
      </w:pPr>
      <w:r>
        <w:t xml:space="preserve">    },</w:t>
      </w:r>
    </w:p>
    <w:p w14:paraId="6E1E5C5E" w14:textId="77777777" w:rsidR="00C372A4" w:rsidRDefault="00C372A4" w:rsidP="00C372A4">
      <w:pPr>
        <w:pStyle w:val="JSON"/>
      </w:pPr>
      <w:r>
        <w:t xml:space="preserve">    {</w:t>
      </w:r>
    </w:p>
    <w:p w14:paraId="1DCA711F" w14:textId="77777777" w:rsidR="00C372A4" w:rsidRDefault="00C372A4" w:rsidP="00C372A4">
      <w:pPr>
        <w:pStyle w:val="JSON"/>
      </w:pPr>
      <w:r>
        <w:t xml:space="preserve">        "interactionType": "Stimulus",</w:t>
      </w:r>
    </w:p>
    <w:p w14:paraId="7A62662F" w14:textId="77777777" w:rsidR="00C372A4" w:rsidRDefault="00C372A4" w:rsidP="00C372A4">
      <w:pPr>
        <w:pStyle w:val="JSON"/>
      </w:pPr>
      <w:r>
        <w:t xml:space="preserve">        "tenantId": "53cd604ee4b0127edfb96ccf",</w:t>
      </w:r>
    </w:p>
    <w:p w14:paraId="2BF7148F" w14:textId="5F94DFA5" w:rsidR="00C372A4" w:rsidRDefault="00C372A4" w:rsidP="00C372A4">
      <w:pPr>
        <w:pStyle w:val="JSON"/>
      </w:pPr>
      <w:r>
        <w:t xml:space="preserve">        "itemBank": "</w:t>
      </w:r>
      <w:r w:rsidR="00731441">
        <w:t>123</w:t>
      </w:r>
      <w:r>
        <w:t>",</w:t>
      </w:r>
    </w:p>
    <w:p w14:paraId="40DC729D" w14:textId="77777777" w:rsidR="00C372A4" w:rsidRDefault="00C372A4" w:rsidP="00C372A4">
      <w:pPr>
        <w:pStyle w:val="JSON"/>
      </w:pPr>
      <w:r>
        <w:t xml:space="preserve">        "version": "26",</w:t>
      </w:r>
    </w:p>
    <w:p w14:paraId="6425C182" w14:textId="77777777" w:rsidR="00C372A4" w:rsidRDefault="00C372A4" w:rsidP="00C372A4">
      <w:pPr>
        <w:pStyle w:val="JSON"/>
      </w:pPr>
      <w:r>
        <w:t xml:space="preserve">        "status": "Operational",</w:t>
      </w:r>
    </w:p>
    <w:p w14:paraId="177D7537" w14:textId="77777777" w:rsidR="00C372A4" w:rsidRDefault="00C372A4" w:rsidP="00C372A4">
      <w:pPr>
        <w:pStyle w:val="JSON"/>
      </w:pPr>
      <w:r>
        <w:t xml:space="preserve">        "subject": "ELA",</w:t>
      </w:r>
    </w:p>
    <w:p w14:paraId="4306826B" w14:textId="77777777" w:rsidR="00C372A4" w:rsidRDefault="00C372A4" w:rsidP="00C372A4">
      <w:pPr>
        <w:pStyle w:val="JSON"/>
      </w:pPr>
      <w:r>
        <w:t xml:space="preserve">        "intendedGrade": null,</w:t>
      </w:r>
    </w:p>
    <w:p w14:paraId="6BC608A1" w14:textId="77777777" w:rsidR="00C372A4" w:rsidRDefault="00C372A4" w:rsidP="00C372A4">
      <w:pPr>
        <w:pStyle w:val="JSON"/>
      </w:pPr>
      <w:r>
        <w:t xml:space="preserve">        "stimulusName": null,</w:t>
      </w:r>
    </w:p>
    <w:p w14:paraId="2745E673" w14:textId="77777777" w:rsidR="00C372A4" w:rsidRDefault="00C372A4" w:rsidP="00C372A4">
      <w:pPr>
        <w:pStyle w:val="JSON"/>
      </w:pPr>
      <w:r>
        <w:t xml:space="preserve">        "associatedStimulus": null,</w:t>
      </w:r>
    </w:p>
    <w:p w14:paraId="3FA69B3A" w14:textId="77777777" w:rsidR="00C372A4" w:rsidRDefault="00C372A4" w:rsidP="00C372A4">
      <w:pPr>
        <w:pStyle w:val="JSON"/>
      </w:pPr>
      <w:r>
        <w:t xml:space="preserve">        "associatedTutorial": null,</w:t>
      </w:r>
    </w:p>
    <w:p w14:paraId="759DC48D" w14:textId="77777777" w:rsidR="00C372A4" w:rsidRDefault="00C372A4" w:rsidP="00C372A4">
      <w:pPr>
        <w:pStyle w:val="JSON"/>
      </w:pPr>
      <w:r>
        <w:t xml:space="preserve">        "associatedWordlist": null,</w:t>
      </w:r>
    </w:p>
    <w:p w14:paraId="408A562D" w14:textId="77777777" w:rsidR="00C372A4" w:rsidRDefault="00C372A4" w:rsidP="00C372A4">
      <w:pPr>
        <w:pStyle w:val="JSON"/>
      </w:pPr>
      <w:r>
        <w:t xml:space="preserve">        "itemEnemies": null,</w:t>
      </w:r>
    </w:p>
    <w:p w14:paraId="1618C70E" w14:textId="77777777" w:rsidR="00C372A4" w:rsidRDefault="00C372A4" w:rsidP="00C372A4">
      <w:pPr>
        <w:pStyle w:val="JSON"/>
      </w:pPr>
      <w:r>
        <w:t xml:space="preserve">        "languages": [</w:t>
      </w:r>
    </w:p>
    <w:p w14:paraId="4F991B3C" w14:textId="77777777" w:rsidR="00C372A4" w:rsidRDefault="00C372A4" w:rsidP="00C372A4">
      <w:pPr>
        <w:pStyle w:val="JSON"/>
      </w:pPr>
      <w:r>
        <w:lastRenderedPageBreak/>
        <w:t xml:space="preserve">            "ENU",</w:t>
      </w:r>
    </w:p>
    <w:p w14:paraId="3FB69AA6" w14:textId="77777777" w:rsidR="00C372A4" w:rsidRDefault="00C372A4" w:rsidP="00C372A4">
      <w:pPr>
        <w:pStyle w:val="JSON"/>
      </w:pPr>
      <w:r>
        <w:t xml:space="preserve">            "ENU-Braille"</w:t>
      </w:r>
    </w:p>
    <w:p w14:paraId="5B57A194" w14:textId="77777777" w:rsidR="00C372A4" w:rsidRDefault="00C372A4" w:rsidP="00C372A4">
      <w:pPr>
        <w:pStyle w:val="JSON"/>
      </w:pPr>
      <w:r>
        <w:t xml:space="preserve">        ],</w:t>
      </w:r>
    </w:p>
    <w:p w14:paraId="4BDE8B59" w14:textId="77777777" w:rsidR="00C372A4" w:rsidRDefault="00C372A4" w:rsidP="00C372A4">
      <w:pPr>
        <w:pStyle w:val="JSON"/>
      </w:pPr>
      <w:r>
        <w:t xml:space="preserve">        "itemScoreDimensionList": null,</w:t>
      </w:r>
    </w:p>
    <w:p w14:paraId="3394B458" w14:textId="77777777" w:rsidR="00C372A4" w:rsidRDefault="00C372A4" w:rsidP="00C372A4">
      <w:pPr>
        <w:pStyle w:val="JSON"/>
      </w:pPr>
      <w:r>
        <w:t xml:space="preserve">        "itemStandardPublicationList": null,</w:t>
      </w:r>
    </w:p>
    <w:p w14:paraId="6AD753BB" w14:textId="77777777" w:rsidR="00C372A4" w:rsidRDefault="00C372A4" w:rsidP="00C372A4">
      <w:pPr>
        <w:pStyle w:val="JSON"/>
      </w:pPr>
      <w:r>
        <w:t xml:space="preserve">        "allIncludedMetatdata": {</w:t>
      </w:r>
    </w:p>
    <w:p w14:paraId="61B41CE0" w14:textId="77777777" w:rsidR="00C372A4" w:rsidRDefault="00C372A4" w:rsidP="00C372A4">
      <w:pPr>
        <w:pStyle w:val="JSON"/>
      </w:pPr>
      <w:r>
        <w:t xml:space="preserve">            "StimulusFormat": "Standard",</w:t>
      </w:r>
    </w:p>
    <w:p w14:paraId="55C4A599" w14:textId="77777777" w:rsidR="00C372A4" w:rsidRDefault="00C372A4" w:rsidP="00C372A4">
      <w:pPr>
        <w:pStyle w:val="JSON"/>
      </w:pPr>
      <w:r>
        <w:t xml:space="preserve">            "Subject": "ELA",</w:t>
      </w:r>
    </w:p>
    <w:p w14:paraId="7411D1D2" w14:textId="20CED5FC" w:rsidR="00C372A4" w:rsidRDefault="00C372A4" w:rsidP="00C372A4">
      <w:pPr>
        <w:pStyle w:val="JSON"/>
      </w:pPr>
      <w:r>
        <w:t xml:space="preserve">            "LastModifiedBy": "</w:t>
      </w:r>
      <w:r w:rsidR="00731441">
        <w:t>john smith</w:t>
      </w:r>
      <w:r>
        <w:t>",</w:t>
      </w:r>
    </w:p>
    <w:p w14:paraId="6AAB4D10" w14:textId="77777777" w:rsidR="00C372A4" w:rsidRDefault="00C372A4" w:rsidP="00C372A4">
      <w:pPr>
        <w:pStyle w:val="JSON"/>
      </w:pPr>
      <w:r>
        <w:t xml:space="preserve">            "xmlns": "http://www.smarterapp.org/ns/1/assessment_item_metadata",</w:t>
      </w:r>
    </w:p>
    <w:p w14:paraId="48B84EAE" w14:textId="77777777" w:rsidR="00C372A4" w:rsidRDefault="00C372A4" w:rsidP="00C372A4">
      <w:pPr>
        <w:pStyle w:val="JSON"/>
      </w:pPr>
      <w:r>
        <w:t xml:space="preserve">            "ItemSpecFormat": "SmarterApp",</w:t>
      </w:r>
    </w:p>
    <w:p w14:paraId="61AF4A51" w14:textId="77777777" w:rsidR="00C372A4" w:rsidRDefault="00C372A4" w:rsidP="00C372A4">
      <w:pPr>
        <w:pStyle w:val="JSON"/>
      </w:pPr>
      <w:r>
        <w:t xml:space="preserve">            "Status": "Operational",</w:t>
      </w:r>
    </w:p>
    <w:p w14:paraId="1CC2EEDA" w14:textId="77777777" w:rsidR="00C372A4" w:rsidRDefault="00C372A4" w:rsidP="00C372A4">
      <w:pPr>
        <w:pStyle w:val="JSON"/>
      </w:pPr>
      <w:r>
        <w:t xml:space="preserve">            "SecurityStatus": "Secure",</w:t>
      </w:r>
    </w:p>
    <w:p w14:paraId="7D51EA79" w14:textId="77777777" w:rsidR="00C372A4" w:rsidRDefault="00C372A4" w:rsidP="00C372A4">
      <w:pPr>
        <w:pStyle w:val="JSON"/>
      </w:pPr>
      <w:r>
        <w:t xml:space="preserve">            "StimulusGraphic": "Y",</w:t>
      </w:r>
    </w:p>
    <w:p w14:paraId="4A9D1686" w14:textId="6F85C9AF" w:rsidR="00C372A4" w:rsidRDefault="00C372A4" w:rsidP="00C372A4">
      <w:pPr>
        <w:pStyle w:val="JSON"/>
      </w:pPr>
      <w:r>
        <w:t xml:space="preserve">            "ItemAuthorIdentifier": "</w:t>
      </w:r>
      <w:r w:rsidR="00731441">
        <w:t>john smith</w:t>
      </w:r>
      <w:r>
        <w:t>",</w:t>
      </w:r>
    </w:p>
    <w:p w14:paraId="0775E22F" w14:textId="77777777" w:rsidR="00C372A4" w:rsidRDefault="00C372A4" w:rsidP="00C372A4">
      <w:pPr>
        <w:pStyle w:val="JSON"/>
      </w:pPr>
      <w:r>
        <w:t xml:space="preserve">            "Language": [</w:t>
      </w:r>
    </w:p>
    <w:p w14:paraId="5072CDD6" w14:textId="77777777" w:rsidR="00C372A4" w:rsidRDefault="00C372A4" w:rsidP="00C372A4">
      <w:pPr>
        <w:pStyle w:val="JSON"/>
      </w:pPr>
      <w:r>
        <w:t xml:space="preserve">                "ENU",</w:t>
      </w:r>
    </w:p>
    <w:p w14:paraId="5F4F5D63" w14:textId="77777777" w:rsidR="00C372A4" w:rsidRDefault="00C372A4" w:rsidP="00C372A4">
      <w:pPr>
        <w:pStyle w:val="JSON"/>
      </w:pPr>
      <w:r>
        <w:t xml:space="preserve">                "ENU-Braille"</w:t>
      </w:r>
    </w:p>
    <w:p w14:paraId="02BE8638" w14:textId="77777777" w:rsidR="00C372A4" w:rsidRDefault="00C372A4" w:rsidP="00C372A4">
      <w:pPr>
        <w:pStyle w:val="JSON"/>
      </w:pPr>
      <w:r>
        <w:t xml:space="preserve">            ],</w:t>
      </w:r>
    </w:p>
    <w:p w14:paraId="622FD15B" w14:textId="77777777" w:rsidR="00C372A4" w:rsidRDefault="00C372A4" w:rsidP="00C372A4">
      <w:pPr>
        <w:pStyle w:val="JSON"/>
      </w:pPr>
      <w:r>
        <w:t xml:space="preserve">            "InteractionType": "Stimulus",</w:t>
      </w:r>
    </w:p>
    <w:p w14:paraId="5F7F870C" w14:textId="77777777" w:rsidR="00C372A4" w:rsidRDefault="00C372A4" w:rsidP="00C372A4">
      <w:pPr>
        <w:pStyle w:val="JSON"/>
      </w:pPr>
      <w:r>
        <w:t xml:space="preserve">            "Version": "26",</w:t>
      </w:r>
    </w:p>
    <w:p w14:paraId="3A6CB2EC" w14:textId="0ED2CF96" w:rsidR="00C372A4" w:rsidRDefault="00C372A4" w:rsidP="00C372A4">
      <w:pPr>
        <w:pStyle w:val="JSON"/>
      </w:pPr>
      <w:r>
        <w:t xml:space="preserve">         </w:t>
      </w:r>
      <w:r w:rsidR="009D5BA9">
        <w:t xml:space="preserve">   "Identifier": "191</w:t>
      </w:r>
      <w:r>
        <w:t>8",</w:t>
      </w:r>
    </w:p>
    <w:p w14:paraId="7718E039" w14:textId="77777777" w:rsidR="00C372A4" w:rsidRDefault="00C372A4" w:rsidP="00C372A4">
      <w:pPr>
        <w:pStyle w:val="JSON"/>
      </w:pPr>
      <w:r>
        <w:t xml:space="preserve">            "BrailleType": "BRF",</w:t>
      </w:r>
    </w:p>
    <w:p w14:paraId="105ED868" w14:textId="77777777" w:rsidR="00C372A4" w:rsidRDefault="00C372A4" w:rsidP="00C372A4">
      <w:pPr>
        <w:pStyle w:val="JSON"/>
      </w:pPr>
      <w:r>
        <w:t xml:space="preserve">            "SmarterAppItemDescriptor": "8695"</w:t>
      </w:r>
    </w:p>
    <w:p w14:paraId="21A0BE43" w14:textId="77777777" w:rsidR="00C372A4" w:rsidRDefault="00C372A4" w:rsidP="00C372A4">
      <w:pPr>
        <w:pStyle w:val="JSON"/>
      </w:pPr>
      <w:r>
        <w:t xml:space="preserve">        },</w:t>
      </w:r>
    </w:p>
    <w:p w14:paraId="2EAFD7D3" w14:textId="77777777" w:rsidR="00C372A4" w:rsidRDefault="00C372A4" w:rsidP="00C372A4">
      <w:pPr>
        <w:pStyle w:val="JSON"/>
      </w:pPr>
      <w:r>
        <w:t xml:space="preserve">        "id": "56323f76e4b056179ed4cb8b",</w:t>
      </w:r>
    </w:p>
    <w:p w14:paraId="2AF77812" w14:textId="65D9A8F4" w:rsidR="00C372A4" w:rsidRDefault="00C372A4" w:rsidP="00C372A4">
      <w:pPr>
        <w:pStyle w:val="JSON"/>
      </w:pPr>
      <w:r>
        <w:t xml:space="preserve">   </w:t>
      </w:r>
      <w:r w:rsidR="00731441">
        <w:t xml:space="preserve">     "identifier": "stim-123</w:t>
      </w:r>
      <w:r w:rsidR="009D5BA9">
        <w:t>-191</w:t>
      </w:r>
      <w:r>
        <w:t>8",</w:t>
      </w:r>
    </w:p>
    <w:p w14:paraId="72C609C7" w14:textId="582AEBC3" w:rsidR="00C372A4" w:rsidRDefault="00C372A4" w:rsidP="00C372A4">
      <w:pPr>
        <w:pStyle w:val="JSON"/>
      </w:pPr>
      <w:r>
        <w:t xml:space="preserve"> </w:t>
      </w:r>
      <w:r w:rsidR="00731441">
        <w:t xml:space="preserve">       "url": "item/stim-123</w:t>
      </w:r>
      <w:r w:rsidR="009D5BA9">
        <w:t>-191</w:t>
      </w:r>
      <w:r>
        <w:t>8",</w:t>
      </w:r>
    </w:p>
    <w:p w14:paraId="59FCE2EC" w14:textId="18B59A67" w:rsidR="00C372A4" w:rsidRDefault="00C372A4" w:rsidP="00C372A4">
      <w:pPr>
        <w:pStyle w:val="JSON"/>
      </w:pPr>
      <w:r>
        <w:t xml:space="preserve">        "itemHis</w:t>
      </w:r>
      <w:r w:rsidR="00C0609A">
        <w:t>t</w:t>
      </w:r>
      <w:r>
        <w:t>oryUR</w:t>
      </w:r>
      <w:r w:rsidR="00731441">
        <w:t>I": "item/stim-123</w:t>
      </w:r>
      <w:r w:rsidR="009D5BA9">
        <w:t>-191</w:t>
      </w:r>
      <w:r w:rsidR="00C0609A">
        <w:t>8/history"</w:t>
      </w:r>
    </w:p>
    <w:p w14:paraId="559A6162" w14:textId="77777777" w:rsidR="00C372A4" w:rsidRDefault="00C372A4" w:rsidP="00C372A4">
      <w:pPr>
        <w:pStyle w:val="JSON"/>
      </w:pPr>
      <w:r>
        <w:t xml:space="preserve">    }</w:t>
      </w:r>
    </w:p>
    <w:p w14:paraId="5841F70F" w14:textId="1E96CACA" w:rsidR="00C372A4" w:rsidRDefault="00C372A4" w:rsidP="00C372A4">
      <w:pPr>
        <w:pStyle w:val="JSON"/>
      </w:pPr>
      <w:r>
        <w:t>]</w:t>
      </w:r>
    </w:p>
    <w:p w14:paraId="78C85CAF" w14:textId="77777777" w:rsidR="00C72842" w:rsidRPr="00EC67B5" w:rsidRDefault="00C72842" w:rsidP="00C72842">
      <w:pPr>
        <w:pStyle w:val="JSON"/>
      </w:pPr>
      <w:r>
        <w:t>}</w:t>
      </w:r>
    </w:p>
    <w:p w14:paraId="3998A5C7" w14:textId="77777777" w:rsidR="00C72842" w:rsidRDefault="00C72842" w:rsidP="00C72842">
      <w:pPr>
        <w:pStyle w:val="Heading2"/>
      </w:pPr>
      <w:bookmarkStart w:id="98" w:name="_Toc442363835"/>
      <w:r>
        <w:t>Examples</w:t>
      </w:r>
      <w:bookmarkEnd w:id="98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18"/>
        <w:gridCol w:w="1458"/>
      </w:tblGrid>
      <w:tr w:rsidR="00C72842" w:rsidRPr="00EC67B5" w14:paraId="1CF75A61" w14:textId="77777777" w:rsidTr="00085C90">
        <w:trPr>
          <w:trHeight w:val="462"/>
          <w:tblHeader/>
        </w:trPr>
        <w:tc>
          <w:tcPr>
            <w:tcW w:w="8118" w:type="dxa"/>
            <w:shd w:val="clear" w:color="auto" w:fill="3CA228"/>
            <w:vAlign w:val="center"/>
          </w:tcPr>
          <w:p w14:paraId="301C950B" w14:textId="77777777" w:rsidR="00C72842" w:rsidRPr="00EC67B5" w:rsidRDefault="00C72842" w:rsidP="00085C90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458" w:type="dxa"/>
            <w:shd w:val="clear" w:color="auto" w:fill="3CA228"/>
            <w:vAlign w:val="center"/>
          </w:tcPr>
          <w:p w14:paraId="538E80FD" w14:textId="77777777" w:rsidR="00C72842" w:rsidRPr="00EC67B5" w:rsidRDefault="00C72842" w:rsidP="00085C90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C72842" w14:paraId="4F362B96" w14:textId="77777777" w:rsidTr="009B0FE2">
        <w:trPr>
          <w:trHeight w:val="273"/>
        </w:trPr>
        <w:tc>
          <w:tcPr>
            <w:tcW w:w="8118" w:type="dxa"/>
            <w:vAlign w:val="center"/>
          </w:tcPr>
          <w:p w14:paraId="5853075D" w14:textId="63DDA3D2" w:rsidR="00C72842" w:rsidRDefault="0033232D" w:rsidP="008C0381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  <w:r w:rsidR="00C72842">
              <w:rPr>
                <w:b/>
                <w:sz w:val="18"/>
                <w:szCs w:val="18"/>
              </w:rPr>
              <w:t xml:space="preserve"> </w:t>
            </w:r>
            <w:r w:rsidR="00C72842" w:rsidRPr="00EC2160">
              <w:rPr>
                <w:b/>
                <w:sz w:val="18"/>
                <w:szCs w:val="18"/>
              </w:rPr>
              <w:t>/</w:t>
            </w:r>
            <w:r w:rsidRPr="0033232D">
              <w:rPr>
                <w:b/>
                <w:sz w:val="18"/>
                <w:szCs w:val="18"/>
              </w:rPr>
              <w:t>itemsByIdentifierSearch</w:t>
            </w:r>
            <w:r w:rsidR="008C0381">
              <w:rPr>
                <w:b/>
                <w:sz w:val="18"/>
                <w:szCs w:val="18"/>
              </w:rPr>
              <w:t xml:space="preserve"> (with valid data in POST body)</w:t>
            </w:r>
          </w:p>
        </w:tc>
        <w:tc>
          <w:tcPr>
            <w:tcW w:w="1458" w:type="dxa"/>
            <w:vAlign w:val="center"/>
          </w:tcPr>
          <w:p w14:paraId="044E699C" w14:textId="77777777" w:rsidR="00C72842" w:rsidRDefault="00C72842" w:rsidP="00085C90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</w:tr>
      <w:tr w:rsidR="00C72842" w14:paraId="4C3F54A4" w14:textId="77777777" w:rsidTr="009E1AC4">
        <w:trPr>
          <w:trHeight w:val="183"/>
        </w:trPr>
        <w:tc>
          <w:tcPr>
            <w:tcW w:w="8118" w:type="dxa"/>
            <w:vAlign w:val="center"/>
          </w:tcPr>
          <w:p w14:paraId="6C32EFE2" w14:textId="00C499A6" w:rsidR="00C72842" w:rsidRPr="00EC67B5" w:rsidRDefault="0033232D" w:rsidP="008C0381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="00C72842" w:rsidRPr="00EC2160">
              <w:rPr>
                <w:b/>
                <w:sz w:val="18"/>
                <w:szCs w:val="18"/>
              </w:rPr>
              <w:t>/</w:t>
            </w:r>
            <w:r w:rsidRPr="00841A17">
              <w:rPr>
                <w:sz w:val="18"/>
                <w:szCs w:val="18"/>
              </w:rPr>
              <w:t>itemsByIdentifierSearch</w:t>
            </w:r>
            <w:r w:rsidR="008C0381">
              <w:rPr>
                <w:b/>
                <w:sz w:val="18"/>
                <w:szCs w:val="18"/>
              </w:rPr>
              <w:t xml:space="preserve"> (with invalid data, e.g. </w:t>
            </w:r>
            <w:r w:rsidR="009B0FE2">
              <w:rPr>
                <w:b/>
                <w:sz w:val="18"/>
                <w:szCs w:val="18"/>
              </w:rPr>
              <w:t xml:space="preserve">bad or missing </w:t>
            </w:r>
            <w:r w:rsidR="008C0381">
              <w:rPr>
                <w:b/>
                <w:sz w:val="18"/>
                <w:szCs w:val="18"/>
              </w:rPr>
              <w:t>tenant</w:t>
            </w:r>
            <w:r w:rsidR="009B0FE2">
              <w:rPr>
                <w:b/>
                <w:sz w:val="18"/>
                <w:szCs w:val="18"/>
              </w:rPr>
              <w:t>Id or itemB</w:t>
            </w:r>
            <w:r w:rsidR="008C0381">
              <w:rPr>
                <w:b/>
                <w:sz w:val="18"/>
                <w:szCs w:val="18"/>
              </w:rPr>
              <w:t xml:space="preserve">ank </w:t>
            </w:r>
            <w:r w:rsidR="009B0FE2">
              <w:rPr>
                <w:b/>
                <w:sz w:val="18"/>
                <w:szCs w:val="18"/>
              </w:rPr>
              <w:t xml:space="preserve">number </w:t>
            </w:r>
            <w:r w:rsidR="008C0381">
              <w:rPr>
                <w:b/>
                <w:sz w:val="18"/>
                <w:szCs w:val="18"/>
              </w:rPr>
              <w:t>in POST body)</w:t>
            </w:r>
          </w:p>
        </w:tc>
        <w:tc>
          <w:tcPr>
            <w:tcW w:w="1458" w:type="dxa"/>
            <w:vAlign w:val="center"/>
          </w:tcPr>
          <w:p w14:paraId="79299B7F" w14:textId="77777777" w:rsidR="00C72842" w:rsidRPr="00EC67B5" w:rsidRDefault="00C72842" w:rsidP="00085C90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</w:tr>
    </w:tbl>
    <w:p w14:paraId="2F3CA4A5" w14:textId="77777777" w:rsidR="00C72842" w:rsidRDefault="00C72842" w:rsidP="00C72842"/>
    <w:p w14:paraId="44852349" w14:textId="77777777" w:rsidR="00C72842" w:rsidRDefault="00C72842" w:rsidP="00C72842"/>
    <w:p w14:paraId="357A69F5" w14:textId="607AC555" w:rsidR="00B75CC9" w:rsidRDefault="00B75CC9" w:rsidP="00B75CC9">
      <w:pPr>
        <w:pStyle w:val="Heading1"/>
      </w:pPr>
      <w:bookmarkStart w:id="99" w:name="_Toc442363836"/>
      <w:r w:rsidRPr="00F93637">
        <w:lastRenderedPageBreak/>
        <w:t>/</w:t>
      </w:r>
      <w:r>
        <w:t>sftpFileImport</w:t>
      </w:r>
      <w:r w:rsidRPr="00F93637">
        <w:t xml:space="preserve"> </w:t>
      </w:r>
      <w:r>
        <w:t>(POST)</w:t>
      </w:r>
      <w:bookmarkEnd w:id="99"/>
    </w:p>
    <w:p w14:paraId="343FAC54" w14:textId="77777777" w:rsidR="00B75CC9" w:rsidRDefault="00B75CC9" w:rsidP="00B75CC9">
      <w:pPr>
        <w:pStyle w:val="Heading2"/>
      </w:pPr>
      <w:bookmarkStart w:id="100" w:name="_Toc442363837"/>
      <w:r>
        <w:t>Overview</w:t>
      </w:r>
      <w:bookmarkEnd w:id="100"/>
    </w:p>
    <w:p w14:paraId="09C2E192" w14:textId="733305B7" w:rsidR="00B75CC9" w:rsidRDefault="000D5DA7" w:rsidP="00B75CC9">
      <w:r>
        <w:t xml:space="preserve">Import files into TIB. </w:t>
      </w:r>
      <w:r w:rsidRPr="000D5DA7">
        <w:t>This asynchronous service processes the files listed in the JSON document</w:t>
      </w:r>
      <w:r>
        <w:t xml:space="preserve"> which is sent with the POST request</w:t>
      </w:r>
      <w:r w:rsidRPr="000D5DA7">
        <w:t>. While the import processes asynchronously, the controller immediately returns a "Domain Object" consisting of the import file set (same set that was requested in the JSON document), plus metadata about each such as requestor, time, status, and a URI. Initiall</w:t>
      </w:r>
      <w:r w:rsidR="00AC41EB">
        <w:t>y the status will be "UNIMPORTED</w:t>
      </w:r>
      <w:r w:rsidRPr="000D5DA7">
        <w:t>" but by polling the returned URI, the Client can obtain the current status of</w:t>
      </w:r>
      <w:r>
        <w:t xml:space="preserve"> each imported zip file. The files are located in a predetermined SFTP site whose access credentials are </w:t>
      </w:r>
      <w:r w:rsidR="002A042A">
        <w:t>usually</w:t>
      </w:r>
      <w:r>
        <w:t xml:space="preserve"> defined in a Program Management (PM) configuration.</w:t>
      </w:r>
    </w:p>
    <w:p w14:paraId="1454435B" w14:textId="4E79DFC3" w:rsidR="00B75CC9" w:rsidRDefault="00B75CC9" w:rsidP="00B75CC9">
      <w:pPr>
        <w:pStyle w:val="Heading2"/>
      </w:pPr>
      <w:bookmarkStart w:id="101" w:name="_Toc442363838"/>
      <w:r>
        <w:t>HTTP Request [Private API]</w:t>
      </w:r>
      <w:bookmarkEnd w:id="101"/>
    </w:p>
    <w:p w14:paraId="7FA8BF10" w14:textId="4E89426E" w:rsidR="00B75CC9" w:rsidRPr="002A7B4D" w:rsidRDefault="00B75CC9" w:rsidP="00B75C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i/>
          <w:sz w:val="18"/>
          <w:szCs w:val="18"/>
        </w:rPr>
      </w:pPr>
      <w:r>
        <w:rPr>
          <w:sz w:val="18"/>
          <w:szCs w:val="18"/>
        </w:rPr>
        <w:t>POST</w:t>
      </w:r>
      <w:r w:rsidRPr="005D48DE">
        <w:rPr>
          <w:sz w:val="18"/>
          <w:szCs w:val="18"/>
        </w:rPr>
        <w:t xml:space="preserve"> /</w:t>
      </w:r>
      <w:r>
        <w:rPr>
          <w:sz w:val="18"/>
          <w:szCs w:val="18"/>
        </w:rPr>
        <w:t>sftpFileImport</w:t>
      </w:r>
    </w:p>
    <w:p w14:paraId="07B6D42F" w14:textId="77777777" w:rsidR="00B75CC9" w:rsidRDefault="00B75CC9" w:rsidP="00B75CC9">
      <w:pPr>
        <w:pStyle w:val="Heading2"/>
      </w:pPr>
      <w:bookmarkStart w:id="102" w:name="_Toc442363839"/>
      <w:r>
        <w:t>Path Parameters</w:t>
      </w:r>
      <w:bookmarkEnd w:id="102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B75CC9" w:rsidRPr="00271809" w14:paraId="3227C0A7" w14:textId="77777777" w:rsidTr="00434FEB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F6BCDC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B7F6BA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80F6E5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558C60F1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056FEEC5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B75CC9" w:rsidRPr="00271809" w14:paraId="00AF749F" w14:textId="77777777" w:rsidTr="00434FEB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168C47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104FD2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D2DE78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0EAD5765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2AFE8134" w14:textId="77777777" w:rsidR="00B75CC9" w:rsidRPr="00271809" w:rsidRDefault="00B75CC9" w:rsidP="00434FEB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6619AB3C" w14:textId="77777777" w:rsidR="00B75CC9" w:rsidRDefault="00B75CC9" w:rsidP="00B75CC9">
      <w:pPr>
        <w:pStyle w:val="Heading2"/>
      </w:pPr>
      <w:bookmarkStart w:id="103" w:name="_Toc442363840"/>
      <w:r>
        <w:t>Request Parameters</w:t>
      </w:r>
      <w:bookmarkEnd w:id="103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B75CC9" w:rsidRPr="00271809" w14:paraId="46B9053E" w14:textId="77777777" w:rsidTr="00434FEB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1CB14D6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6EB143B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740801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56406C5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1964AFCD" w14:textId="77777777" w:rsidR="00B75CC9" w:rsidRPr="00271809" w:rsidRDefault="00B75CC9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B75CC9" w:rsidRPr="00271809" w14:paraId="436ED1F5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0AF716" w14:textId="4FF5885D" w:rsidR="00B75CC9" w:rsidRPr="00271809" w:rsidRDefault="00B75CC9" w:rsidP="00B75CC9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B5DF7C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4B5F61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1896E315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6F92641C" w14:textId="77777777" w:rsidR="00B75CC9" w:rsidRDefault="00B75CC9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5E176AF3" w14:textId="77777777" w:rsidR="00B75CC9" w:rsidRPr="00271809" w:rsidRDefault="00B75CC9" w:rsidP="00434FEB">
            <w:pPr>
              <w:spacing w:before="0"/>
              <w:rPr>
                <w:sz w:val="18"/>
                <w:szCs w:val="18"/>
              </w:rPr>
            </w:pPr>
          </w:p>
        </w:tc>
      </w:tr>
      <w:tr w:rsidR="00B75CC9" w:rsidRPr="00271809" w14:paraId="0F043987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796A24" w14:textId="77777777" w:rsidR="00B75CC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itemBank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E99B28" w14:textId="77777777" w:rsidR="00B75CC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F20A38" w14:textId="77777777" w:rsidR="00B75CC9" w:rsidRPr="0035027D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identifier (usually numeric) representing the item bank from which to pull the requested items,</w:t>
            </w:r>
          </w:p>
        </w:tc>
        <w:tc>
          <w:tcPr>
            <w:tcW w:w="2610" w:type="dxa"/>
            <w:vAlign w:val="center"/>
          </w:tcPr>
          <w:p w14:paraId="797F0B7D" w14:textId="77777777" w:rsidR="00B75CC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valid string identifying the item bank</w:t>
            </w:r>
          </w:p>
        </w:tc>
        <w:tc>
          <w:tcPr>
            <w:tcW w:w="810" w:type="dxa"/>
            <w:vAlign w:val="center"/>
          </w:tcPr>
          <w:p w14:paraId="19E8B213" w14:textId="77777777" w:rsidR="00B75CC9" w:rsidRDefault="00B75CC9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  <w:tr w:rsidR="00B75CC9" w:rsidRPr="00271809" w14:paraId="4001655A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5EC001C" w14:textId="012578AD" w:rsidR="00B75CC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importFiles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CCF6BB" w14:textId="1593407E" w:rsidR="00B75CC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 object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22457E" w14:textId="0FE92EA1" w:rsidR="00B75CC9" w:rsidRDefault="00B75CC9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path/filenames of zip files.</w:t>
            </w:r>
          </w:p>
        </w:tc>
        <w:tc>
          <w:tcPr>
            <w:tcW w:w="2610" w:type="dxa"/>
            <w:vAlign w:val="center"/>
          </w:tcPr>
          <w:p w14:paraId="48D0B948" w14:textId="6CB27715" w:rsidR="00B75CC9" w:rsidRDefault="000122C4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 path names to zip files</w:t>
            </w:r>
          </w:p>
        </w:tc>
        <w:tc>
          <w:tcPr>
            <w:tcW w:w="810" w:type="dxa"/>
            <w:vAlign w:val="center"/>
          </w:tcPr>
          <w:p w14:paraId="0A60D614" w14:textId="158F61E2" w:rsidR="00B75CC9" w:rsidRDefault="000122C4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301FB37B" w14:textId="6B9291BE" w:rsidR="00B75CC9" w:rsidRDefault="00B75CC9" w:rsidP="00B75CC9">
      <w:pPr>
        <w:pStyle w:val="Heading2"/>
      </w:pPr>
      <w:bookmarkStart w:id="104" w:name="_Toc442363841"/>
      <w:r>
        <w:t xml:space="preserve">Request </w:t>
      </w:r>
      <w:r w:rsidR="00D2692E">
        <w:t>Header</w:t>
      </w:r>
      <w:bookmarkEnd w:id="104"/>
    </w:p>
    <w:p w14:paraId="4B353B71" w14:textId="01625813" w:rsidR="00B75CC9" w:rsidRDefault="00B75CC9" w:rsidP="00B75CC9">
      <w:pPr>
        <w:pStyle w:val="JSON"/>
      </w:pPr>
      <w:r>
        <w:t>POST /sftpFileImport HTTP/1.1</w:t>
      </w:r>
    </w:p>
    <w:p w14:paraId="54363C03" w14:textId="77777777" w:rsidR="00B75CC9" w:rsidRDefault="00B75CC9" w:rsidP="00B75CC9">
      <w:pPr>
        <w:pStyle w:val="JSON"/>
      </w:pPr>
      <w:r>
        <w:t xml:space="preserve">Host: </w:t>
      </w:r>
      <w:r w:rsidRPr="00EC2160">
        <w:rPr>
          <w:i/>
        </w:rPr>
        <w:t>your-TIB-host</w:t>
      </w:r>
    </w:p>
    <w:p w14:paraId="3FA91063" w14:textId="77777777" w:rsidR="00B75CC9" w:rsidRDefault="00B75CC9" w:rsidP="00B75CC9">
      <w:pPr>
        <w:pStyle w:val="JSON"/>
      </w:pPr>
      <w:r>
        <w:t>Accept: application/json</w:t>
      </w:r>
    </w:p>
    <w:p w14:paraId="53E682E0" w14:textId="77777777" w:rsidR="00B75CC9" w:rsidRDefault="00B75CC9" w:rsidP="00B75CC9">
      <w:pPr>
        <w:pStyle w:val="JSON"/>
      </w:pPr>
      <w:r>
        <w:t xml:space="preserve">Authorization: Bearer </w:t>
      </w:r>
      <w:r w:rsidRPr="00EC2160">
        <w:rPr>
          <w:i/>
        </w:rPr>
        <w:t>your-oauth-token-here</w:t>
      </w:r>
    </w:p>
    <w:p w14:paraId="4D37AE34" w14:textId="77777777" w:rsidR="00B75CC9" w:rsidRDefault="00B75CC9" w:rsidP="00B75CC9">
      <w:pPr>
        <w:pStyle w:val="JSON"/>
      </w:pPr>
      <w:r>
        <w:t>Content-Type: application/json</w:t>
      </w:r>
    </w:p>
    <w:p w14:paraId="4243409E" w14:textId="7B79AE06" w:rsidR="00D2692E" w:rsidRDefault="00D2692E" w:rsidP="00D2692E">
      <w:pPr>
        <w:pStyle w:val="Heading2"/>
      </w:pPr>
      <w:bookmarkStart w:id="105" w:name="_Toc442363842"/>
      <w:r>
        <w:t xml:space="preserve">Request </w:t>
      </w:r>
      <w:r w:rsidR="006535F0">
        <w:t>Body</w:t>
      </w:r>
      <w:bookmarkEnd w:id="105"/>
    </w:p>
    <w:p w14:paraId="0F950810" w14:textId="77777777" w:rsidR="00B75CC9" w:rsidRDefault="00B75CC9" w:rsidP="00B75CC9">
      <w:pPr>
        <w:pStyle w:val="JSON"/>
      </w:pPr>
      <w:r w:rsidRPr="00B75CC9">
        <w:t>{</w:t>
      </w:r>
    </w:p>
    <w:p w14:paraId="693DB9A8" w14:textId="77777777" w:rsidR="00B75CC9" w:rsidRDefault="00B75CC9" w:rsidP="00B75CC9">
      <w:pPr>
        <w:pStyle w:val="JSON"/>
        <w:ind w:firstLine="720"/>
      </w:pPr>
      <w:r w:rsidRPr="00B75CC9">
        <w:t>"tenantId":"537cd61ee4b06186abde6dbd",</w:t>
      </w:r>
    </w:p>
    <w:p w14:paraId="20A3700D" w14:textId="390E6B7B" w:rsidR="007D1E87" w:rsidRDefault="007D1E87" w:rsidP="00B75CC9">
      <w:pPr>
        <w:pStyle w:val="JSON"/>
        <w:ind w:firstLine="720"/>
      </w:pPr>
      <w:r>
        <w:t>"itemBank":"123",</w:t>
      </w:r>
    </w:p>
    <w:p w14:paraId="70FD4099" w14:textId="77777777" w:rsidR="007B635C" w:rsidRDefault="00B75CC9" w:rsidP="00B75CC9">
      <w:pPr>
        <w:pStyle w:val="JSON"/>
        <w:ind w:firstLine="720"/>
      </w:pPr>
      <w:r w:rsidRPr="00B75CC9">
        <w:t>"importFiles":[</w:t>
      </w:r>
    </w:p>
    <w:p w14:paraId="353E834B" w14:textId="3EA426D1" w:rsidR="007B635C" w:rsidRDefault="00B75CC9" w:rsidP="00D2692E">
      <w:pPr>
        <w:pStyle w:val="JSON"/>
        <w:ind w:left="720" w:firstLine="720"/>
      </w:pPr>
      <w:r w:rsidRPr="00B75CC9">
        <w:t>{"pathName":"</w:t>
      </w:r>
      <w:r>
        <w:t>directory</w:t>
      </w:r>
      <w:r w:rsidRPr="00B75CC9">
        <w:t>/</w:t>
      </w:r>
      <w:r>
        <w:t>filename</w:t>
      </w:r>
      <w:r w:rsidR="007B635C">
        <w:t>1.z</w:t>
      </w:r>
      <w:r w:rsidRPr="00B75CC9">
        <w:t>ip"},</w:t>
      </w:r>
    </w:p>
    <w:p w14:paraId="3A71F5DF" w14:textId="77777777" w:rsidR="007B635C" w:rsidRDefault="00B75CC9" w:rsidP="00D2692E">
      <w:pPr>
        <w:pStyle w:val="JSON"/>
        <w:ind w:left="720" w:firstLine="720"/>
      </w:pPr>
      <w:r w:rsidRPr="00B75CC9">
        <w:t>{"pathName":"</w:t>
      </w:r>
      <w:r w:rsidR="007B635C">
        <w:t>directory/filename2</w:t>
      </w:r>
      <w:r w:rsidRPr="00B75CC9">
        <w:t>.zip"},</w:t>
      </w:r>
    </w:p>
    <w:p w14:paraId="49EBA4AB" w14:textId="0E335148" w:rsidR="00D2692E" w:rsidRDefault="00D2692E" w:rsidP="00D2692E">
      <w:pPr>
        <w:pStyle w:val="JSON"/>
        <w:ind w:left="720" w:firstLine="720"/>
      </w:pPr>
      <w:r>
        <w:t>:</w:t>
      </w:r>
    </w:p>
    <w:p w14:paraId="70191B25" w14:textId="61C1EDED" w:rsidR="00D2692E" w:rsidRDefault="00D2692E" w:rsidP="00D2692E">
      <w:pPr>
        <w:pStyle w:val="JSON"/>
        <w:ind w:left="720" w:firstLine="720"/>
      </w:pPr>
      <w:r>
        <w:lastRenderedPageBreak/>
        <w:t>:</w:t>
      </w:r>
    </w:p>
    <w:p w14:paraId="254AD4B9" w14:textId="6E479341" w:rsidR="007B635C" w:rsidRDefault="00B75CC9" w:rsidP="00D2692E">
      <w:pPr>
        <w:pStyle w:val="JSON"/>
        <w:ind w:left="720" w:firstLine="720"/>
      </w:pPr>
      <w:r w:rsidRPr="00B75CC9">
        <w:t>{"pathName":"</w:t>
      </w:r>
      <w:r w:rsidR="007B635C">
        <w:t>di</w:t>
      </w:r>
      <w:r w:rsidR="00D2692E">
        <w:t>rectory/filenameN</w:t>
      </w:r>
      <w:r w:rsidR="007B635C">
        <w:t>.zip"}</w:t>
      </w:r>
    </w:p>
    <w:p w14:paraId="2084D19D" w14:textId="42CF964C" w:rsidR="007B635C" w:rsidRDefault="00B75CC9" w:rsidP="007B635C">
      <w:pPr>
        <w:pStyle w:val="JSON"/>
        <w:ind w:left="720"/>
      </w:pPr>
      <w:r w:rsidRPr="00B75CC9">
        <w:t>]</w:t>
      </w:r>
    </w:p>
    <w:p w14:paraId="781C41BB" w14:textId="56565AF1" w:rsidR="00B75CC9" w:rsidRPr="00A73342" w:rsidRDefault="00B75CC9" w:rsidP="00B75CC9">
      <w:pPr>
        <w:pStyle w:val="JSON"/>
      </w:pPr>
      <w:r w:rsidRPr="00B75CC9">
        <w:t>}</w:t>
      </w:r>
    </w:p>
    <w:p w14:paraId="6F12A90D" w14:textId="77777777" w:rsidR="00B75CC9" w:rsidRDefault="00B75CC9" w:rsidP="00B75CC9">
      <w:pPr>
        <w:pStyle w:val="Heading2"/>
      </w:pPr>
      <w:bookmarkStart w:id="106" w:name="_Toc442363843"/>
      <w:r>
        <w:t>Response</w:t>
      </w:r>
      <w:bookmarkEnd w:id="106"/>
    </w:p>
    <w:p w14:paraId="223B7B4A" w14:textId="43CE5758" w:rsidR="00B75CC9" w:rsidRDefault="00B75CC9" w:rsidP="00D2692E">
      <w:r w:rsidRPr="00EC67B5">
        <w:t xml:space="preserve">If successful, this method returns </w:t>
      </w:r>
      <w:r>
        <w:t xml:space="preserve">a JSON object with </w:t>
      </w:r>
      <w:r w:rsidR="00D2692E">
        <w:t>status of the import and a setId / link with which to obtain updates</w:t>
      </w:r>
      <w:r>
        <w:t>.</w:t>
      </w:r>
    </w:p>
    <w:p w14:paraId="5453F2B2" w14:textId="77777777" w:rsidR="00741BC4" w:rsidRDefault="00741BC4" w:rsidP="00741BC4">
      <w:pPr>
        <w:pStyle w:val="JSON"/>
      </w:pPr>
      <w:r>
        <w:t>{</w:t>
      </w:r>
    </w:p>
    <w:p w14:paraId="33927C58" w14:textId="77777777" w:rsidR="00741BC4" w:rsidRDefault="00741BC4" w:rsidP="00741BC4">
      <w:pPr>
        <w:pStyle w:val="JSON"/>
      </w:pPr>
      <w:r>
        <w:t xml:space="preserve">  "id": "56afe2cee4b0fba7c51ca976",</w:t>
      </w:r>
    </w:p>
    <w:p w14:paraId="15B9021B" w14:textId="77777777" w:rsidR="00741BC4" w:rsidRDefault="00741BC4" w:rsidP="00741BC4">
      <w:pPr>
        <w:pStyle w:val="JSON"/>
      </w:pPr>
      <w:r>
        <w:t xml:space="preserve">  "tenantId": "537cd61ee4b06186abde6dbd",</w:t>
      </w:r>
    </w:p>
    <w:p w14:paraId="759279E1" w14:textId="77777777" w:rsidR="00741BC4" w:rsidRDefault="00741BC4" w:rsidP="00741BC4">
      <w:pPr>
        <w:pStyle w:val="JSON"/>
      </w:pPr>
      <w:r>
        <w:t xml:space="preserve">  "importType": "SFTP",</w:t>
      </w:r>
    </w:p>
    <w:p w14:paraId="0F5AB629" w14:textId="77777777" w:rsidR="00741BC4" w:rsidRDefault="00741BC4" w:rsidP="00741BC4">
      <w:pPr>
        <w:pStyle w:val="JSON"/>
      </w:pPr>
      <w:r>
        <w:t xml:space="preserve">  "importStatus": "UNIMPORTED",</w:t>
      </w:r>
    </w:p>
    <w:p w14:paraId="260AFB78" w14:textId="3A42D125" w:rsidR="00741BC4" w:rsidRDefault="00741BC4" w:rsidP="00741BC4">
      <w:pPr>
        <w:pStyle w:val="JSON"/>
      </w:pPr>
      <w:r>
        <w:t xml:space="preserve">  "itemBank": "111",</w:t>
      </w:r>
    </w:p>
    <w:p w14:paraId="0E5DE365" w14:textId="77777777" w:rsidR="00741BC4" w:rsidRDefault="00741BC4" w:rsidP="00741BC4">
      <w:pPr>
        <w:pStyle w:val="JSON"/>
      </w:pPr>
      <w:r>
        <w:t xml:space="preserve">  "importFiles": [</w:t>
      </w:r>
    </w:p>
    <w:p w14:paraId="42E94107" w14:textId="77777777" w:rsidR="00741BC4" w:rsidRDefault="00741BC4" w:rsidP="00741BC4">
      <w:pPr>
        <w:pStyle w:val="JSON"/>
      </w:pPr>
      <w:r>
        <w:t xml:space="preserve">    {</w:t>
      </w:r>
    </w:p>
    <w:p w14:paraId="0970913F" w14:textId="4007E8F7" w:rsidR="00741BC4" w:rsidRDefault="00741BC4" w:rsidP="00741BC4">
      <w:pPr>
        <w:pStyle w:val="JSON"/>
      </w:pPr>
      <w:r>
        <w:t xml:space="preserve">      "pathName": "directory/file</w:t>
      </w:r>
      <w:r w:rsidR="004E66C7">
        <w:t>n</w:t>
      </w:r>
      <w:r>
        <w:t>ame1.zip",</w:t>
      </w:r>
    </w:p>
    <w:p w14:paraId="3E80E059" w14:textId="77777777" w:rsidR="00741BC4" w:rsidRDefault="00741BC4" w:rsidP="00741BC4">
      <w:pPr>
        <w:pStyle w:val="JSON"/>
      </w:pPr>
      <w:r>
        <w:t xml:space="preserve">      "importStatus": "UNIMPORTED",</w:t>
      </w:r>
    </w:p>
    <w:p w14:paraId="712B9497" w14:textId="77777777" w:rsidR="00741BC4" w:rsidRDefault="00741BC4" w:rsidP="00741BC4">
      <w:pPr>
        <w:pStyle w:val="JSON"/>
      </w:pPr>
      <w:r>
        <w:t xml:space="preserve">      "importCompleteTime": null,</w:t>
      </w:r>
    </w:p>
    <w:p w14:paraId="2FF05207" w14:textId="77777777" w:rsidR="00741BC4" w:rsidRDefault="00741BC4" w:rsidP="00741BC4">
      <w:pPr>
        <w:pStyle w:val="JSON"/>
      </w:pPr>
      <w:r>
        <w:t xml:space="preserve">      "messages": {}</w:t>
      </w:r>
    </w:p>
    <w:p w14:paraId="3187A30C" w14:textId="77777777" w:rsidR="00741BC4" w:rsidRDefault="00741BC4" w:rsidP="00741BC4">
      <w:pPr>
        <w:pStyle w:val="JSON"/>
      </w:pPr>
      <w:r>
        <w:t xml:space="preserve">    },</w:t>
      </w:r>
    </w:p>
    <w:p w14:paraId="3B86C84B" w14:textId="77777777" w:rsidR="00741BC4" w:rsidRDefault="00741BC4" w:rsidP="00741BC4">
      <w:pPr>
        <w:pStyle w:val="JSON"/>
      </w:pPr>
      <w:r>
        <w:t xml:space="preserve">    {</w:t>
      </w:r>
    </w:p>
    <w:p w14:paraId="3CBEC348" w14:textId="281B7298" w:rsidR="00741BC4" w:rsidRDefault="00741BC4" w:rsidP="00741BC4">
      <w:pPr>
        <w:pStyle w:val="JSON"/>
      </w:pPr>
      <w:r>
        <w:t xml:space="preserve">      "pathName": "directory/file</w:t>
      </w:r>
      <w:r w:rsidR="004E66C7">
        <w:t>n</w:t>
      </w:r>
      <w:r>
        <w:t>ame2.zip",</w:t>
      </w:r>
    </w:p>
    <w:p w14:paraId="7D56796B" w14:textId="77777777" w:rsidR="00741BC4" w:rsidRDefault="00741BC4" w:rsidP="00741BC4">
      <w:pPr>
        <w:pStyle w:val="JSON"/>
      </w:pPr>
      <w:r>
        <w:t xml:space="preserve">      "importStatus": "UNIMPORTED",</w:t>
      </w:r>
    </w:p>
    <w:p w14:paraId="797CFD05" w14:textId="77777777" w:rsidR="00741BC4" w:rsidRDefault="00741BC4" w:rsidP="00741BC4">
      <w:pPr>
        <w:pStyle w:val="JSON"/>
      </w:pPr>
      <w:r>
        <w:t xml:space="preserve">      "importCompleteTime": null,</w:t>
      </w:r>
    </w:p>
    <w:p w14:paraId="4B03B276" w14:textId="77777777" w:rsidR="00741BC4" w:rsidRDefault="00741BC4" w:rsidP="00741BC4">
      <w:pPr>
        <w:pStyle w:val="JSON"/>
      </w:pPr>
      <w:r>
        <w:t xml:space="preserve">      "messages": {}</w:t>
      </w:r>
    </w:p>
    <w:p w14:paraId="530BB3C5" w14:textId="67E22644" w:rsidR="00741BC4" w:rsidRDefault="00741BC4" w:rsidP="00741BC4">
      <w:pPr>
        <w:pStyle w:val="JSON"/>
      </w:pPr>
      <w:r>
        <w:t xml:space="preserve">    },</w:t>
      </w:r>
    </w:p>
    <w:p w14:paraId="38E89F7A" w14:textId="20B8701B" w:rsidR="00741BC4" w:rsidRDefault="00741BC4" w:rsidP="00741BC4">
      <w:pPr>
        <w:pStyle w:val="JSON"/>
      </w:pPr>
      <w:r>
        <w:t>:</w:t>
      </w:r>
    </w:p>
    <w:p w14:paraId="4F3AE037" w14:textId="587A1004" w:rsidR="00741BC4" w:rsidRDefault="00741BC4" w:rsidP="00741BC4">
      <w:pPr>
        <w:pStyle w:val="JSON"/>
      </w:pPr>
      <w:r>
        <w:t>:</w:t>
      </w:r>
    </w:p>
    <w:p w14:paraId="1CAC6281" w14:textId="77777777" w:rsidR="00741BC4" w:rsidRDefault="00741BC4" w:rsidP="00741BC4">
      <w:pPr>
        <w:pStyle w:val="JSON"/>
      </w:pPr>
      <w:r>
        <w:t xml:space="preserve">   {</w:t>
      </w:r>
    </w:p>
    <w:p w14:paraId="1C4BB692" w14:textId="0A812AF8" w:rsidR="00741BC4" w:rsidRDefault="00741BC4" w:rsidP="00741BC4">
      <w:pPr>
        <w:pStyle w:val="JSON"/>
      </w:pPr>
      <w:r>
        <w:t xml:space="preserve">      "pathName": "directory/filename</w:t>
      </w:r>
      <w:r w:rsidR="004E66C7">
        <w:t>N</w:t>
      </w:r>
      <w:r>
        <w:t>.zip",</w:t>
      </w:r>
    </w:p>
    <w:p w14:paraId="1FA7D25D" w14:textId="77777777" w:rsidR="00741BC4" w:rsidRDefault="00741BC4" w:rsidP="00741BC4">
      <w:pPr>
        <w:pStyle w:val="JSON"/>
      </w:pPr>
      <w:r>
        <w:t xml:space="preserve">      "importStatus": "UNIMPORTED",</w:t>
      </w:r>
    </w:p>
    <w:p w14:paraId="043DECAA" w14:textId="77777777" w:rsidR="00741BC4" w:rsidRDefault="00741BC4" w:rsidP="00741BC4">
      <w:pPr>
        <w:pStyle w:val="JSON"/>
      </w:pPr>
      <w:r>
        <w:t xml:space="preserve">      "importCompleteTime": null,</w:t>
      </w:r>
    </w:p>
    <w:p w14:paraId="56ACF60C" w14:textId="77777777" w:rsidR="00741BC4" w:rsidRDefault="00741BC4" w:rsidP="00741BC4">
      <w:pPr>
        <w:pStyle w:val="JSON"/>
      </w:pPr>
      <w:r>
        <w:t xml:space="preserve">      "messages": {}</w:t>
      </w:r>
    </w:p>
    <w:p w14:paraId="4467FE5B" w14:textId="77777777" w:rsidR="00741BC4" w:rsidRDefault="00741BC4" w:rsidP="00741BC4">
      <w:pPr>
        <w:pStyle w:val="JSON"/>
      </w:pPr>
      <w:r>
        <w:t xml:space="preserve">    }</w:t>
      </w:r>
    </w:p>
    <w:p w14:paraId="6495B449" w14:textId="77777777" w:rsidR="00741BC4" w:rsidRDefault="00741BC4" w:rsidP="00741BC4">
      <w:pPr>
        <w:pStyle w:val="JSON"/>
      </w:pPr>
      <w:r>
        <w:t xml:space="preserve">  ],</w:t>
      </w:r>
    </w:p>
    <w:p w14:paraId="5E323C72" w14:textId="77777777" w:rsidR="00741BC4" w:rsidRDefault="00741BC4" w:rsidP="00741BC4">
      <w:pPr>
        <w:pStyle w:val="JSON"/>
      </w:pPr>
      <w:r>
        <w:t xml:space="preserve">  "requestTime": "2016-02-01T17:57:18.626-05:00",</w:t>
      </w:r>
    </w:p>
    <w:p w14:paraId="4845B8C8" w14:textId="77777777" w:rsidR="00741BC4" w:rsidRDefault="00741BC4" w:rsidP="00741BC4">
      <w:pPr>
        <w:pStyle w:val="JSON"/>
      </w:pPr>
      <w:r>
        <w:t xml:space="preserve">  "importCompleteTime": null,</w:t>
      </w:r>
    </w:p>
    <w:p w14:paraId="5EB17248" w14:textId="35CEA28E" w:rsidR="00741BC4" w:rsidRDefault="00741BC4" w:rsidP="00741BC4">
      <w:pPr>
        <w:pStyle w:val="JSON"/>
      </w:pPr>
      <w:r>
        <w:t xml:space="preserve">  "url": "/importSet/56afe2cee4b0fba7c51ca976"</w:t>
      </w:r>
    </w:p>
    <w:p w14:paraId="69E2F0E4" w14:textId="42405423" w:rsidR="00741BC4" w:rsidRPr="00EC67B5" w:rsidRDefault="00741BC4" w:rsidP="00741BC4">
      <w:pPr>
        <w:pStyle w:val="JSON"/>
      </w:pPr>
      <w:r>
        <w:t>}</w:t>
      </w:r>
    </w:p>
    <w:p w14:paraId="5EF592AF" w14:textId="77777777" w:rsidR="00B75CC9" w:rsidRDefault="00B75CC9" w:rsidP="00B75CC9">
      <w:pPr>
        <w:pStyle w:val="Heading2"/>
      </w:pPr>
      <w:bookmarkStart w:id="107" w:name="_Toc442363844"/>
      <w:r>
        <w:t>Examples</w:t>
      </w:r>
      <w:bookmarkEnd w:id="107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18"/>
        <w:gridCol w:w="1458"/>
      </w:tblGrid>
      <w:tr w:rsidR="00B75CC9" w:rsidRPr="00EC67B5" w14:paraId="295E5EEF" w14:textId="77777777" w:rsidTr="00434FEB">
        <w:trPr>
          <w:trHeight w:val="462"/>
          <w:tblHeader/>
        </w:trPr>
        <w:tc>
          <w:tcPr>
            <w:tcW w:w="8118" w:type="dxa"/>
            <w:shd w:val="clear" w:color="auto" w:fill="3CA228"/>
            <w:vAlign w:val="center"/>
          </w:tcPr>
          <w:p w14:paraId="0E092463" w14:textId="77777777" w:rsidR="00B75CC9" w:rsidRPr="00EC67B5" w:rsidRDefault="00B75CC9" w:rsidP="00434FEB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458" w:type="dxa"/>
            <w:shd w:val="clear" w:color="auto" w:fill="3CA228"/>
            <w:vAlign w:val="center"/>
          </w:tcPr>
          <w:p w14:paraId="0FC59128" w14:textId="77777777" w:rsidR="00B75CC9" w:rsidRPr="00EC67B5" w:rsidRDefault="00B75CC9" w:rsidP="00434FEB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B75CC9" w14:paraId="42985670" w14:textId="77777777" w:rsidTr="0010423B">
        <w:trPr>
          <w:trHeight w:val="264"/>
        </w:trPr>
        <w:tc>
          <w:tcPr>
            <w:tcW w:w="8118" w:type="dxa"/>
            <w:vAlign w:val="center"/>
          </w:tcPr>
          <w:p w14:paraId="246CC188" w14:textId="07C16099" w:rsidR="00B75CC9" w:rsidRDefault="00B75CC9" w:rsidP="0010423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Pr="00EC2160">
              <w:rPr>
                <w:b/>
                <w:sz w:val="18"/>
                <w:szCs w:val="18"/>
              </w:rPr>
              <w:t>/</w:t>
            </w:r>
            <w:r w:rsidR="0010423B">
              <w:rPr>
                <w:b/>
                <w:sz w:val="18"/>
                <w:szCs w:val="18"/>
              </w:rPr>
              <w:t>sftpFileImport</w:t>
            </w:r>
            <w:r w:rsidR="007D1E87">
              <w:rPr>
                <w:b/>
                <w:sz w:val="18"/>
                <w:szCs w:val="18"/>
              </w:rPr>
              <w:t xml:space="preserve"> (all fields populated)</w:t>
            </w:r>
          </w:p>
        </w:tc>
        <w:tc>
          <w:tcPr>
            <w:tcW w:w="1458" w:type="dxa"/>
            <w:vAlign w:val="center"/>
          </w:tcPr>
          <w:p w14:paraId="7B49358D" w14:textId="2E65858E" w:rsidR="00B75CC9" w:rsidRDefault="007D1E87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</w:tr>
      <w:tr w:rsidR="00B75CC9" w14:paraId="4A77992D" w14:textId="77777777" w:rsidTr="007D1E87">
        <w:trPr>
          <w:trHeight w:val="183"/>
        </w:trPr>
        <w:tc>
          <w:tcPr>
            <w:tcW w:w="8118" w:type="dxa"/>
            <w:vAlign w:val="center"/>
          </w:tcPr>
          <w:p w14:paraId="6938D609" w14:textId="793E0F78" w:rsidR="00B75CC9" w:rsidRPr="00EC67B5" w:rsidRDefault="00B75CC9" w:rsidP="007D1E87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Pr="00EC2160">
              <w:rPr>
                <w:b/>
                <w:sz w:val="18"/>
                <w:szCs w:val="18"/>
              </w:rPr>
              <w:t>/</w:t>
            </w:r>
            <w:r w:rsidR="007D1E87">
              <w:rPr>
                <w:sz w:val="18"/>
                <w:szCs w:val="18"/>
              </w:rPr>
              <w:t xml:space="preserve">sftpFileImport (with body missing </w:t>
            </w:r>
            <w:r w:rsidR="007D1E87" w:rsidRPr="007D1E87">
              <w:rPr>
                <w:color w:val="FF0000"/>
                <w:sz w:val="18"/>
                <w:szCs w:val="18"/>
              </w:rPr>
              <w:t>itemBank</w:t>
            </w:r>
            <w:r w:rsidR="007D1E87">
              <w:rPr>
                <w:color w:val="FF0000"/>
                <w:sz w:val="18"/>
                <w:szCs w:val="18"/>
              </w:rPr>
              <w:t xml:space="preserve"> </w:t>
            </w:r>
            <w:r w:rsidR="007D1E87" w:rsidRPr="007D1E87">
              <w:rPr>
                <w:color w:val="000000" w:themeColor="text1"/>
                <w:sz w:val="18"/>
                <w:szCs w:val="18"/>
              </w:rPr>
              <w:t xml:space="preserve">or </w:t>
            </w:r>
            <w:r w:rsidR="007D1E87">
              <w:rPr>
                <w:color w:val="FF0000"/>
                <w:sz w:val="18"/>
                <w:szCs w:val="18"/>
              </w:rPr>
              <w:t>tenantId</w:t>
            </w:r>
            <w:r w:rsidR="007D1E87">
              <w:rPr>
                <w:sz w:val="18"/>
                <w:szCs w:val="18"/>
              </w:rPr>
              <w:t>)</w:t>
            </w:r>
          </w:p>
        </w:tc>
        <w:tc>
          <w:tcPr>
            <w:tcW w:w="1458" w:type="dxa"/>
            <w:vAlign w:val="center"/>
          </w:tcPr>
          <w:p w14:paraId="4477FED2" w14:textId="1E357B4A" w:rsidR="00B75CC9" w:rsidRPr="00EC67B5" w:rsidRDefault="007D1E87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</w:tbl>
    <w:p w14:paraId="7F804A01" w14:textId="1888690A" w:rsidR="000162C3" w:rsidRDefault="000162C3" w:rsidP="000162C3">
      <w:pPr>
        <w:pStyle w:val="Heading1"/>
      </w:pPr>
      <w:bookmarkStart w:id="108" w:name="_Toc442363845"/>
      <w:r w:rsidRPr="00F93637">
        <w:lastRenderedPageBreak/>
        <w:t>/</w:t>
      </w:r>
      <w:r>
        <w:t>uploadFile</w:t>
      </w:r>
      <w:r w:rsidRPr="00F93637">
        <w:t xml:space="preserve"> </w:t>
      </w:r>
      <w:r>
        <w:t>(POST)</w:t>
      </w:r>
      <w:bookmarkEnd w:id="108"/>
    </w:p>
    <w:p w14:paraId="77A403B1" w14:textId="77777777" w:rsidR="000162C3" w:rsidRDefault="000162C3" w:rsidP="000162C3">
      <w:pPr>
        <w:pStyle w:val="Heading2"/>
      </w:pPr>
      <w:bookmarkStart w:id="109" w:name="_Toc442363846"/>
      <w:r>
        <w:t>Overview</w:t>
      </w:r>
      <w:bookmarkEnd w:id="109"/>
    </w:p>
    <w:p w14:paraId="17F5AAE7" w14:textId="1F899828" w:rsidR="000162C3" w:rsidRDefault="000162C3" w:rsidP="000162C3">
      <w:r w:rsidRPr="000162C3">
        <w:t xml:space="preserve">Upload a file to TIB. </w:t>
      </w:r>
      <w:r w:rsidR="00327E23" w:rsidRPr="00327E23">
        <w:t>Using a</w:t>
      </w:r>
      <w:r w:rsidR="00327E23">
        <w:t>n</w:t>
      </w:r>
      <w:r w:rsidR="00327E23" w:rsidRPr="00327E23">
        <w:t xml:space="preserve"> HTTP POST, the Client posts a multipart form which includes a single </w:t>
      </w:r>
      <w:r w:rsidR="00327E23">
        <w:t>zip</w:t>
      </w:r>
      <w:r w:rsidR="00327E23" w:rsidRPr="00327E23">
        <w:t xml:space="preserve"> file of test items. The Test Item Bank process the </w:t>
      </w:r>
      <w:r w:rsidR="00327E23">
        <w:t>zip</w:t>
      </w:r>
      <w:r w:rsidR="00327E23" w:rsidRPr="00327E23">
        <w:t xml:space="preserve"> file synchronously and returns an ImportSet "Domain Object" consisting of the overall status (SUCCESS or FAILURE), along with information abo</w:t>
      </w:r>
      <w:r w:rsidR="00327E23">
        <w:t xml:space="preserve">ut each item that was imported </w:t>
      </w:r>
      <w:r w:rsidR="00327E23" w:rsidRPr="00327E23">
        <w:t xml:space="preserve">(such </w:t>
      </w:r>
      <w:r w:rsidR="00327E23">
        <w:t xml:space="preserve">as requestor, time, and a URI), </w:t>
      </w:r>
      <w:r w:rsidR="00327E23" w:rsidRPr="00327E23">
        <w:t>and any error mess</w:t>
      </w:r>
      <w:r w:rsidR="00327E23">
        <w:t>ages that might have occurred.</w:t>
      </w:r>
      <w:r w:rsidR="002365A3">
        <w:t xml:space="preserve"> Valid values of </w:t>
      </w:r>
      <w:r w:rsidR="002365A3" w:rsidRPr="00A330F9">
        <w:rPr>
          <w:i/>
        </w:rPr>
        <w:t>importStatus</w:t>
      </w:r>
      <w:r w:rsidR="002365A3" w:rsidRPr="00A330F9">
        <w:t xml:space="preserve"> </w:t>
      </w:r>
      <w:r w:rsidR="002365A3">
        <w:t>are</w:t>
      </w:r>
      <w:r w:rsidR="002365A3" w:rsidRPr="00A330F9">
        <w:t xml:space="preserve">: </w:t>
      </w:r>
      <w:r w:rsidR="002365A3" w:rsidRPr="00A330F9">
        <w:rPr>
          <w:i/>
          <w:iCs/>
        </w:rPr>
        <w:t xml:space="preserve">UNIMPORTED, </w:t>
      </w:r>
      <w:r w:rsidR="002365A3" w:rsidRPr="00A330F9">
        <w:t xml:space="preserve">IMPORT_COMPLETE, </w:t>
      </w:r>
      <w:r w:rsidR="002365A3" w:rsidRPr="00A330F9">
        <w:rPr>
          <w:i/>
          <w:iCs/>
        </w:rPr>
        <w:t xml:space="preserve">FAILED, </w:t>
      </w:r>
      <w:r w:rsidR="002365A3">
        <w:rPr>
          <w:i/>
          <w:iCs/>
        </w:rPr>
        <w:t xml:space="preserve">and </w:t>
      </w:r>
      <w:r w:rsidR="002365A3" w:rsidRPr="00A330F9">
        <w:rPr>
          <w:i/>
          <w:iCs/>
        </w:rPr>
        <w:t>FILE_NOT_FOUND</w:t>
      </w:r>
      <w:r w:rsidR="002365A3">
        <w:rPr>
          <w:i/>
          <w:iCs/>
        </w:rPr>
        <w:t>.</w:t>
      </w:r>
    </w:p>
    <w:p w14:paraId="194630A6" w14:textId="77777777" w:rsidR="000162C3" w:rsidRDefault="000162C3" w:rsidP="000162C3">
      <w:pPr>
        <w:pStyle w:val="Heading2"/>
      </w:pPr>
      <w:bookmarkStart w:id="110" w:name="_Toc442363847"/>
      <w:r>
        <w:t>HTTP Request [Private API]</w:t>
      </w:r>
      <w:bookmarkEnd w:id="110"/>
    </w:p>
    <w:p w14:paraId="34C504E8" w14:textId="5DAC9656" w:rsidR="000162C3" w:rsidRPr="002A7B4D" w:rsidRDefault="000162C3" w:rsidP="000162C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i/>
          <w:sz w:val="18"/>
          <w:szCs w:val="18"/>
        </w:rPr>
      </w:pPr>
      <w:r>
        <w:rPr>
          <w:sz w:val="18"/>
          <w:szCs w:val="18"/>
        </w:rPr>
        <w:t>POST</w:t>
      </w:r>
      <w:r w:rsidRPr="005D48DE">
        <w:rPr>
          <w:sz w:val="18"/>
          <w:szCs w:val="18"/>
        </w:rPr>
        <w:t xml:space="preserve"> /</w:t>
      </w:r>
      <w:r>
        <w:rPr>
          <w:sz w:val="18"/>
          <w:szCs w:val="18"/>
        </w:rPr>
        <w:t>uploadFile</w:t>
      </w:r>
    </w:p>
    <w:p w14:paraId="0559FF64" w14:textId="77777777" w:rsidR="000162C3" w:rsidRDefault="000162C3" w:rsidP="000162C3">
      <w:pPr>
        <w:pStyle w:val="Heading2"/>
      </w:pPr>
      <w:bookmarkStart w:id="111" w:name="_Toc442363848"/>
      <w:r>
        <w:t>Path Parameters</w:t>
      </w:r>
      <w:bookmarkEnd w:id="111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0162C3" w:rsidRPr="00271809" w14:paraId="28BF0A63" w14:textId="77777777" w:rsidTr="00434FEB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A76143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4B418B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1E7B83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E7540E7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7347E8E8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0162C3" w:rsidRPr="00271809" w14:paraId="7F2D3F02" w14:textId="77777777" w:rsidTr="00434FEB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FE466A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E0312B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AFE3D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798825CD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771F19CA" w14:textId="77777777" w:rsidR="000162C3" w:rsidRPr="00271809" w:rsidRDefault="000162C3" w:rsidP="00434FEB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05D72DD6" w14:textId="77777777" w:rsidR="000162C3" w:rsidRDefault="000162C3" w:rsidP="000162C3">
      <w:pPr>
        <w:pStyle w:val="Heading2"/>
      </w:pPr>
      <w:bookmarkStart w:id="112" w:name="_Toc442363849"/>
      <w:r>
        <w:t>Request Parameters</w:t>
      </w:r>
      <w:bookmarkEnd w:id="112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0162C3" w:rsidRPr="00271809" w14:paraId="758F5511" w14:textId="77777777" w:rsidTr="00434FEB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B0612D5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0D2FAD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EABF76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07BFF3E1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69FBA254" w14:textId="77777777" w:rsidR="000162C3" w:rsidRPr="00271809" w:rsidRDefault="000162C3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0162C3" w:rsidRPr="00271809" w14:paraId="1B91A0AD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BF643D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7543C3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B5743E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643957A5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06E44F27" w14:textId="77777777" w:rsidR="000162C3" w:rsidRDefault="000162C3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7FBD4875" w14:textId="77777777" w:rsidR="000162C3" w:rsidRPr="00271809" w:rsidRDefault="000162C3" w:rsidP="00434FEB">
            <w:pPr>
              <w:spacing w:before="0"/>
              <w:rPr>
                <w:sz w:val="18"/>
                <w:szCs w:val="18"/>
              </w:rPr>
            </w:pPr>
          </w:p>
        </w:tc>
      </w:tr>
      <w:tr w:rsidR="000162C3" w:rsidRPr="00271809" w14:paraId="2BBCBB84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CDBD2D" w14:textId="77777777" w:rsidR="000162C3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itemBank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DF4742" w14:textId="77777777" w:rsidR="000162C3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BD75A1" w14:textId="77777777" w:rsidR="000162C3" w:rsidRPr="0035027D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identifier (usually numeric) representing the item bank from which to pull the requested items,</w:t>
            </w:r>
          </w:p>
        </w:tc>
        <w:tc>
          <w:tcPr>
            <w:tcW w:w="2610" w:type="dxa"/>
            <w:vAlign w:val="center"/>
          </w:tcPr>
          <w:p w14:paraId="2256ACB5" w14:textId="77777777" w:rsidR="000162C3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valid string identifying the item bank</w:t>
            </w:r>
          </w:p>
        </w:tc>
        <w:tc>
          <w:tcPr>
            <w:tcW w:w="810" w:type="dxa"/>
            <w:vAlign w:val="center"/>
          </w:tcPr>
          <w:p w14:paraId="722C621C" w14:textId="77777777" w:rsidR="000162C3" w:rsidRDefault="000162C3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35654424" w14:textId="77777777" w:rsidR="000162C3" w:rsidRDefault="000162C3" w:rsidP="000162C3">
      <w:pPr>
        <w:pStyle w:val="Heading2"/>
      </w:pPr>
      <w:bookmarkStart w:id="113" w:name="_Toc442363850"/>
      <w:r>
        <w:t>Request Header</w:t>
      </w:r>
      <w:bookmarkEnd w:id="113"/>
    </w:p>
    <w:p w14:paraId="08F3F46B" w14:textId="14B96EEE" w:rsidR="000162C3" w:rsidRDefault="000162C3" w:rsidP="000162C3">
      <w:pPr>
        <w:pStyle w:val="JSON"/>
      </w:pPr>
      <w:r>
        <w:t>POST /</w:t>
      </w:r>
      <w:r w:rsidR="00AE69AB">
        <w:t>uploadFile</w:t>
      </w:r>
      <w:r>
        <w:t xml:space="preserve"> HTTP/1.1</w:t>
      </w:r>
    </w:p>
    <w:p w14:paraId="11F47076" w14:textId="77777777" w:rsidR="000162C3" w:rsidRDefault="000162C3" w:rsidP="000162C3">
      <w:pPr>
        <w:pStyle w:val="JSON"/>
      </w:pPr>
      <w:r>
        <w:t xml:space="preserve">Host: </w:t>
      </w:r>
      <w:r w:rsidRPr="00EC2160">
        <w:rPr>
          <w:i/>
        </w:rPr>
        <w:t>your-TIB-host</w:t>
      </w:r>
    </w:p>
    <w:p w14:paraId="698B0C32" w14:textId="77777777" w:rsidR="000162C3" w:rsidRDefault="000162C3" w:rsidP="000162C3">
      <w:pPr>
        <w:pStyle w:val="JSON"/>
      </w:pPr>
      <w:r>
        <w:t>Accept: application/json</w:t>
      </w:r>
    </w:p>
    <w:p w14:paraId="165FD640" w14:textId="77777777" w:rsidR="000162C3" w:rsidRDefault="000162C3" w:rsidP="000162C3">
      <w:pPr>
        <w:pStyle w:val="JSON"/>
      </w:pPr>
      <w:r>
        <w:t xml:space="preserve">Authorization: Bearer </w:t>
      </w:r>
      <w:r w:rsidRPr="00EC2160">
        <w:rPr>
          <w:i/>
        </w:rPr>
        <w:t>your-oauth-token-here</w:t>
      </w:r>
    </w:p>
    <w:p w14:paraId="75AB00EE" w14:textId="1C6307C5" w:rsidR="000162C3" w:rsidRDefault="000162C3" w:rsidP="000162C3">
      <w:pPr>
        <w:pStyle w:val="JSON"/>
      </w:pPr>
      <w:r>
        <w:t xml:space="preserve">Content-Type: </w:t>
      </w:r>
      <w:r w:rsidR="00AE69AB">
        <w:t>multipart/form-data</w:t>
      </w:r>
    </w:p>
    <w:p w14:paraId="3C4FA6B1" w14:textId="77777777" w:rsidR="000162C3" w:rsidRDefault="000162C3" w:rsidP="000162C3">
      <w:pPr>
        <w:pStyle w:val="Heading2"/>
      </w:pPr>
      <w:bookmarkStart w:id="114" w:name="_Toc442363851"/>
      <w:r>
        <w:t>Request Body</w:t>
      </w:r>
      <w:bookmarkEnd w:id="114"/>
    </w:p>
    <w:p w14:paraId="599D4D8A" w14:textId="7DFEDABF" w:rsidR="00101226" w:rsidRDefault="00101226" w:rsidP="00101226">
      <w:pPr>
        <w:pStyle w:val="JSON"/>
      </w:pPr>
      <w:r>
        <w:t>{</w:t>
      </w:r>
    </w:p>
    <w:p w14:paraId="6157670B" w14:textId="4D17130F" w:rsidR="00101226" w:rsidRDefault="00101226" w:rsidP="00101226">
      <w:pPr>
        <w:pStyle w:val="JSON"/>
      </w:pPr>
      <w:r>
        <w:tab/>
        <w:t>"itemBank": "123",</w:t>
      </w:r>
    </w:p>
    <w:p w14:paraId="75E6843C" w14:textId="28B097E4" w:rsidR="00101226" w:rsidRDefault="00101226" w:rsidP="00101226">
      <w:pPr>
        <w:pStyle w:val="JSON"/>
        <w:ind w:firstLine="720"/>
      </w:pPr>
      <w:r>
        <w:t>"tenantId": "537cd61ee4b06186abde6dbd",</w:t>
      </w:r>
    </w:p>
    <w:p w14:paraId="6BDA166E" w14:textId="599EA3C0" w:rsidR="00101226" w:rsidRDefault="00101226" w:rsidP="00101226">
      <w:pPr>
        <w:pStyle w:val="JSON"/>
      </w:pPr>
      <w:r>
        <w:tab/>
        <w:t>"fileParam": "/path/to/file/itempackage.zip",</w:t>
      </w:r>
    </w:p>
    <w:p w14:paraId="155D5F8C" w14:textId="3BE56AC9" w:rsidR="00846BA0" w:rsidRDefault="00101226" w:rsidP="00101226">
      <w:pPr>
        <w:pStyle w:val="JSON"/>
      </w:pPr>
      <w:r>
        <w:t>}</w:t>
      </w:r>
    </w:p>
    <w:p w14:paraId="238CCD45" w14:textId="77777777" w:rsidR="000162C3" w:rsidRDefault="000162C3" w:rsidP="000162C3">
      <w:pPr>
        <w:pStyle w:val="Heading2"/>
      </w:pPr>
      <w:bookmarkStart w:id="115" w:name="_Toc442363852"/>
      <w:r>
        <w:t>Response</w:t>
      </w:r>
      <w:bookmarkEnd w:id="115"/>
    </w:p>
    <w:p w14:paraId="6BAB8C62" w14:textId="3E6D36CE" w:rsidR="000162C3" w:rsidRDefault="000162C3" w:rsidP="000162C3">
      <w:r w:rsidRPr="00EC67B5">
        <w:t xml:space="preserve">If successful, this method returns </w:t>
      </w:r>
      <w:r>
        <w:t xml:space="preserve">a JSON object with status of the import and a setId / link with which to obtain </w:t>
      </w:r>
      <w:r w:rsidR="00A2742C">
        <w:t xml:space="preserve">further updates, using the </w:t>
      </w:r>
      <w:r w:rsidR="00A2742C" w:rsidRPr="00A2742C">
        <w:rPr>
          <w:rFonts w:ascii="Consolas" w:hAnsi="Consolas"/>
          <w:sz w:val="20"/>
        </w:rPr>
        <w:t>GET importSet/{setId}</w:t>
      </w:r>
      <w:r w:rsidR="00A2742C">
        <w:t xml:space="preserve"> API endpoint.</w:t>
      </w:r>
    </w:p>
    <w:p w14:paraId="54A6FC38" w14:textId="77777777" w:rsidR="00101226" w:rsidRDefault="00101226" w:rsidP="00101226">
      <w:pPr>
        <w:pStyle w:val="JSON"/>
      </w:pPr>
      <w:r>
        <w:t>{</w:t>
      </w:r>
    </w:p>
    <w:p w14:paraId="2526DF9D" w14:textId="77777777" w:rsidR="00101226" w:rsidRDefault="00101226" w:rsidP="00101226">
      <w:pPr>
        <w:pStyle w:val="JSON"/>
      </w:pPr>
      <w:r>
        <w:lastRenderedPageBreak/>
        <w:tab/>
        <w:t>"id": "50f84603c8975455239d5b20",</w:t>
      </w:r>
    </w:p>
    <w:p w14:paraId="5F5D59C2" w14:textId="75CDBDF7" w:rsidR="00101226" w:rsidRDefault="00101226" w:rsidP="00101226">
      <w:pPr>
        <w:pStyle w:val="JSON"/>
      </w:pPr>
      <w:r>
        <w:tab/>
        <w:t>"tenantId": "537cd61ee4b06186abde6dbd",</w:t>
      </w:r>
    </w:p>
    <w:p w14:paraId="1B494B82" w14:textId="77777777" w:rsidR="00101226" w:rsidRDefault="00101226" w:rsidP="00101226">
      <w:pPr>
        <w:pStyle w:val="JSON"/>
      </w:pPr>
      <w:r>
        <w:tab/>
        <w:t>"itemBank": "123",</w:t>
      </w:r>
    </w:p>
    <w:p w14:paraId="65E28082" w14:textId="77777777" w:rsidR="00101226" w:rsidRDefault="00101226" w:rsidP="00101226">
      <w:pPr>
        <w:pStyle w:val="JSON"/>
      </w:pPr>
      <w:r>
        <w:tab/>
        <w:t>"importType": "MULTIPART_REQUEST",</w:t>
      </w:r>
    </w:p>
    <w:p w14:paraId="3D68E39A" w14:textId="77777777" w:rsidR="00101226" w:rsidRDefault="00101226" w:rsidP="00101226">
      <w:pPr>
        <w:pStyle w:val="JSON"/>
      </w:pPr>
      <w:r>
        <w:tab/>
        <w:t>"importStatus": "IMPORT_COMPLETE",</w:t>
      </w:r>
    </w:p>
    <w:p w14:paraId="7BF065C1" w14:textId="77777777" w:rsidR="00101226" w:rsidRDefault="00101226" w:rsidP="00101226">
      <w:pPr>
        <w:pStyle w:val="JSON"/>
      </w:pPr>
      <w:r>
        <w:tab/>
        <w:t>"importFiles": [(1)</w:t>
      </w:r>
    </w:p>
    <w:p w14:paraId="507CA302" w14:textId="77777777" w:rsidR="00101226" w:rsidRDefault="00101226" w:rsidP="00101226">
      <w:pPr>
        <w:pStyle w:val="JSON"/>
      </w:pPr>
      <w:r>
        <w:tab/>
        <w:t>{</w:t>
      </w:r>
    </w:p>
    <w:p w14:paraId="58867458" w14:textId="5D5B3213" w:rsidR="00101226" w:rsidRDefault="00101226" w:rsidP="00101226">
      <w:pPr>
        <w:pStyle w:val="JSON"/>
      </w:pPr>
      <w:r>
        <w:tab/>
      </w:r>
      <w:r>
        <w:tab/>
        <w:t>"file": "/path/to/file/itempackage.zip",</w:t>
      </w:r>
    </w:p>
    <w:p w14:paraId="392A2E09" w14:textId="77777777" w:rsidR="00101226" w:rsidRDefault="00101226" w:rsidP="00101226">
      <w:pPr>
        <w:pStyle w:val="JSON"/>
      </w:pPr>
      <w:r>
        <w:tab/>
      </w:r>
      <w:r>
        <w:tab/>
        <w:t>"pathName": null,</w:t>
      </w:r>
    </w:p>
    <w:p w14:paraId="2234CF7C" w14:textId="77777777" w:rsidR="00101226" w:rsidRDefault="00101226" w:rsidP="00101226">
      <w:pPr>
        <w:pStyle w:val="JSON"/>
      </w:pPr>
      <w:r>
        <w:tab/>
      </w:r>
      <w:r>
        <w:tab/>
        <w:t>"importStatus": "FAILED",</w:t>
      </w:r>
    </w:p>
    <w:p w14:paraId="5F089512" w14:textId="77777777" w:rsidR="00101226" w:rsidRDefault="00101226" w:rsidP="00101226">
      <w:pPr>
        <w:pStyle w:val="JSON"/>
      </w:pPr>
      <w:r>
        <w:tab/>
      </w:r>
      <w:r>
        <w:tab/>
        <w:t>"importFileMessages": [(5)</w:t>
      </w:r>
    </w:p>
    <w:p w14:paraId="674BC940" w14:textId="77777777" w:rsidR="00101226" w:rsidRDefault="00101226" w:rsidP="00101226">
      <w:pPr>
        <w:pStyle w:val="JSON"/>
      </w:pPr>
      <w:r>
        <w:tab/>
      </w:r>
      <w:r>
        <w:tab/>
      </w:r>
      <w:r>
        <w:tab/>
        <w:t>"item.emptyField.version",</w:t>
      </w:r>
    </w:p>
    <w:p w14:paraId="617483CD" w14:textId="77777777" w:rsidR="00101226" w:rsidRDefault="00101226" w:rsidP="00101226">
      <w:pPr>
        <w:pStyle w:val="JSON"/>
      </w:pPr>
      <w:r>
        <w:tab/>
      </w:r>
      <w:r>
        <w:tab/>
      </w:r>
      <w:r>
        <w:tab/>
        <w:t>"item.emptyField.keywords",</w:t>
      </w:r>
    </w:p>
    <w:p w14:paraId="4DF12A5C" w14:textId="77777777" w:rsidR="00101226" w:rsidRDefault="00101226" w:rsidP="00101226">
      <w:pPr>
        <w:pStyle w:val="JSON"/>
      </w:pPr>
      <w:r>
        <w:tab/>
      </w:r>
      <w:r>
        <w:tab/>
      </w:r>
      <w:r>
        <w:tab/>
        <w:t>"item.emptyField.grade",</w:t>
      </w:r>
    </w:p>
    <w:p w14:paraId="37F2F1ED" w14:textId="77777777" w:rsidR="00101226" w:rsidRDefault="00101226" w:rsidP="00101226">
      <w:pPr>
        <w:pStyle w:val="JSON"/>
      </w:pPr>
      <w:r>
        <w:tab/>
      </w:r>
      <w:r>
        <w:tab/>
      </w:r>
      <w:r>
        <w:tab/>
        <w:t>"item.emptyField.subject",</w:t>
      </w:r>
    </w:p>
    <w:p w14:paraId="7E37D727" w14:textId="77777777" w:rsidR="00101226" w:rsidRDefault="00101226" w:rsidP="00101226">
      <w:pPr>
        <w:pStyle w:val="JSON"/>
      </w:pPr>
      <w:r>
        <w:tab/>
      </w:r>
      <w:r>
        <w:tab/>
      </w:r>
      <w:r>
        <w:tab/>
        <w:t>"item.emptyField.subjectCategory"</w:t>
      </w:r>
    </w:p>
    <w:p w14:paraId="3F45ED00" w14:textId="77777777" w:rsidR="00101226" w:rsidRDefault="00101226" w:rsidP="00101226">
      <w:pPr>
        <w:pStyle w:val="JSON"/>
      </w:pPr>
      <w:r>
        <w:tab/>
      </w:r>
      <w:r>
        <w:tab/>
        <w:t>],</w:t>
      </w:r>
    </w:p>
    <w:p w14:paraId="78A20053" w14:textId="77777777" w:rsidR="00101226" w:rsidRDefault="00101226" w:rsidP="00101226">
      <w:pPr>
        <w:pStyle w:val="JSON"/>
      </w:pPr>
      <w:r>
        <w:tab/>
      </w:r>
      <w:r>
        <w:tab/>
        <w:t>"importCompleteTime": 1358448133475</w:t>
      </w:r>
    </w:p>
    <w:p w14:paraId="79F35C7F" w14:textId="77777777" w:rsidR="00101226" w:rsidRDefault="00101226" w:rsidP="00101226">
      <w:pPr>
        <w:pStyle w:val="JSON"/>
      </w:pPr>
      <w:r>
        <w:tab/>
        <w:t>}</w:t>
      </w:r>
    </w:p>
    <w:p w14:paraId="08306728" w14:textId="77777777" w:rsidR="00101226" w:rsidRDefault="00101226" w:rsidP="00101226">
      <w:pPr>
        <w:pStyle w:val="JSON"/>
      </w:pPr>
      <w:r>
        <w:tab/>
        <w:t>],</w:t>
      </w:r>
    </w:p>
    <w:p w14:paraId="43F2161D" w14:textId="77777777" w:rsidR="00101226" w:rsidRDefault="00101226" w:rsidP="00101226">
      <w:pPr>
        <w:pStyle w:val="JSON"/>
      </w:pPr>
      <w:r>
        <w:tab/>
        <w:t>"requestTime": 1358448127928,</w:t>
      </w:r>
    </w:p>
    <w:p w14:paraId="3947334C" w14:textId="77777777" w:rsidR="00101226" w:rsidRDefault="00101226" w:rsidP="00101226">
      <w:pPr>
        <w:pStyle w:val="JSON"/>
      </w:pPr>
      <w:r>
        <w:tab/>
        <w:t>"importCompleteTime": 1358448133506,</w:t>
      </w:r>
    </w:p>
    <w:p w14:paraId="7B87BF80" w14:textId="77777777" w:rsidR="00101226" w:rsidRDefault="00101226" w:rsidP="00101226">
      <w:pPr>
        <w:pStyle w:val="JSON"/>
      </w:pPr>
      <w:r>
        <w:tab/>
        <w:t>"url": "/importSet/50f84603c8975455239d5b20"</w:t>
      </w:r>
    </w:p>
    <w:p w14:paraId="0E9316B8" w14:textId="721C6561" w:rsidR="000162C3" w:rsidRPr="00EC67B5" w:rsidRDefault="00101226" w:rsidP="000162C3">
      <w:pPr>
        <w:pStyle w:val="JSON"/>
      </w:pPr>
      <w:r>
        <w:t>}</w:t>
      </w:r>
    </w:p>
    <w:p w14:paraId="3BDB5AF3" w14:textId="77777777" w:rsidR="000162C3" w:rsidRDefault="000162C3" w:rsidP="000162C3">
      <w:pPr>
        <w:pStyle w:val="Heading2"/>
      </w:pPr>
      <w:bookmarkStart w:id="116" w:name="_Toc442363853"/>
      <w:r>
        <w:t>Examples</w:t>
      </w:r>
      <w:bookmarkEnd w:id="116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18"/>
        <w:gridCol w:w="1458"/>
      </w:tblGrid>
      <w:tr w:rsidR="000162C3" w:rsidRPr="00EC67B5" w14:paraId="5A723E70" w14:textId="77777777" w:rsidTr="00434FEB">
        <w:trPr>
          <w:trHeight w:val="462"/>
          <w:tblHeader/>
        </w:trPr>
        <w:tc>
          <w:tcPr>
            <w:tcW w:w="8118" w:type="dxa"/>
            <w:shd w:val="clear" w:color="auto" w:fill="3CA228"/>
            <w:vAlign w:val="center"/>
          </w:tcPr>
          <w:p w14:paraId="693CE867" w14:textId="77777777" w:rsidR="000162C3" w:rsidRPr="00EC67B5" w:rsidRDefault="000162C3" w:rsidP="00434FEB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458" w:type="dxa"/>
            <w:shd w:val="clear" w:color="auto" w:fill="3CA228"/>
            <w:vAlign w:val="center"/>
          </w:tcPr>
          <w:p w14:paraId="60ACA63C" w14:textId="77777777" w:rsidR="000162C3" w:rsidRPr="00EC67B5" w:rsidRDefault="000162C3" w:rsidP="00434FEB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0162C3" w14:paraId="34D402E7" w14:textId="77777777" w:rsidTr="00434FEB">
        <w:trPr>
          <w:trHeight w:val="264"/>
        </w:trPr>
        <w:tc>
          <w:tcPr>
            <w:tcW w:w="8118" w:type="dxa"/>
            <w:vAlign w:val="center"/>
          </w:tcPr>
          <w:p w14:paraId="6BD22514" w14:textId="76EAEDD0" w:rsidR="000162C3" w:rsidRDefault="000162C3" w:rsidP="00AE69A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Pr="00EC2160">
              <w:rPr>
                <w:b/>
                <w:sz w:val="18"/>
                <w:szCs w:val="18"/>
              </w:rPr>
              <w:t>/</w:t>
            </w:r>
            <w:r w:rsidR="00AE69AB">
              <w:rPr>
                <w:b/>
                <w:sz w:val="18"/>
                <w:szCs w:val="18"/>
              </w:rPr>
              <w:t>uploadFile</w:t>
            </w:r>
            <w:r>
              <w:rPr>
                <w:b/>
                <w:sz w:val="18"/>
                <w:szCs w:val="18"/>
              </w:rPr>
              <w:t xml:space="preserve"> (all fields populated)</w:t>
            </w:r>
          </w:p>
        </w:tc>
        <w:tc>
          <w:tcPr>
            <w:tcW w:w="1458" w:type="dxa"/>
            <w:vAlign w:val="center"/>
          </w:tcPr>
          <w:p w14:paraId="77E55AA9" w14:textId="77777777" w:rsidR="000162C3" w:rsidRDefault="000162C3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</w:tr>
      <w:tr w:rsidR="000162C3" w14:paraId="4357022E" w14:textId="77777777" w:rsidTr="00434FEB">
        <w:trPr>
          <w:trHeight w:val="183"/>
        </w:trPr>
        <w:tc>
          <w:tcPr>
            <w:tcW w:w="8118" w:type="dxa"/>
            <w:vAlign w:val="center"/>
          </w:tcPr>
          <w:p w14:paraId="448014FC" w14:textId="0C2DC3D8" w:rsidR="000162C3" w:rsidRPr="00EC67B5" w:rsidRDefault="000162C3" w:rsidP="00434FE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Pr="00EC2160">
              <w:rPr>
                <w:b/>
                <w:sz w:val="18"/>
                <w:szCs w:val="18"/>
              </w:rPr>
              <w:t>/</w:t>
            </w:r>
            <w:r w:rsidR="00AE69AB">
              <w:rPr>
                <w:b/>
                <w:sz w:val="18"/>
                <w:szCs w:val="18"/>
              </w:rPr>
              <w:t xml:space="preserve">uploadFile </w:t>
            </w:r>
            <w:r>
              <w:rPr>
                <w:sz w:val="18"/>
                <w:szCs w:val="18"/>
              </w:rPr>
              <w:t xml:space="preserve">(with body missing </w:t>
            </w:r>
            <w:r w:rsidRPr="007D1E87">
              <w:rPr>
                <w:color w:val="FF0000"/>
                <w:sz w:val="18"/>
                <w:szCs w:val="18"/>
              </w:rPr>
              <w:t>itemBank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D1E87">
              <w:rPr>
                <w:color w:val="000000" w:themeColor="text1"/>
                <w:sz w:val="18"/>
                <w:szCs w:val="18"/>
              </w:rPr>
              <w:t xml:space="preserve">or </w:t>
            </w:r>
            <w:r>
              <w:rPr>
                <w:color w:val="FF0000"/>
                <w:sz w:val="18"/>
                <w:szCs w:val="18"/>
              </w:rPr>
              <w:t>tenantId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58" w:type="dxa"/>
            <w:vAlign w:val="center"/>
          </w:tcPr>
          <w:p w14:paraId="00B1E2D0" w14:textId="77777777" w:rsidR="000162C3" w:rsidRPr="00EC67B5" w:rsidRDefault="000162C3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</w:tbl>
    <w:p w14:paraId="7DACF899" w14:textId="41BF1E9C" w:rsidR="002D27DD" w:rsidRDefault="002D27DD" w:rsidP="002D27DD">
      <w:pPr>
        <w:pStyle w:val="Heading1"/>
      </w:pPr>
      <w:bookmarkStart w:id="117" w:name="_Toc442363854"/>
      <w:r w:rsidRPr="00F93637">
        <w:lastRenderedPageBreak/>
        <w:t>/</w:t>
      </w:r>
      <w:r>
        <w:t>stagedFile</w:t>
      </w:r>
      <w:r w:rsidRPr="00F93637">
        <w:t xml:space="preserve"> </w:t>
      </w:r>
      <w:r>
        <w:t>(POST)</w:t>
      </w:r>
      <w:bookmarkEnd w:id="117"/>
    </w:p>
    <w:p w14:paraId="6FC9FB4B" w14:textId="77777777" w:rsidR="002D27DD" w:rsidRDefault="002D27DD" w:rsidP="002D27DD">
      <w:pPr>
        <w:pStyle w:val="Heading2"/>
      </w:pPr>
      <w:bookmarkStart w:id="118" w:name="_Toc442363855"/>
      <w:r>
        <w:t>Overview</w:t>
      </w:r>
      <w:bookmarkEnd w:id="118"/>
    </w:p>
    <w:p w14:paraId="14055A99" w14:textId="738D5A29" w:rsidR="00FA338D" w:rsidRDefault="00FA338D" w:rsidP="00FA338D">
      <w:pPr>
        <w:pStyle w:val="Description"/>
      </w:pPr>
      <w:r w:rsidRPr="00687C4A">
        <w:t>Imports a</w:t>
      </w:r>
      <w:r w:rsidR="00BF5E1B">
        <w:t xml:space="preserve"> zip</w:t>
      </w:r>
      <w:r w:rsidRPr="00687C4A">
        <w:t xml:space="preserve"> file into Test Item Bank from a local computer. This is used for testing purposes</w:t>
      </w:r>
      <w:r>
        <w:t xml:space="preserve"> only.</w:t>
      </w:r>
      <w:r w:rsidR="00327E23">
        <w:t xml:space="preserve"> </w:t>
      </w:r>
      <w:r w:rsidR="002365A3">
        <w:t xml:space="preserve">Valid values of </w:t>
      </w:r>
      <w:r w:rsidR="002365A3" w:rsidRPr="00A330F9">
        <w:rPr>
          <w:i/>
        </w:rPr>
        <w:t>importStatus</w:t>
      </w:r>
      <w:r w:rsidR="002365A3" w:rsidRPr="00A330F9">
        <w:t xml:space="preserve"> </w:t>
      </w:r>
      <w:r w:rsidR="002365A3">
        <w:t>are</w:t>
      </w:r>
      <w:r w:rsidR="002365A3" w:rsidRPr="00A330F9">
        <w:t xml:space="preserve">: </w:t>
      </w:r>
      <w:r w:rsidR="002365A3" w:rsidRPr="00A330F9">
        <w:rPr>
          <w:i/>
          <w:iCs/>
        </w:rPr>
        <w:t xml:space="preserve">UNIMPORTED, </w:t>
      </w:r>
      <w:r w:rsidR="002365A3" w:rsidRPr="00A330F9">
        <w:t xml:space="preserve">IMPORT_COMPLETE, </w:t>
      </w:r>
      <w:r w:rsidR="002365A3" w:rsidRPr="00A330F9">
        <w:rPr>
          <w:i/>
          <w:iCs/>
        </w:rPr>
        <w:t xml:space="preserve">FAILED, </w:t>
      </w:r>
      <w:r w:rsidR="002365A3">
        <w:rPr>
          <w:i/>
          <w:iCs/>
        </w:rPr>
        <w:t xml:space="preserve">and </w:t>
      </w:r>
      <w:r w:rsidR="002365A3" w:rsidRPr="00A330F9">
        <w:rPr>
          <w:i/>
          <w:iCs/>
        </w:rPr>
        <w:t>FILE_NOT_FOUND</w:t>
      </w:r>
      <w:r w:rsidR="002365A3">
        <w:rPr>
          <w:i/>
          <w:iCs/>
        </w:rPr>
        <w:t>.</w:t>
      </w:r>
    </w:p>
    <w:p w14:paraId="313073F2" w14:textId="77777777" w:rsidR="002D27DD" w:rsidRDefault="002D27DD" w:rsidP="002D27DD">
      <w:pPr>
        <w:pStyle w:val="Heading2"/>
      </w:pPr>
      <w:bookmarkStart w:id="119" w:name="_Toc442363856"/>
      <w:r>
        <w:t>HTTP Request [Private API]</w:t>
      </w:r>
      <w:bookmarkEnd w:id="119"/>
    </w:p>
    <w:p w14:paraId="2ADCCDE7" w14:textId="380377FD" w:rsidR="002D27DD" w:rsidRPr="002A7B4D" w:rsidRDefault="002D27DD" w:rsidP="002D27DD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i/>
          <w:sz w:val="18"/>
          <w:szCs w:val="18"/>
        </w:rPr>
      </w:pPr>
      <w:r>
        <w:rPr>
          <w:sz w:val="18"/>
          <w:szCs w:val="18"/>
        </w:rPr>
        <w:t>POST</w:t>
      </w:r>
      <w:r w:rsidRPr="005D48DE">
        <w:rPr>
          <w:sz w:val="18"/>
          <w:szCs w:val="18"/>
        </w:rPr>
        <w:t xml:space="preserve"> /</w:t>
      </w:r>
      <w:r w:rsidR="004D1E33">
        <w:rPr>
          <w:sz w:val="18"/>
          <w:szCs w:val="18"/>
        </w:rPr>
        <w:t>staged</w:t>
      </w:r>
      <w:r>
        <w:rPr>
          <w:sz w:val="18"/>
          <w:szCs w:val="18"/>
        </w:rPr>
        <w:t>File</w:t>
      </w:r>
    </w:p>
    <w:p w14:paraId="73D3D93A" w14:textId="77777777" w:rsidR="002D27DD" w:rsidRDefault="002D27DD" w:rsidP="002D27DD">
      <w:pPr>
        <w:pStyle w:val="Heading2"/>
      </w:pPr>
      <w:bookmarkStart w:id="120" w:name="_Toc442363857"/>
      <w:r>
        <w:t>Path Parameters</w:t>
      </w:r>
      <w:bookmarkEnd w:id="120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2D27DD" w:rsidRPr="00271809" w14:paraId="64797AB0" w14:textId="77777777" w:rsidTr="00434FEB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417CC2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5BED86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B41FB9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7E31C136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55CE3FFC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2D27DD" w:rsidRPr="00271809" w14:paraId="4146F62D" w14:textId="77777777" w:rsidTr="00434FEB">
        <w:trPr>
          <w:cantSplit/>
          <w:trHeight w:val="432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64B178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F901E9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CB4620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2610" w:type="dxa"/>
            <w:vAlign w:val="center"/>
          </w:tcPr>
          <w:p w14:paraId="184E047B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040EA7C5" w14:textId="77777777" w:rsidR="002D27DD" w:rsidRPr="00271809" w:rsidRDefault="002D27DD" w:rsidP="00434FEB">
            <w:pPr>
              <w:spacing w:before="0"/>
              <w:jc w:val="center"/>
              <w:rPr>
                <w:sz w:val="18"/>
                <w:szCs w:val="18"/>
              </w:rPr>
            </w:pPr>
          </w:p>
        </w:tc>
      </w:tr>
    </w:tbl>
    <w:p w14:paraId="5A5EEC5F" w14:textId="77777777" w:rsidR="002D27DD" w:rsidRDefault="002D27DD" w:rsidP="002D27DD">
      <w:pPr>
        <w:pStyle w:val="Heading2"/>
      </w:pPr>
      <w:bookmarkStart w:id="121" w:name="_Toc442363858"/>
      <w:r>
        <w:t>Request Parameters</w:t>
      </w:r>
      <w:bookmarkEnd w:id="121"/>
    </w:p>
    <w:tbl>
      <w:tblPr>
        <w:tblW w:w="9495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90"/>
        <w:gridCol w:w="3330"/>
        <w:gridCol w:w="2610"/>
        <w:gridCol w:w="810"/>
      </w:tblGrid>
      <w:tr w:rsidR="002D27DD" w:rsidRPr="00271809" w14:paraId="5271BEB3" w14:textId="77777777" w:rsidTr="00434FEB">
        <w:trPr>
          <w:cantSplit/>
          <w:trHeight w:val="432"/>
          <w:tblHeader/>
        </w:trPr>
        <w:tc>
          <w:tcPr>
            <w:tcW w:w="1755" w:type="dxa"/>
            <w:shd w:val="clear" w:color="auto" w:fill="3CA228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9ED20E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Name</w:t>
            </w:r>
          </w:p>
        </w:tc>
        <w:tc>
          <w:tcPr>
            <w:tcW w:w="99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ED18E3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3330" w:type="dxa"/>
            <w:shd w:val="clear" w:color="auto" w:fill="3CA22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E07FFA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 w:rsidRPr="00271809">
              <w:rPr>
                <w:sz w:val="18"/>
                <w:szCs w:val="18"/>
              </w:rPr>
              <w:t>Description</w:t>
            </w:r>
          </w:p>
        </w:tc>
        <w:tc>
          <w:tcPr>
            <w:tcW w:w="2610" w:type="dxa"/>
            <w:shd w:val="clear" w:color="auto" w:fill="3CA228"/>
            <w:vAlign w:val="center"/>
          </w:tcPr>
          <w:p w14:paraId="169A668D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Acceptable Values</w:t>
            </w:r>
          </w:p>
        </w:tc>
        <w:tc>
          <w:tcPr>
            <w:tcW w:w="810" w:type="dxa"/>
            <w:shd w:val="clear" w:color="auto" w:fill="3CA228"/>
            <w:vAlign w:val="center"/>
          </w:tcPr>
          <w:p w14:paraId="3C5CE2B3" w14:textId="77777777" w:rsidR="002D27DD" w:rsidRPr="00271809" w:rsidRDefault="002D27DD" w:rsidP="00434FEB">
            <w:pPr>
              <w:pStyle w:val="TableHeading1"/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</w:tr>
      <w:tr w:rsidR="002D27DD" w:rsidRPr="00271809" w14:paraId="40FA3EF2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ADB26A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tenantId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A28118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(GUID)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F3F67D6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  <w:r w:rsidRPr="0035027D">
              <w:rPr>
                <w:sz w:val="18"/>
                <w:szCs w:val="18"/>
              </w:rPr>
              <w:t>A tenant may be a State entity, for example. Tenant identifiers are generally represented as GUIDs.</w:t>
            </w:r>
          </w:p>
        </w:tc>
        <w:tc>
          <w:tcPr>
            <w:tcW w:w="2610" w:type="dxa"/>
            <w:vAlign w:val="center"/>
          </w:tcPr>
          <w:p w14:paraId="7E7F48B7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valid tenant identifier</w:t>
            </w:r>
          </w:p>
        </w:tc>
        <w:tc>
          <w:tcPr>
            <w:tcW w:w="810" w:type="dxa"/>
            <w:vAlign w:val="center"/>
          </w:tcPr>
          <w:p w14:paraId="74159BB9" w14:textId="77777777" w:rsidR="002D27DD" w:rsidRDefault="002D27DD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  <w:p w14:paraId="7C040329" w14:textId="77777777" w:rsidR="002D27DD" w:rsidRPr="00271809" w:rsidRDefault="002D27DD" w:rsidP="00434FEB">
            <w:pPr>
              <w:spacing w:before="0"/>
              <w:rPr>
                <w:sz w:val="18"/>
                <w:szCs w:val="18"/>
              </w:rPr>
            </w:pPr>
          </w:p>
        </w:tc>
      </w:tr>
      <w:tr w:rsidR="002D27DD" w:rsidRPr="00271809" w14:paraId="078EFF77" w14:textId="77777777" w:rsidTr="00434FEB">
        <w:trPr>
          <w:cantSplit/>
          <w:trHeight w:val="597"/>
        </w:trPr>
        <w:tc>
          <w:tcPr>
            <w:tcW w:w="1755" w:type="dxa"/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4D97EA" w14:textId="77777777" w:rsidR="002D27DD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itemBank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C9C938" w14:textId="77777777" w:rsidR="002D27DD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33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3941AF" w14:textId="77777777" w:rsidR="002D27DD" w:rsidRPr="0035027D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identifier (usually numeric) representing the item bank from which to pull the requested items,</w:t>
            </w:r>
          </w:p>
        </w:tc>
        <w:tc>
          <w:tcPr>
            <w:tcW w:w="2610" w:type="dxa"/>
            <w:vAlign w:val="center"/>
          </w:tcPr>
          <w:p w14:paraId="4199B655" w14:textId="77777777" w:rsidR="002D27DD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valid string identifying the item bank</w:t>
            </w:r>
          </w:p>
        </w:tc>
        <w:tc>
          <w:tcPr>
            <w:tcW w:w="810" w:type="dxa"/>
            <w:vAlign w:val="center"/>
          </w:tcPr>
          <w:p w14:paraId="40F4B9F7" w14:textId="77777777" w:rsidR="002D27DD" w:rsidRDefault="002D27DD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</w:tr>
    </w:tbl>
    <w:p w14:paraId="13EB3DB1" w14:textId="77777777" w:rsidR="002D27DD" w:rsidRDefault="002D27DD" w:rsidP="002D27DD">
      <w:pPr>
        <w:pStyle w:val="Heading2"/>
      </w:pPr>
      <w:bookmarkStart w:id="122" w:name="_Toc442363859"/>
      <w:r>
        <w:t>Request Header</w:t>
      </w:r>
      <w:bookmarkEnd w:id="122"/>
    </w:p>
    <w:p w14:paraId="42AA7163" w14:textId="18F3D251" w:rsidR="002D27DD" w:rsidRDefault="002D27DD" w:rsidP="002D27DD">
      <w:pPr>
        <w:pStyle w:val="JSON"/>
      </w:pPr>
      <w:r>
        <w:t>POST /</w:t>
      </w:r>
      <w:r w:rsidR="00FA338D">
        <w:t>staged</w:t>
      </w:r>
      <w:r>
        <w:t>File HTTP/1.1</w:t>
      </w:r>
    </w:p>
    <w:p w14:paraId="1FCCC4C0" w14:textId="77777777" w:rsidR="002D27DD" w:rsidRDefault="002D27DD" w:rsidP="002D27DD">
      <w:pPr>
        <w:pStyle w:val="JSON"/>
      </w:pPr>
      <w:r>
        <w:t xml:space="preserve">Host: </w:t>
      </w:r>
      <w:r w:rsidRPr="00EC2160">
        <w:rPr>
          <w:i/>
        </w:rPr>
        <w:t>your-TIB-host</w:t>
      </w:r>
    </w:p>
    <w:p w14:paraId="0DA4AECD" w14:textId="77777777" w:rsidR="002D27DD" w:rsidRDefault="002D27DD" w:rsidP="002D27DD">
      <w:pPr>
        <w:pStyle w:val="JSON"/>
      </w:pPr>
      <w:r>
        <w:t>Accept: application/json</w:t>
      </w:r>
    </w:p>
    <w:p w14:paraId="01D2B908" w14:textId="77777777" w:rsidR="002D27DD" w:rsidRDefault="002D27DD" w:rsidP="002D27DD">
      <w:pPr>
        <w:pStyle w:val="JSON"/>
      </w:pPr>
      <w:r>
        <w:t xml:space="preserve">Authorization: Bearer </w:t>
      </w:r>
      <w:r w:rsidRPr="00EC2160">
        <w:rPr>
          <w:i/>
        </w:rPr>
        <w:t>your-oauth-token-here</w:t>
      </w:r>
    </w:p>
    <w:p w14:paraId="0C11111F" w14:textId="366CE3E8" w:rsidR="002D27DD" w:rsidRDefault="002D27DD" w:rsidP="002D27DD">
      <w:pPr>
        <w:pStyle w:val="JSON"/>
      </w:pPr>
      <w:r>
        <w:t xml:space="preserve">Content-Type: </w:t>
      </w:r>
      <w:r w:rsidR="00687C4A">
        <w:t>application/json</w:t>
      </w:r>
    </w:p>
    <w:p w14:paraId="05CA81FF" w14:textId="77777777" w:rsidR="002D27DD" w:rsidRDefault="002D27DD" w:rsidP="002D27DD">
      <w:pPr>
        <w:pStyle w:val="Heading2"/>
      </w:pPr>
      <w:bookmarkStart w:id="123" w:name="_Toc442363860"/>
      <w:r>
        <w:t>Request Body</w:t>
      </w:r>
      <w:bookmarkEnd w:id="123"/>
    </w:p>
    <w:p w14:paraId="0A7014D3" w14:textId="77777777" w:rsidR="00687C4A" w:rsidRPr="00687C4A" w:rsidRDefault="00687C4A" w:rsidP="00687C4A">
      <w:pPr>
        <w:pStyle w:val="JSON"/>
      </w:pPr>
      <w:r w:rsidRPr="00687C4A">
        <w:t>{</w:t>
      </w:r>
    </w:p>
    <w:p w14:paraId="08DB9874" w14:textId="762E11A5" w:rsidR="00687C4A" w:rsidRPr="00687C4A" w:rsidRDefault="00687C4A" w:rsidP="00687C4A">
      <w:pPr>
        <w:pStyle w:val="JSON"/>
      </w:pPr>
      <w:r w:rsidRPr="00687C4A">
        <w:t xml:space="preserve">    "pathName":</w:t>
      </w:r>
      <w:r w:rsidR="004D1E33">
        <w:t xml:space="preserve"> </w:t>
      </w:r>
      <w:r w:rsidRPr="00687C4A">
        <w:t>"</w:t>
      </w:r>
      <w:r>
        <w:t>/path/to/file/package</w:t>
      </w:r>
      <w:r w:rsidRPr="00687C4A">
        <w:t>.zip"</w:t>
      </w:r>
    </w:p>
    <w:p w14:paraId="3B0A12CF" w14:textId="77777777" w:rsidR="004D1E33" w:rsidRPr="00687C4A" w:rsidRDefault="004D1E33" w:rsidP="004D1E33">
      <w:pPr>
        <w:pStyle w:val="JSON"/>
      </w:pPr>
      <w:r w:rsidRPr="00687C4A">
        <w:t xml:space="preserve">    "tenantId": "52614674e4b0f8db9d8384b6",</w:t>
      </w:r>
    </w:p>
    <w:p w14:paraId="35EC0860" w14:textId="5298D7E9" w:rsidR="004D1E33" w:rsidRDefault="004D1E33" w:rsidP="00687C4A">
      <w:pPr>
        <w:pStyle w:val="JSON"/>
      </w:pPr>
      <w:r>
        <w:t xml:space="preserve">    "itemBank": "123"</w:t>
      </w:r>
    </w:p>
    <w:p w14:paraId="6B745DA6" w14:textId="77777777" w:rsidR="00687C4A" w:rsidRPr="00687C4A" w:rsidRDefault="00687C4A" w:rsidP="00687C4A">
      <w:pPr>
        <w:pStyle w:val="JSON"/>
      </w:pPr>
      <w:r w:rsidRPr="00687C4A">
        <w:t>}</w:t>
      </w:r>
    </w:p>
    <w:p w14:paraId="50661E11" w14:textId="77777777" w:rsidR="002D27DD" w:rsidRDefault="002D27DD" w:rsidP="002D27DD">
      <w:pPr>
        <w:pStyle w:val="Heading2"/>
      </w:pPr>
      <w:bookmarkStart w:id="124" w:name="_Toc442363861"/>
      <w:r>
        <w:t>Response</w:t>
      </w:r>
      <w:bookmarkEnd w:id="124"/>
    </w:p>
    <w:p w14:paraId="789C64D0" w14:textId="77777777" w:rsidR="002D27DD" w:rsidRDefault="002D27DD" w:rsidP="002D27DD">
      <w:r w:rsidRPr="00EC67B5">
        <w:t xml:space="preserve">If successful, this method returns </w:t>
      </w:r>
      <w:r>
        <w:t>a JSON object with status of the import and a setId / link with which to obtain updates.</w:t>
      </w:r>
    </w:p>
    <w:p w14:paraId="602F4D1A" w14:textId="77777777" w:rsidR="004D1E33" w:rsidRPr="004D1E33" w:rsidRDefault="004D1E33" w:rsidP="004D1E33">
      <w:pPr>
        <w:pStyle w:val="JSON"/>
      </w:pPr>
    </w:p>
    <w:p w14:paraId="52F63DFF" w14:textId="77777777" w:rsidR="004D1E33" w:rsidRPr="004D1E33" w:rsidRDefault="004D1E33" w:rsidP="004D1E33">
      <w:pPr>
        <w:pStyle w:val="JSON"/>
      </w:pPr>
      <w:r w:rsidRPr="004D1E33">
        <w:t>{</w:t>
      </w:r>
    </w:p>
    <w:p w14:paraId="4BB54F5B" w14:textId="77777777" w:rsidR="004D1E33" w:rsidRPr="004D1E33" w:rsidRDefault="004D1E33" w:rsidP="004D1E33">
      <w:pPr>
        <w:pStyle w:val="JSON"/>
      </w:pPr>
      <w:r w:rsidRPr="004D1E33">
        <w:t xml:space="preserve">    "id": "50f8712d4566b8be21cf5713", </w:t>
      </w:r>
    </w:p>
    <w:p w14:paraId="05B2293C" w14:textId="77777777" w:rsidR="004D1E33" w:rsidRPr="004D1E33" w:rsidRDefault="004D1E33" w:rsidP="004D1E33">
      <w:pPr>
        <w:pStyle w:val="JSON"/>
      </w:pPr>
      <w:r w:rsidRPr="004D1E33">
        <w:lastRenderedPageBreak/>
        <w:t xml:space="preserve">    "tenantId": "52614674e4b0f8db9d8384b6",</w:t>
      </w:r>
    </w:p>
    <w:p w14:paraId="1EE487BD" w14:textId="77777777" w:rsidR="004D1E33" w:rsidRPr="004D1E33" w:rsidRDefault="004D1E33" w:rsidP="004D1E33">
      <w:pPr>
        <w:pStyle w:val="JSON"/>
      </w:pPr>
      <w:r w:rsidRPr="004D1E33">
        <w:t xml:space="preserve">    "itemBank": "123",</w:t>
      </w:r>
    </w:p>
    <w:p w14:paraId="40382631" w14:textId="77777777" w:rsidR="004D1E33" w:rsidRPr="004D1E33" w:rsidRDefault="004D1E33" w:rsidP="004D1E33">
      <w:pPr>
        <w:pStyle w:val="JSON"/>
      </w:pPr>
      <w:r w:rsidRPr="004D1E33">
        <w:t xml:space="preserve">    "importCompleteTime": 1358459181982, </w:t>
      </w:r>
    </w:p>
    <w:p w14:paraId="451DF90C" w14:textId="77777777" w:rsidR="004D1E33" w:rsidRPr="004D1E33" w:rsidRDefault="004D1E33" w:rsidP="004D1E33">
      <w:pPr>
        <w:pStyle w:val="JSON"/>
      </w:pPr>
      <w:r w:rsidRPr="004D1E33">
        <w:t xml:space="preserve">    "importFiles": [</w:t>
      </w:r>
    </w:p>
    <w:p w14:paraId="29E813A2" w14:textId="77777777" w:rsidR="004D1E33" w:rsidRPr="004D1E33" w:rsidRDefault="004D1E33" w:rsidP="004D1E33">
      <w:pPr>
        <w:pStyle w:val="JSON"/>
      </w:pPr>
      <w:r w:rsidRPr="004D1E33">
        <w:t xml:space="preserve">        {</w:t>
      </w:r>
    </w:p>
    <w:p w14:paraId="4745F243" w14:textId="40523163" w:rsidR="004D1E33" w:rsidRPr="004D1E33" w:rsidRDefault="004D1E33" w:rsidP="004D1E33">
      <w:pPr>
        <w:pStyle w:val="JSON"/>
      </w:pPr>
      <w:r w:rsidRPr="004D1E33">
        <w:t xml:space="preserve">            "file": "</w:t>
      </w:r>
      <w:r>
        <w:t>/path/to/file/package.zip</w:t>
      </w:r>
      <w:r w:rsidRPr="004D1E33">
        <w:t xml:space="preserve">", </w:t>
      </w:r>
    </w:p>
    <w:p w14:paraId="616BC7F5" w14:textId="77777777" w:rsidR="004D1E33" w:rsidRPr="004D1E33" w:rsidRDefault="004D1E33" w:rsidP="004D1E33">
      <w:pPr>
        <w:pStyle w:val="JSON"/>
      </w:pPr>
      <w:r w:rsidRPr="004D1E33">
        <w:t xml:space="preserve">            "importCompleteTime": 1358459181979, </w:t>
      </w:r>
    </w:p>
    <w:p w14:paraId="7EE2F71D" w14:textId="77777777" w:rsidR="004D1E33" w:rsidRPr="004D1E33" w:rsidRDefault="004D1E33" w:rsidP="004D1E33">
      <w:pPr>
        <w:pStyle w:val="JSON"/>
      </w:pPr>
      <w:r w:rsidRPr="004D1E33">
        <w:t xml:space="preserve">            "importFileMessages": [</w:t>
      </w:r>
    </w:p>
    <w:p w14:paraId="642F1010" w14:textId="77777777" w:rsidR="004D1E33" w:rsidRPr="004D1E33" w:rsidRDefault="004D1E33" w:rsidP="004D1E33">
      <w:pPr>
        <w:pStyle w:val="JSON"/>
      </w:pPr>
      <w:r w:rsidRPr="004D1E33">
        <w:t xml:space="preserve">                "Successful import"</w:t>
      </w:r>
    </w:p>
    <w:p w14:paraId="7C8831D1" w14:textId="77777777" w:rsidR="004D1E33" w:rsidRPr="004D1E33" w:rsidRDefault="004D1E33" w:rsidP="004D1E33">
      <w:pPr>
        <w:pStyle w:val="JSON"/>
      </w:pPr>
      <w:r w:rsidRPr="004D1E33">
        <w:t xml:space="preserve">            ], </w:t>
      </w:r>
    </w:p>
    <w:p w14:paraId="0FEC105F" w14:textId="77777777" w:rsidR="004D1E33" w:rsidRPr="004D1E33" w:rsidRDefault="004D1E33" w:rsidP="004D1E33">
      <w:pPr>
        <w:pStyle w:val="JSON"/>
      </w:pPr>
      <w:r w:rsidRPr="004D1E33">
        <w:t xml:space="preserve">            "importStatus": "IMPORT_COMPLETE", </w:t>
      </w:r>
    </w:p>
    <w:p w14:paraId="6E3CC049" w14:textId="77777777" w:rsidR="004D1E33" w:rsidRPr="004D1E33" w:rsidRDefault="004D1E33" w:rsidP="004D1E33">
      <w:pPr>
        <w:pStyle w:val="JSON"/>
      </w:pPr>
      <w:r w:rsidRPr="004D1E33">
        <w:t xml:space="preserve">            "pathName": null</w:t>
      </w:r>
    </w:p>
    <w:p w14:paraId="2BA99E11" w14:textId="77777777" w:rsidR="004D1E33" w:rsidRPr="004D1E33" w:rsidRDefault="004D1E33" w:rsidP="004D1E33">
      <w:pPr>
        <w:pStyle w:val="JSON"/>
      </w:pPr>
      <w:r w:rsidRPr="004D1E33">
        <w:t xml:space="preserve">        }</w:t>
      </w:r>
    </w:p>
    <w:p w14:paraId="2521BB3C" w14:textId="77777777" w:rsidR="004D1E33" w:rsidRPr="004D1E33" w:rsidRDefault="004D1E33" w:rsidP="004D1E33">
      <w:pPr>
        <w:pStyle w:val="JSON"/>
      </w:pPr>
      <w:r w:rsidRPr="004D1E33">
        <w:t xml:space="preserve">    ], </w:t>
      </w:r>
    </w:p>
    <w:p w14:paraId="1A18A419" w14:textId="77777777" w:rsidR="004D1E33" w:rsidRPr="004D1E33" w:rsidRDefault="004D1E33" w:rsidP="004D1E33">
      <w:pPr>
        <w:pStyle w:val="JSON"/>
      </w:pPr>
      <w:r w:rsidRPr="004D1E33">
        <w:t xml:space="preserve">    "importStatus": "IMPORT_COMPLETE", </w:t>
      </w:r>
    </w:p>
    <w:p w14:paraId="3E5C0882" w14:textId="77777777" w:rsidR="004D1E33" w:rsidRPr="004D1E33" w:rsidRDefault="004D1E33" w:rsidP="004D1E33">
      <w:pPr>
        <w:pStyle w:val="JSON"/>
      </w:pPr>
      <w:r w:rsidRPr="004D1E33">
        <w:t xml:space="preserve">    "importType": "MULTIPART_REQUEST", </w:t>
      </w:r>
    </w:p>
    <w:p w14:paraId="6BBF2A42" w14:textId="77777777" w:rsidR="004D1E33" w:rsidRPr="004D1E33" w:rsidRDefault="004D1E33" w:rsidP="004D1E33">
      <w:pPr>
        <w:pStyle w:val="JSON"/>
      </w:pPr>
      <w:r w:rsidRPr="004D1E33">
        <w:t xml:space="preserve">    "requestTime": 1358459181918, </w:t>
      </w:r>
    </w:p>
    <w:p w14:paraId="1FC50750" w14:textId="77777777" w:rsidR="004D1E33" w:rsidRPr="004D1E33" w:rsidRDefault="004D1E33" w:rsidP="004D1E33">
      <w:pPr>
        <w:pStyle w:val="JSON"/>
      </w:pPr>
      <w:r w:rsidRPr="004D1E33">
        <w:t xml:space="preserve">    "url": "/importSet/50f8712d4566b8be21cf5713"</w:t>
      </w:r>
    </w:p>
    <w:p w14:paraId="55659DF5" w14:textId="2C3D7ED4" w:rsidR="002D27DD" w:rsidRPr="00EC67B5" w:rsidRDefault="004D1E33" w:rsidP="002D27DD">
      <w:pPr>
        <w:pStyle w:val="JSON"/>
      </w:pPr>
      <w:r w:rsidRPr="004D1E33">
        <w:t>}</w:t>
      </w:r>
    </w:p>
    <w:p w14:paraId="366995F3" w14:textId="77777777" w:rsidR="002D27DD" w:rsidRDefault="002D27DD" w:rsidP="002D27DD">
      <w:pPr>
        <w:pStyle w:val="Heading2"/>
      </w:pPr>
      <w:bookmarkStart w:id="125" w:name="_Toc442363862"/>
      <w:r>
        <w:t>Examples</w:t>
      </w:r>
      <w:bookmarkEnd w:id="12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118"/>
        <w:gridCol w:w="1458"/>
      </w:tblGrid>
      <w:tr w:rsidR="002D27DD" w:rsidRPr="00EC67B5" w14:paraId="27F5B247" w14:textId="77777777" w:rsidTr="00434FEB">
        <w:trPr>
          <w:trHeight w:val="462"/>
          <w:tblHeader/>
        </w:trPr>
        <w:tc>
          <w:tcPr>
            <w:tcW w:w="8118" w:type="dxa"/>
            <w:shd w:val="clear" w:color="auto" w:fill="3CA228"/>
            <w:vAlign w:val="center"/>
          </w:tcPr>
          <w:p w14:paraId="0BAA4BDE" w14:textId="77777777" w:rsidR="002D27DD" w:rsidRPr="00EC67B5" w:rsidRDefault="002D27DD" w:rsidP="00434FEB">
            <w:pPr>
              <w:spacing w:before="0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Example</w:t>
            </w:r>
          </w:p>
        </w:tc>
        <w:tc>
          <w:tcPr>
            <w:tcW w:w="1458" w:type="dxa"/>
            <w:shd w:val="clear" w:color="auto" w:fill="3CA228"/>
            <w:vAlign w:val="center"/>
          </w:tcPr>
          <w:p w14:paraId="1F2D4D28" w14:textId="77777777" w:rsidR="002D27DD" w:rsidRPr="00EC67B5" w:rsidRDefault="002D27DD" w:rsidP="00434FEB">
            <w:pPr>
              <w:spacing w:before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EC67B5">
              <w:rPr>
                <w:b/>
                <w:color w:val="FFFFFF" w:themeColor="background1"/>
                <w:sz w:val="18"/>
                <w:szCs w:val="18"/>
              </w:rPr>
              <w:t>Response Code</w:t>
            </w:r>
          </w:p>
        </w:tc>
      </w:tr>
      <w:tr w:rsidR="002D27DD" w14:paraId="5623864E" w14:textId="77777777" w:rsidTr="00434FEB">
        <w:trPr>
          <w:trHeight w:val="264"/>
        </w:trPr>
        <w:tc>
          <w:tcPr>
            <w:tcW w:w="8118" w:type="dxa"/>
            <w:vAlign w:val="center"/>
          </w:tcPr>
          <w:p w14:paraId="17C510DB" w14:textId="74B98BF7" w:rsidR="002D27DD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Pr="00EC2160">
              <w:rPr>
                <w:b/>
                <w:sz w:val="18"/>
                <w:szCs w:val="18"/>
              </w:rPr>
              <w:t>/</w:t>
            </w:r>
            <w:r w:rsidR="00825C64">
              <w:rPr>
                <w:b/>
                <w:sz w:val="18"/>
                <w:szCs w:val="18"/>
              </w:rPr>
              <w:t>staged</w:t>
            </w:r>
            <w:r>
              <w:rPr>
                <w:b/>
                <w:sz w:val="18"/>
                <w:szCs w:val="18"/>
              </w:rPr>
              <w:t>File (all fields populated)</w:t>
            </w:r>
          </w:p>
        </w:tc>
        <w:tc>
          <w:tcPr>
            <w:tcW w:w="1458" w:type="dxa"/>
            <w:vAlign w:val="center"/>
          </w:tcPr>
          <w:p w14:paraId="7E246AD6" w14:textId="77777777" w:rsidR="002D27DD" w:rsidRDefault="002D27DD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</w:tr>
      <w:tr w:rsidR="002D27DD" w14:paraId="2EEF9451" w14:textId="77777777" w:rsidTr="00434FEB">
        <w:trPr>
          <w:trHeight w:val="183"/>
        </w:trPr>
        <w:tc>
          <w:tcPr>
            <w:tcW w:w="8118" w:type="dxa"/>
            <w:vAlign w:val="center"/>
          </w:tcPr>
          <w:p w14:paraId="2BE45433" w14:textId="2CAA4D5D" w:rsidR="002D27DD" w:rsidRPr="00EC67B5" w:rsidRDefault="002D27DD" w:rsidP="00434FEB">
            <w:pPr>
              <w:spacing w:befor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POST </w:t>
            </w:r>
            <w:r w:rsidR="00825C64">
              <w:rPr>
                <w:b/>
                <w:sz w:val="18"/>
                <w:szCs w:val="18"/>
              </w:rPr>
              <w:t>/staged</w:t>
            </w:r>
            <w:r>
              <w:rPr>
                <w:b/>
                <w:sz w:val="18"/>
                <w:szCs w:val="18"/>
              </w:rPr>
              <w:t xml:space="preserve">File </w:t>
            </w:r>
            <w:r>
              <w:rPr>
                <w:sz w:val="18"/>
                <w:szCs w:val="18"/>
              </w:rPr>
              <w:t xml:space="preserve">(with body missing </w:t>
            </w:r>
            <w:r w:rsidRPr="007D1E87">
              <w:rPr>
                <w:color w:val="FF0000"/>
                <w:sz w:val="18"/>
                <w:szCs w:val="18"/>
              </w:rPr>
              <w:t>itemBank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D1E87">
              <w:rPr>
                <w:color w:val="000000" w:themeColor="text1"/>
                <w:sz w:val="18"/>
                <w:szCs w:val="18"/>
              </w:rPr>
              <w:t xml:space="preserve">or </w:t>
            </w:r>
            <w:r>
              <w:rPr>
                <w:color w:val="FF0000"/>
                <w:sz w:val="18"/>
                <w:szCs w:val="18"/>
              </w:rPr>
              <w:t>tenantId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58" w:type="dxa"/>
            <w:vAlign w:val="center"/>
          </w:tcPr>
          <w:p w14:paraId="717EF7A6" w14:textId="77777777" w:rsidR="002D27DD" w:rsidRPr="00EC67B5" w:rsidRDefault="002D27DD" w:rsidP="00434FEB">
            <w:pPr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</w:tr>
    </w:tbl>
    <w:p w14:paraId="3819A864" w14:textId="77777777" w:rsidR="002D27DD" w:rsidRDefault="002D27DD" w:rsidP="002D27DD"/>
    <w:p w14:paraId="7480EB83" w14:textId="77777777" w:rsidR="00130DA7" w:rsidRDefault="00130DA7" w:rsidP="000162C3"/>
    <w:sectPr w:rsidR="00130DA7" w:rsidSect="00D57DF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04090" w14:textId="77777777" w:rsidR="00C434B5" w:rsidRDefault="00C434B5" w:rsidP="00567046">
      <w:r>
        <w:separator/>
      </w:r>
    </w:p>
  </w:endnote>
  <w:endnote w:type="continuationSeparator" w:id="0">
    <w:p w14:paraId="01BB5C39" w14:textId="77777777" w:rsidR="00C434B5" w:rsidRDefault="00C434B5" w:rsidP="0056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472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BB2B8" w14:textId="77777777" w:rsidR="00764239" w:rsidRDefault="00764239" w:rsidP="00894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9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E44549" w14:textId="77777777" w:rsidR="00764239" w:rsidRDefault="00764239" w:rsidP="0056704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93E2D" w14:textId="77777777" w:rsidR="00764239" w:rsidRDefault="00764239" w:rsidP="00567046">
    <w:pPr>
      <w:pStyle w:val="Footer"/>
    </w:pPr>
  </w:p>
  <w:p w14:paraId="49833065" w14:textId="77777777" w:rsidR="00764239" w:rsidRDefault="00764239" w:rsidP="005670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F8C1E" w14:textId="77777777" w:rsidR="00C434B5" w:rsidRDefault="00C434B5" w:rsidP="00567046">
      <w:r>
        <w:separator/>
      </w:r>
    </w:p>
  </w:footnote>
  <w:footnote w:type="continuationSeparator" w:id="0">
    <w:p w14:paraId="19684DB6" w14:textId="77777777" w:rsidR="00C434B5" w:rsidRDefault="00C434B5" w:rsidP="005670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8" w:type="dxa"/>
      <w:tblLook w:val="04A0" w:firstRow="1" w:lastRow="0" w:firstColumn="1" w:lastColumn="0" w:noHBand="0" w:noVBand="1"/>
    </w:tblPr>
    <w:tblGrid>
      <w:gridCol w:w="4068"/>
      <w:gridCol w:w="6030"/>
    </w:tblGrid>
    <w:tr w:rsidR="00764239" w14:paraId="7B7CDCDF" w14:textId="77777777" w:rsidTr="00606A43">
      <w:trPr>
        <w:trHeight w:val="1008"/>
      </w:trPr>
      <w:tc>
        <w:tcPr>
          <w:tcW w:w="4068" w:type="dxa"/>
          <w:vAlign w:val="center"/>
        </w:tcPr>
        <w:p w14:paraId="3EB1AF9C" w14:textId="77777777" w:rsidR="00764239" w:rsidRDefault="00764239" w:rsidP="00C56047">
          <w:pPr>
            <w:pStyle w:val="Header"/>
            <w:spacing w:before="0"/>
          </w:pPr>
          <w:r w:rsidRPr="00E50BBA">
            <w:rPr>
              <w:noProof/>
            </w:rPr>
            <w:drawing>
              <wp:inline distT="0" distB="0" distL="0" distR="0" wp14:anchorId="54DF4797" wp14:editId="14CA5309">
                <wp:extent cx="1801495" cy="574040"/>
                <wp:effectExtent l="0" t="0" r="8255" b="0"/>
                <wp:docPr id="3" name="Picture 1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495" cy="574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0" w:type="dxa"/>
          <w:vAlign w:val="center"/>
        </w:tcPr>
        <w:p w14:paraId="41AADB73" w14:textId="73B1480A" w:rsidR="00764239" w:rsidRDefault="00764239" w:rsidP="00C56047">
          <w:pPr>
            <w:pStyle w:val="Header"/>
            <w:spacing w:before="0"/>
            <w:jc w:val="right"/>
          </w:pPr>
          <w:r>
            <w:t>SmarterApp Interface Specification</w:t>
          </w:r>
        </w:p>
        <w:p w14:paraId="52B19435" w14:textId="77777777" w:rsidR="00764239" w:rsidRDefault="00764239" w:rsidP="00606A43">
          <w:pPr>
            <w:pStyle w:val="Header"/>
            <w:spacing w:before="0"/>
            <w:jc w:val="right"/>
          </w:pPr>
          <w:r>
            <w:t>Smarter Balanced Assessment Consortium Contract 11</w:t>
          </w:r>
        </w:p>
        <w:p w14:paraId="018F8F66" w14:textId="77777777" w:rsidR="00764239" w:rsidRDefault="00764239" w:rsidP="00606A43">
          <w:pPr>
            <w:pStyle w:val="Header"/>
            <w:spacing w:before="0"/>
            <w:jc w:val="right"/>
          </w:pPr>
          <w:r>
            <w:t>Test Delivery System</w:t>
          </w:r>
        </w:p>
      </w:tc>
    </w:tr>
  </w:tbl>
  <w:p w14:paraId="00324649" w14:textId="77777777" w:rsidR="00764239" w:rsidRDefault="00764239" w:rsidP="00C560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2B738" w14:textId="77777777" w:rsidR="00764239" w:rsidRDefault="00764239" w:rsidP="00567046">
    <w:pPr>
      <w:pStyle w:val="Header"/>
    </w:pPr>
    <w:r>
      <w:rPr>
        <w:noProof/>
      </w:rPr>
      <w:drawing>
        <wp:inline distT="0" distB="0" distL="0" distR="0" wp14:anchorId="30E03851" wp14:editId="24DD502C">
          <wp:extent cx="1801495" cy="574040"/>
          <wp:effectExtent l="0" t="0" r="8255" b="0"/>
          <wp:docPr id="5" name="Picture 1" descr="SmarterBalanced_logo_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SmarterBalanced_logo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149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7FF"/>
    <w:multiLevelType w:val="hybridMultilevel"/>
    <w:tmpl w:val="17D81F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6174169"/>
    <w:multiLevelType w:val="hybridMultilevel"/>
    <w:tmpl w:val="53F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D27A5"/>
    <w:multiLevelType w:val="hybridMultilevel"/>
    <w:tmpl w:val="3D4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52AAD"/>
    <w:multiLevelType w:val="hybridMultilevel"/>
    <w:tmpl w:val="D058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77A7D"/>
    <w:multiLevelType w:val="hybridMultilevel"/>
    <w:tmpl w:val="D3D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D1398"/>
    <w:multiLevelType w:val="multilevel"/>
    <w:tmpl w:val="D2F0E8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059741D"/>
    <w:multiLevelType w:val="hybridMultilevel"/>
    <w:tmpl w:val="A63260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06F6106"/>
    <w:multiLevelType w:val="hybridMultilevel"/>
    <w:tmpl w:val="F8A8E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E11855"/>
    <w:multiLevelType w:val="multilevel"/>
    <w:tmpl w:val="4B66E81E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D7EEF"/>
    <w:multiLevelType w:val="hybridMultilevel"/>
    <w:tmpl w:val="DCD2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D0F06"/>
    <w:multiLevelType w:val="hybridMultilevel"/>
    <w:tmpl w:val="901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C50CB"/>
    <w:multiLevelType w:val="hybridMultilevel"/>
    <w:tmpl w:val="A6B2A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FD7678"/>
    <w:multiLevelType w:val="hybridMultilevel"/>
    <w:tmpl w:val="3F9A85C4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3">
    <w:nsid w:val="4F0D71C5"/>
    <w:multiLevelType w:val="hybridMultilevel"/>
    <w:tmpl w:val="A956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E0A98"/>
    <w:multiLevelType w:val="hybridMultilevel"/>
    <w:tmpl w:val="54A82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8F757AE"/>
    <w:multiLevelType w:val="hybridMultilevel"/>
    <w:tmpl w:val="E8A83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38047E"/>
    <w:multiLevelType w:val="hybridMultilevel"/>
    <w:tmpl w:val="0ED8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860A4"/>
    <w:multiLevelType w:val="hybridMultilevel"/>
    <w:tmpl w:val="94F2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2372C1"/>
    <w:multiLevelType w:val="hybridMultilevel"/>
    <w:tmpl w:val="72DA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77410B"/>
    <w:multiLevelType w:val="hybridMultilevel"/>
    <w:tmpl w:val="0F2E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14"/>
  </w:num>
  <w:num w:numId="9">
    <w:abstractNumId w:val="9"/>
  </w:num>
  <w:num w:numId="10">
    <w:abstractNumId w:val="10"/>
  </w:num>
  <w:num w:numId="11">
    <w:abstractNumId w:val="2"/>
  </w:num>
  <w:num w:numId="12">
    <w:abstractNumId w:val="16"/>
  </w:num>
  <w:num w:numId="13">
    <w:abstractNumId w:val="3"/>
  </w:num>
  <w:num w:numId="14">
    <w:abstractNumId w:val="13"/>
  </w:num>
  <w:num w:numId="15">
    <w:abstractNumId w:val="4"/>
  </w:num>
  <w:num w:numId="16">
    <w:abstractNumId w:val="6"/>
  </w:num>
  <w:num w:numId="17">
    <w:abstractNumId w:val="19"/>
  </w:num>
  <w:num w:numId="18">
    <w:abstractNumId w:val="0"/>
  </w:num>
  <w:num w:numId="19">
    <w:abstractNumId w:val="1"/>
  </w:num>
  <w:num w:numId="20">
    <w:abstractNumId w:val="8"/>
  </w:num>
  <w:num w:numId="2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16"/>
    <w:rsid w:val="00000FC1"/>
    <w:rsid w:val="00003548"/>
    <w:rsid w:val="00004943"/>
    <w:rsid w:val="00005F7F"/>
    <w:rsid w:val="000060A7"/>
    <w:rsid w:val="00007038"/>
    <w:rsid w:val="00007913"/>
    <w:rsid w:val="00010C8D"/>
    <w:rsid w:val="0001175C"/>
    <w:rsid w:val="000122AF"/>
    <w:rsid w:val="000122C4"/>
    <w:rsid w:val="000127BA"/>
    <w:rsid w:val="000130C9"/>
    <w:rsid w:val="00013DC7"/>
    <w:rsid w:val="000146CC"/>
    <w:rsid w:val="000149FC"/>
    <w:rsid w:val="00015E98"/>
    <w:rsid w:val="000162C3"/>
    <w:rsid w:val="00016902"/>
    <w:rsid w:val="00017B69"/>
    <w:rsid w:val="00017CAE"/>
    <w:rsid w:val="00017DB1"/>
    <w:rsid w:val="00021106"/>
    <w:rsid w:val="00022856"/>
    <w:rsid w:val="00023EC3"/>
    <w:rsid w:val="00025019"/>
    <w:rsid w:val="00026200"/>
    <w:rsid w:val="0003036D"/>
    <w:rsid w:val="000313B3"/>
    <w:rsid w:val="00031E7B"/>
    <w:rsid w:val="00032137"/>
    <w:rsid w:val="00033696"/>
    <w:rsid w:val="0003438D"/>
    <w:rsid w:val="000354CE"/>
    <w:rsid w:val="00042FF7"/>
    <w:rsid w:val="00043392"/>
    <w:rsid w:val="00044C57"/>
    <w:rsid w:val="00044F46"/>
    <w:rsid w:val="00050BE1"/>
    <w:rsid w:val="000538D1"/>
    <w:rsid w:val="00053A88"/>
    <w:rsid w:val="000541E7"/>
    <w:rsid w:val="00054E2E"/>
    <w:rsid w:val="00056D89"/>
    <w:rsid w:val="00056ECB"/>
    <w:rsid w:val="000606E5"/>
    <w:rsid w:val="00064285"/>
    <w:rsid w:val="00064839"/>
    <w:rsid w:val="00064A62"/>
    <w:rsid w:val="00064F5D"/>
    <w:rsid w:val="00067B82"/>
    <w:rsid w:val="000711AD"/>
    <w:rsid w:val="00071874"/>
    <w:rsid w:val="00072861"/>
    <w:rsid w:val="00074A94"/>
    <w:rsid w:val="0007609B"/>
    <w:rsid w:val="00076B2A"/>
    <w:rsid w:val="00080B6B"/>
    <w:rsid w:val="00085C90"/>
    <w:rsid w:val="000874DE"/>
    <w:rsid w:val="000907BC"/>
    <w:rsid w:val="00091BBD"/>
    <w:rsid w:val="00091BCA"/>
    <w:rsid w:val="000961D0"/>
    <w:rsid w:val="0009626D"/>
    <w:rsid w:val="000A1CEF"/>
    <w:rsid w:val="000A494F"/>
    <w:rsid w:val="000A4E7B"/>
    <w:rsid w:val="000A63DE"/>
    <w:rsid w:val="000A6EE6"/>
    <w:rsid w:val="000A7453"/>
    <w:rsid w:val="000B12F8"/>
    <w:rsid w:val="000B1CFD"/>
    <w:rsid w:val="000B468F"/>
    <w:rsid w:val="000B490D"/>
    <w:rsid w:val="000B5963"/>
    <w:rsid w:val="000B786D"/>
    <w:rsid w:val="000C2010"/>
    <w:rsid w:val="000C2290"/>
    <w:rsid w:val="000C36CE"/>
    <w:rsid w:val="000C4324"/>
    <w:rsid w:val="000C6E8E"/>
    <w:rsid w:val="000C74FD"/>
    <w:rsid w:val="000C7D24"/>
    <w:rsid w:val="000D3362"/>
    <w:rsid w:val="000D3E3D"/>
    <w:rsid w:val="000D3E7C"/>
    <w:rsid w:val="000D5DA7"/>
    <w:rsid w:val="000D6699"/>
    <w:rsid w:val="000E0776"/>
    <w:rsid w:val="000E0914"/>
    <w:rsid w:val="000E15FB"/>
    <w:rsid w:val="000E2C1C"/>
    <w:rsid w:val="000E328F"/>
    <w:rsid w:val="000E399F"/>
    <w:rsid w:val="000E47A8"/>
    <w:rsid w:val="000E4BED"/>
    <w:rsid w:val="000E4FE5"/>
    <w:rsid w:val="000E69DC"/>
    <w:rsid w:val="000E6A0F"/>
    <w:rsid w:val="000E7E62"/>
    <w:rsid w:val="000F0573"/>
    <w:rsid w:val="000F1E5E"/>
    <w:rsid w:val="000F2BEF"/>
    <w:rsid w:val="000F495C"/>
    <w:rsid w:val="000F5458"/>
    <w:rsid w:val="000F77FC"/>
    <w:rsid w:val="0010056A"/>
    <w:rsid w:val="00101226"/>
    <w:rsid w:val="00102057"/>
    <w:rsid w:val="00102B92"/>
    <w:rsid w:val="00102DCC"/>
    <w:rsid w:val="00103FB4"/>
    <w:rsid w:val="0010423B"/>
    <w:rsid w:val="00104907"/>
    <w:rsid w:val="00106521"/>
    <w:rsid w:val="001067AC"/>
    <w:rsid w:val="0010704B"/>
    <w:rsid w:val="001074F5"/>
    <w:rsid w:val="00110259"/>
    <w:rsid w:val="0011079D"/>
    <w:rsid w:val="00113307"/>
    <w:rsid w:val="00113B06"/>
    <w:rsid w:val="001147F3"/>
    <w:rsid w:val="0011530D"/>
    <w:rsid w:val="001155D2"/>
    <w:rsid w:val="00115ED8"/>
    <w:rsid w:val="00116329"/>
    <w:rsid w:val="00116428"/>
    <w:rsid w:val="0012040B"/>
    <w:rsid w:val="001207EA"/>
    <w:rsid w:val="0012156A"/>
    <w:rsid w:val="00124098"/>
    <w:rsid w:val="001255B2"/>
    <w:rsid w:val="001267C6"/>
    <w:rsid w:val="0013024E"/>
    <w:rsid w:val="00130DA7"/>
    <w:rsid w:val="00136393"/>
    <w:rsid w:val="00136B0A"/>
    <w:rsid w:val="0014065C"/>
    <w:rsid w:val="001408B0"/>
    <w:rsid w:val="00140C22"/>
    <w:rsid w:val="00141768"/>
    <w:rsid w:val="00142E7A"/>
    <w:rsid w:val="001442C0"/>
    <w:rsid w:val="00145DFF"/>
    <w:rsid w:val="00150B1C"/>
    <w:rsid w:val="00152740"/>
    <w:rsid w:val="00152CAF"/>
    <w:rsid w:val="001530E6"/>
    <w:rsid w:val="0015420A"/>
    <w:rsid w:val="0015480C"/>
    <w:rsid w:val="00155963"/>
    <w:rsid w:val="00156217"/>
    <w:rsid w:val="0016233E"/>
    <w:rsid w:val="00162C22"/>
    <w:rsid w:val="00163711"/>
    <w:rsid w:val="001652F6"/>
    <w:rsid w:val="001656B1"/>
    <w:rsid w:val="0017022B"/>
    <w:rsid w:val="00171F61"/>
    <w:rsid w:val="001727CA"/>
    <w:rsid w:val="001736AD"/>
    <w:rsid w:val="00174529"/>
    <w:rsid w:val="00174951"/>
    <w:rsid w:val="00175619"/>
    <w:rsid w:val="00180CE6"/>
    <w:rsid w:val="00181A10"/>
    <w:rsid w:val="00182D88"/>
    <w:rsid w:val="00184E53"/>
    <w:rsid w:val="0018500D"/>
    <w:rsid w:val="00185017"/>
    <w:rsid w:val="00185214"/>
    <w:rsid w:val="001856CA"/>
    <w:rsid w:val="00186035"/>
    <w:rsid w:val="0018715A"/>
    <w:rsid w:val="00190111"/>
    <w:rsid w:val="0019115D"/>
    <w:rsid w:val="0019145B"/>
    <w:rsid w:val="00192184"/>
    <w:rsid w:val="001A01CE"/>
    <w:rsid w:val="001A0778"/>
    <w:rsid w:val="001A105F"/>
    <w:rsid w:val="001A15A8"/>
    <w:rsid w:val="001A3FA2"/>
    <w:rsid w:val="001A5A12"/>
    <w:rsid w:val="001A65B2"/>
    <w:rsid w:val="001A796A"/>
    <w:rsid w:val="001B21F3"/>
    <w:rsid w:val="001B360A"/>
    <w:rsid w:val="001B4071"/>
    <w:rsid w:val="001B4C0C"/>
    <w:rsid w:val="001B4FA5"/>
    <w:rsid w:val="001B5396"/>
    <w:rsid w:val="001B5A0B"/>
    <w:rsid w:val="001C36D0"/>
    <w:rsid w:val="001C3C3B"/>
    <w:rsid w:val="001C52B8"/>
    <w:rsid w:val="001C5D26"/>
    <w:rsid w:val="001C66BF"/>
    <w:rsid w:val="001C7F13"/>
    <w:rsid w:val="001D099A"/>
    <w:rsid w:val="001D10FA"/>
    <w:rsid w:val="001D1843"/>
    <w:rsid w:val="001D1DD5"/>
    <w:rsid w:val="001D408C"/>
    <w:rsid w:val="001D45BE"/>
    <w:rsid w:val="001D506C"/>
    <w:rsid w:val="001D5B4E"/>
    <w:rsid w:val="001D6ACB"/>
    <w:rsid w:val="001E1CF6"/>
    <w:rsid w:val="001E30D3"/>
    <w:rsid w:val="001F4B70"/>
    <w:rsid w:val="001F6117"/>
    <w:rsid w:val="001F64D3"/>
    <w:rsid w:val="001F7015"/>
    <w:rsid w:val="0020015C"/>
    <w:rsid w:val="00201656"/>
    <w:rsid w:val="00201C33"/>
    <w:rsid w:val="00202634"/>
    <w:rsid w:val="00203164"/>
    <w:rsid w:val="00204C68"/>
    <w:rsid w:val="002053C3"/>
    <w:rsid w:val="00205CD4"/>
    <w:rsid w:val="00207286"/>
    <w:rsid w:val="00207834"/>
    <w:rsid w:val="00207B87"/>
    <w:rsid w:val="00215115"/>
    <w:rsid w:val="00215892"/>
    <w:rsid w:val="00217208"/>
    <w:rsid w:val="002201D5"/>
    <w:rsid w:val="00223D2D"/>
    <w:rsid w:val="002260ED"/>
    <w:rsid w:val="0023016D"/>
    <w:rsid w:val="00230720"/>
    <w:rsid w:val="00230CC1"/>
    <w:rsid w:val="00231400"/>
    <w:rsid w:val="002337C4"/>
    <w:rsid w:val="002338DB"/>
    <w:rsid w:val="00234700"/>
    <w:rsid w:val="00234777"/>
    <w:rsid w:val="002355C6"/>
    <w:rsid w:val="002365A3"/>
    <w:rsid w:val="002366B9"/>
    <w:rsid w:val="00240094"/>
    <w:rsid w:val="0024012A"/>
    <w:rsid w:val="0024128C"/>
    <w:rsid w:val="0024129A"/>
    <w:rsid w:val="002431D3"/>
    <w:rsid w:val="00243CD6"/>
    <w:rsid w:val="00245071"/>
    <w:rsid w:val="00245808"/>
    <w:rsid w:val="00245B89"/>
    <w:rsid w:val="00246060"/>
    <w:rsid w:val="00246162"/>
    <w:rsid w:val="002474AE"/>
    <w:rsid w:val="00247BE4"/>
    <w:rsid w:val="00247F13"/>
    <w:rsid w:val="002516DE"/>
    <w:rsid w:val="00251B70"/>
    <w:rsid w:val="00251F29"/>
    <w:rsid w:val="00254A87"/>
    <w:rsid w:val="0025501F"/>
    <w:rsid w:val="002555BC"/>
    <w:rsid w:val="00256589"/>
    <w:rsid w:val="00257B43"/>
    <w:rsid w:val="002603A7"/>
    <w:rsid w:val="002636CB"/>
    <w:rsid w:val="0026584E"/>
    <w:rsid w:val="002662BE"/>
    <w:rsid w:val="00266B04"/>
    <w:rsid w:val="002676AB"/>
    <w:rsid w:val="00267991"/>
    <w:rsid w:val="00270235"/>
    <w:rsid w:val="002708E9"/>
    <w:rsid w:val="00270EFB"/>
    <w:rsid w:val="00271809"/>
    <w:rsid w:val="0027553A"/>
    <w:rsid w:val="00276831"/>
    <w:rsid w:val="0028025F"/>
    <w:rsid w:val="002807BC"/>
    <w:rsid w:val="0028228C"/>
    <w:rsid w:val="00282B99"/>
    <w:rsid w:val="00283383"/>
    <w:rsid w:val="00283E3D"/>
    <w:rsid w:val="00285A74"/>
    <w:rsid w:val="002867D7"/>
    <w:rsid w:val="0028773E"/>
    <w:rsid w:val="002916A7"/>
    <w:rsid w:val="002918C6"/>
    <w:rsid w:val="00292F5E"/>
    <w:rsid w:val="002938D4"/>
    <w:rsid w:val="00295D0F"/>
    <w:rsid w:val="0029609D"/>
    <w:rsid w:val="002969EC"/>
    <w:rsid w:val="00296A6B"/>
    <w:rsid w:val="0029764A"/>
    <w:rsid w:val="002A042A"/>
    <w:rsid w:val="002A3A88"/>
    <w:rsid w:val="002A48A6"/>
    <w:rsid w:val="002A60AA"/>
    <w:rsid w:val="002A7B4D"/>
    <w:rsid w:val="002B0351"/>
    <w:rsid w:val="002B76BC"/>
    <w:rsid w:val="002C0216"/>
    <w:rsid w:val="002C06CF"/>
    <w:rsid w:val="002C2CC5"/>
    <w:rsid w:val="002C3278"/>
    <w:rsid w:val="002C4123"/>
    <w:rsid w:val="002C4AEC"/>
    <w:rsid w:val="002C587F"/>
    <w:rsid w:val="002C6ACE"/>
    <w:rsid w:val="002D1A09"/>
    <w:rsid w:val="002D27DD"/>
    <w:rsid w:val="002D2E7F"/>
    <w:rsid w:val="002D2F2C"/>
    <w:rsid w:val="002E0AC2"/>
    <w:rsid w:val="002E173D"/>
    <w:rsid w:val="002E2318"/>
    <w:rsid w:val="002E26D9"/>
    <w:rsid w:val="002E367A"/>
    <w:rsid w:val="002E3786"/>
    <w:rsid w:val="002E3A9B"/>
    <w:rsid w:val="002E3B91"/>
    <w:rsid w:val="002E40E3"/>
    <w:rsid w:val="002E53FA"/>
    <w:rsid w:val="002E765D"/>
    <w:rsid w:val="002F0077"/>
    <w:rsid w:val="002F0674"/>
    <w:rsid w:val="002F33B5"/>
    <w:rsid w:val="002F3A8D"/>
    <w:rsid w:val="003004AF"/>
    <w:rsid w:val="00301797"/>
    <w:rsid w:val="00302329"/>
    <w:rsid w:val="003049A0"/>
    <w:rsid w:val="0030502C"/>
    <w:rsid w:val="003100FE"/>
    <w:rsid w:val="003106E2"/>
    <w:rsid w:val="003123BD"/>
    <w:rsid w:val="003128BF"/>
    <w:rsid w:val="00313965"/>
    <w:rsid w:val="00313BCE"/>
    <w:rsid w:val="003171AA"/>
    <w:rsid w:val="00320A9F"/>
    <w:rsid w:val="003215B2"/>
    <w:rsid w:val="003217CA"/>
    <w:rsid w:val="0032410E"/>
    <w:rsid w:val="003244A7"/>
    <w:rsid w:val="00324E8B"/>
    <w:rsid w:val="003269EB"/>
    <w:rsid w:val="00327E23"/>
    <w:rsid w:val="0033051A"/>
    <w:rsid w:val="00330661"/>
    <w:rsid w:val="00331BB4"/>
    <w:rsid w:val="0033232D"/>
    <w:rsid w:val="00332B5D"/>
    <w:rsid w:val="00332EBB"/>
    <w:rsid w:val="00336C53"/>
    <w:rsid w:val="00337632"/>
    <w:rsid w:val="00340F93"/>
    <w:rsid w:val="00342F00"/>
    <w:rsid w:val="0034310C"/>
    <w:rsid w:val="0034344F"/>
    <w:rsid w:val="00343577"/>
    <w:rsid w:val="00346D17"/>
    <w:rsid w:val="0034725B"/>
    <w:rsid w:val="00347680"/>
    <w:rsid w:val="00350169"/>
    <w:rsid w:val="0035027D"/>
    <w:rsid w:val="00350EAC"/>
    <w:rsid w:val="00351FB1"/>
    <w:rsid w:val="0035503D"/>
    <w:rsid w:val="00356D09"/>
    <w:rsid w:val="003602ED"/>
    <w:rsid w:val="00362094"/>
    <w:rsid w:val="00362B0C"/>
    <w:rsid w:val="003676D9"/>
    <w:rsid w:val="0037072F"/>
    <w:rsid w:val="00371872"/>
    <w:rsid w:val="003718DE"/>
    <w:rsid w:val="00374930"/>
    <w:rsid w:val="0037544B"/>
    <w:rsid w:val="00376C26"/>
    <w:rsid w:val="0037726C"/>
    <w:rsid w:val="00377D7E"/>
    <w:rsid w:val="003824B5"/>
    <w:rsid w:val="00383DEC"/>
    <w:rsid w:val="00384010"/>
    <w:rsid w:val="003847DD"/>
    <w:rsid w:val="00384FBE"/>
    <w:rsid w:val="00386207"/>
    <w:rsid w:val="00386669"/>
    <w:rsid w:val="003902A6"/>
    <w:rsid w:val="00390440"/>
    <w:rsid w:val="0039222B"/>
    <w:rsid w:val="00392C77"/>
    <w:rsid w:val="00393154"/>
    <w:rsid w:val="003939F5"/>
    <w:rsid w:val="0039509B"/>
    <w:rsid w:val="003A014C"/>
    <w:rsid w:val="003A1ACF"/>
    <w:rsid w:val="003A2214"/>
    <w:rsid w:val="003A2AC6"/>
    <w:rsid w:val="003A638A"/>
    <w:rsid w:val="003A66A7"/>
    <w:rsid w:val="003A66AF"/>
    <w:rsid w:val="003A696C"/>
    <w:rsid w:val="003A6976"/>
    <w:rsid w:val="003A777C"/>
    <w:rsid w:val="003A7D57"/>
    <w:rsid w:val="003B361B"/>
    <w:rsid w:val="003B5828"/>
    <w:rsid w:val="003B58C1"/>
    <w:rsid w:val="003B7D79"/>
    <w:rsid w:val="003B7F3E"/>
    <w:rsid w:val="003C0CDB"/>
    <w:rsid w:val="003C1E69"/>
    <w:rsid w:val="003C2A0B"/>
    <w:rsid w:val="003C3880"/>
    <w:rsid w:val="003C442E"/>
    <w:rsid w:val="003C725B"/>
    <w:rsid w:val="003D0DB4"/>
    <w:rsid w:val="003D14B8"/>
    <w:rsid w:val="003D298A"/>
    <w:rsid w:val="003D4216"/>
    <w:rsid w:val="003D4525"/>
    <w:rsid w:val="003D579C"/>
    <w:rsid w:val="003D61D2"/>
    <w:rsid w:val="003D713A"/>
    <w:rsid w:val="003E0497"/>
    <w:rsid w:val="003E0B13"/>
    <w:rsid w:val="003E0C41"/>
    <w:rsid w:val="003E0E60"/>
    <w:rsid w:val="003E1F6A"/>
    <w:rsid w:val="003E3ACA"/>
    <w:rsid w:val="003E5E84"/>
    <w:rsid w:val="003E71EF"/>
    <w:rsid w:val="003E7B04"/>
    <w:rsid w:val="003E7B83"/>
    <w:rsid w:val="003F1355"/>
    <w:rsid w:val="003F16A4"/>
    <w:rsid w:val="003F2DF7"/>
    <w:rsid w:val="003F3822"/>
    <w:rsid w:val="003F4B58"/>
    <w:rsid w:val="003F55ED"/>
    <w:rsid w:val="00400757"/>
    <w:rsid w:val="00400D6D"/>
    <w:rsid w:val="00401F44"/>
    <w:rsid w:val="00402E38"/>
    <w:rsid w:val="00403D63"/>
    <w:rsid w:val="00404E5B"/>
    <w:rsid w:val="004058CF"/>
    <w:rsid w:val="004061D3"/>
    <w:rsid w:val="00406496"/>
    <w:rsid w:val="004064C1"/>
    <w:rsid w:val="00406EC9"/>
    <w:rsid w:val="00407DCE"/>
    <w:rsid w:val="00410278"/>
    <w:rsid w:val="00410484"/>
    <w:rsid w:val="00411665"/>
    <w:rsid w:val="00411F2F"/>
    <w:rsid w:val="004125C7"/>
    <w:rsid w:val="0041327E"/>
    <w:rsid w:val="00414561"/>
    <w:rsid w:val="00414A7A"/>
    <w:rsid w:val="00421E5A"/>
    <w:rsid w:val="00423FAE"/>
    <w:rsid w:val="004244AE"/>
    <w:rsid w:val="004244CC"/>
    <w:rsid w:val="00425139"/>
    <w:rsid w:val="0042703A"/>
    <w:rsid w:val="00427366"/>
    <w:rsid w:val="00430EF9"/>
    <w:rsid w:val="0043170E"/>
    <w:rsid w:val="004319CC"/>
    <w:rsid w:val="00432BCA"/>
    <w:rsid w:val="00433CBB"/>
    <w:rsid w:val="00434FEB"/>
    <w:rsid w:val="004354EF"/>
    <w:rsid w:val="00435B0B"/>
    <w:rsid w:val="0044097F"/>
    <w:rsid w:val="0044129A"/>
    <w:rsid w:val="00441FF7"/>
    <w:rsid w:val="00443452"/>
    <w:rsid w:val="00444B7B"/>
    <w:rsid w:val="004460E4"/>
    <w:rsid w:val="00447752"/>
    <w:rsid w:val="004504FE"/>
    <w:rsid w:val="0045052C"/>
    <w:rsid w:val="004511F1"/>
    <w:rsid w:val="00453695"/>
    <w:rsid w:val="004549E1"/>
    <w:rsid w:val="0045504E"/>
    <w:rsid w:val="004571BB"/>
    <w:rsid w:val="00461928"/>
    <w:rsid w:val="00461C8E"/>
    <w:rsid w:val="004624A9"/>
    <w:rsid w:val="00465B7A"/>
    <w:rsid w:val="00466320"/>
    <w:rsid w:val="004664D0"/>
    <w:rsid w:val="00467809"/>
    <w:rsid w:val="00467C96"/>
    <w:rsid w:val="00467ED2"/>
    <w:rsid w:val="00470456"/>
    <w:rsid w:val="004711E7"/>
    <w:rsid w:val="004714AC"/>
    <w:rsid w:val="00472001"/>
    <w:rsid w:val="00473740"/>
    <w:rsid w:val="00476B3D"/>
    <w:rsid w:val="004777F0"/>
    <w:rsid w:val="0048042B"/>
    <w:rsid w:val="00480EE2"/>
    <w:rsid w:val="00483D5D"/>
    <w:rsid w:val="004843F9"/>
    <w:rsid w:val="00484E64"/>
    <w:rsid w:val="00486E69"/>
    <w:rsid w:val="0049080A"/>
    <w:rsid w:val="00490E8A"/>
    <w:rsid w:val="0049536D"/>
    <w:rsid w:val="00496BC6"/>
    <w:rsid w:val="004A05AB"/>
    <w:rsid w:val="004A1CD1"/>
    <w:rsid w:val="004A68E7"/>
    <w:rsid w:val="004A6DC2"/>
    <w:rsid w:val="004B45B5"/>
    <w:rsid w:val="004B4B5A"/>
    <w:rsid w:val="004B5884"/>
    <w:rsid w:val="004B7C53"/>
    <w:rsid w:val="004C00BB"/>
    <w:rsid w:val="004C1883"/>
    <w:rsid w:val="004C257A"/>
    <w:rsid w:val="004C3D68"/>
    <w:rsid w:val="004C45C5"/>
    <w:rsid w:val="004C486A"/>
    <w:rsid w:val="004C69B6"/>
    <w:rsid w:val="004D04B5"/>
    <w:rsid w:val="004D0FC4"/>
    <w:rsid w:val="004D1E33"/>
    <w:rsid w:val="004D20C6"/>
    <w:rsid w:val="004D26F4"/>
    <w:rsid w:val="004D2BE9"/>
    <w:rsid w:val="004D46F1"/>
    <w:rsid w:val="004D516A"/>
    <w:rsid w:val="004D6F5C"/>
    <w:rsid w:val="004D79A2"/>
    <w:rsid w:val="004E06B1"/>
    <w:rsid w:val="004E19EA"/>
    <w:rsid w:val="004E1CD6"/>
    <w:rsid w:val="004E36CF"/>
    <w:rsid w:val="004E3856"/>
    <w:rsid w:val="004E4E8F"/>
    <w:rsid w:val="004E522E"/>
    <w:rsid w:val="004E6478"/>
    <w:rsid w:val="004E648B"/>
    <w:rsid w:val="004E66C7"/>
    <w:rsid w:val="004F38DE"/>
    <w:rsid w:val="004F392A"/>
    <w:rsid w:val="004F3E5D"/>
    <w:rsid w:val="004F3F0B"/>
    <w:rsid w:val="004F5F71"/>
    <w:rsid w:val="004F5F8E"/>
    <w:rsid w:val="004F73BF"/>
    <w:rsid w:val="004F7AE7"/>
    <w:rsid w:val="00500B97"/>
    <w:rsid w:val="00500D42"/>
    <w:rsid w:val="0050177E"/>
    <w:rsid w:val="00501A4E"/>
    <w:rsid w:val="005022E3"/>
    <w:rsid w:val="00502797"/>
    <w:rsid w:val="00504BE0"/>
    <w:rsid w:val="005061C0"/>
    <w:rsid w:val="00506DCD"/>
    <w:rsid w:val="00507573"/>
    <w:rsid w:val="005076CA"/>
    <w:rsid w:val="00510BDC"/>
    <w:rsid w:val="005121D7"/>
    <w:rsid w:val="00512A99"/>
    <w:rsid w:val="00515208"/>
    <w:rsid w:val="00516273"/>
    <w:rsid w:val="00517213"/>
    <w:rsid w:val="005173B5"/>
    <w:rsid w:val="005179B2"/>
    <w:rsid w:val="00520912"/>
    <w:rsid w:val="0052228F"/>
    <w:rsid w:val="0052231A"/>
    <w:rsid w:val="00524C12"/>
    <w:rsid w:val="00525932"/>
    <w:rsid w:val="00526126"/>
    <w:rsid w:val="00526AD1"/>
    <w:rsid w:val="00527627"/>
    <w:rsid w:val="005278A5"/>
    <w:rsid w:val="0053067F"/>
    <w:rsid w:val="00530ED7"/>
    <w:rsid w:val="00532654"/>
    <w:rsid w:val="00532D61"/>
    <w:rsid w:val="00533AD3"/>
    <w:rsid w:val="005342F0"/>
    <w:rsid w:val="005358F6"/>
    <w:rsid w:val="00536A59"/>
    <w:rsid w:val="00536D1A"/>
    <w:rsid w:val="00536E65"/>
    <w:rsid w:val="00536EF2"/>
    <w:rsid w:val="00540C3D"/>
    <w:rsid w:val="005424C8"/>
    <w:rsid w:val="0054347E"/>
    <w:rsid w:val="00561860"/>
    <w:rsid w:val="00567046"/>
    <w:rsid w:val="005708C3"/>
    <w:rsid w:val="00571C65"/>
    <w:rsid w:val="005736BD"/>
    <w:rsid w:val="00573D50"/>
    <w:rsid w:val="00573ECF"/>
    <w:rsid w:val="00574355"/>
    <w:rsid w:val="00574494"/>
    <w:rsid w:val="00577300"/>
    <w:rsid w:val="00580850"/>
    <w:rsid w:val="00580EAA"/>
    <w:rsid w:val="00582196"/>
    <w:rsid w:val="00582863"/>
    <w:rsid w:val="005828C4"/>
    <w:rsid w:val="00582BD1"/>
    <w:rsid w:val="00583ACA"/>
    <w:rsid w:val="00594831"/>
    <w:rsid w:val="00596491"/>
    <w:rsid w:val="0059791F"/>
    <w:rsid w:val="005A0891"/>
    <w:rsid w:val="005A1CAE"/>
    <w:rsid w:val="005A2CA0"/>
    <w:rsid w:val="005A32F3"/>
    <w:rsid w:val="005A376C"/>
    <w:rsid w:val="005A3C28"/>
    <w:rsid w:val="005A3CA0"/>
    <w:rsid w:val="005A5244"/>
    <w:rsid w:val="005A620F"/>
    <w:rsid w:val="005A6616"/>
    <w:rsid w:val="005A66A6"/>
    <w:rsid w:val="005A7CC9"/>
    <w:rsid w:val="005A7E86"/>
    <w:rsid w:val="005B2D77"/>
    <w:rsid w:val="005B41DD"/>
    <w:rsid w:val="005B51FC"/>
    <w:rsid w:val="005B6250"/>
    <w:rsid w:val="005B6A82"/>
    <w:rsid w:val="005B7B90"/>
    <w:rsid w:val="005C2D82"/>
    <w:rsid w:val="005C3FFA"/>
    <w:rsid w:val="005C498A"/>
    <w:rsid w:val="005C561E"/>
    <w:rsid w:val="005D0C87"/>
    <w:rsid w:val="005D0EDF"/>
    <w:rsid w:val="005D0FE0"/>
    <w:rsid w:val="005D384E"/>
    <w:rsid w:val="005D48DE"/>
    <w:rsid w:val="005D5A71"/>
    <w:rsid w:val="005D6A66"/>
    <w:rsid w:val="005D72B5"/>
    <w:rsid w:val="005D76DD"/>
    <w:rsid w:val="005E0F9F"/>
    <w:rsid w:val="005E264A"/>
    <w:rsid w:val="005E3C99"/>
    <w:rsid w:val="005E4066"/>
    <w:rsid w:val="005E550F"/>
    <w:rsid w:val="005E6239"/>
    <w:rsid w:val="005E7658"/>
    <w:rsid w:val="005F07B4"/>
    <w:rsid w:val="005F0CE8"/>
    <w:rsid w:val="005F1CA8"/>
    <w:rsid w:val="005F2542"/>
    <w:rsid w:val="005F5FFF"/>
    <w:rsid w:val="005F6305"/>
    <w:rsid w:val="005F77B6"/>
    <w:rsid w:val="005F7C03"/>
    <w:rsid w:val="006039E8"/>
    <w:rsid w:val="00603D77"/>
    <w:rsid w:val="00604031"/>
    <w:rsid w:val="00606571"/>
    <w:rsid w:val="00606A43"/>
    <w:rsid w:val="00612BC9"/>
    <w:rsid w:val="00612EB8"/>
    <w:rsid w:val="006153E0"/>
    <w:rsid w:val="006156A7"/>
    <w:rsid w:val="00616756"/>
    <w:rsid w:val="00616E35"/>
    <w:rsid w:val="0062129B"/>
    <w:rsid w:val="0062364E"/>
    <w:rsid w:val="00623E87"/>
    <w:rsid w:val="00624F88"/>
    <w:rsid w:val="006250F5"/>
    <w:rsid w:val="0063181F"/>
    <w:rsid w:val="00632E55"/>
    <w:rsid w:val="00632E92"/>
    <w:rsid w:val="00636412"/>
    <w:rsid w:val="00637B84"/>
    <w:rsid w:val="006401F8"/>
    <w:rsid w:val="00640950"/>
    <w:rsid w:val="00640BE0"/>
    <w:rsid w:val="006415A1"/>
    <w:rsid w:val="00641C7A"/>
    <w:rsid w:val="00642E75"/>
    <w:rsid w:val="0064319B"/>
    <w:rsid w:val="00645589"/>
    <w:rsid w:val="00646412"/>
    <w:rsid w:val="0064737E"/>
    <w:rsid w:val="00651DD0"/>
    <w:rsid w:val="00652220"/>
    <w:rsid w:val="006535F0"/>
    <w:rsid w:val="00655009"/>
    <w:rsid w:val="00655DB3"/>
    <w:rsid w:val="0065645A"/>
    <w:rsid w:val="00657E05"/>
    <w:rsid w:val="00660391"/>
    <w:rsid w:val="00660507"/>
    <w:rsid w:val="0066074C"/>
    <w:rsid w:val="006610DF"/>
    <w:rsid w:val="00661B5C"/>
    <w:rsid w:val="006635A6"/>
    <w:rsid w:val="00664558"/>
    <w:rsid w:val="006650D3"/>
    <w:rsid w:val="00665CB4"/>
    <w:rsid w:val="006709C6"/>
    <w:rsid w:val="00671B02"/>
    <w:rsid w:val="00673FB4"/>
    <w:rsid w:val="00674378"/>
    <w:rsid w:val="00674BC7"/>
    <w:rsid w:val="0067629A"/>
    <w:rsid w:val="00676BAC"/>
    <w:rsid w:val="0067759B"/>
    <w:rsid w:val="0068350C"/>
    <w:rsid w:val="00685946"/>
    <w:rsid w:val="00687750"/>
    <w:rsid w:val="00687C4A"/>
    <w:rsid w:val="00690C8C"/>
    <w:rsid w:val="00690E2E"/>
    <w:rsid w:val="0069220A"/>
    <w:rsid w:val="00694A0D"/>
    <w:rsid w:val="006978B4"/>
    <w:rsid w:val="00697A61"/>
    <w:rsid w:val="006A007B"/>
    <w:rsid w:val="006A1B11"/>
    <w:rsid w:val="006A2713"/>
    <w:rsid w:val="006A3EFD"/>
    <w:rsid w:val="006A4A9F"/>
    <w:rsid w:val="006A5E65"/>
    <w:rsid w:val="006A7901"/>
    <w:rsid w:val="006A7AEF"/>
    <w:rsid w:val="006A7B49"/>
    <w:rsid w:val="006B1341"/>
    <w:rsid w:val="006B1938"/>
    <w:rsid w:val="006B1B2A"/>
    <w:rsid w:val="006B1D5F"/>
    <w:rsid w:val="006B2041"/>
    <w:rsid w:val="006B2484"/>
    <w:rsid w:val="006B25B2"/>
    <w:rsid w:val="006B3FA5"/>
    <w:rsid w:val="006B5813"/>
    <w:rsid w:val="006B5939"/>
    <w:rsid w:val="006B5C9E"/>
    <w:rsid w:val="006B70C3"/>
    <w:rsid w:val="006B7722"/>
    <w:rsid w:val="006C094F"/>
    <w:rsid w:val="006C1285"/>
    <w:rsid w:val="006C155D"/>
    <w:rsid w:val="006C1DB5"/>
    <w:rsid w:val="006C45C4"/>
    <w:rsid w:val="006C4ED0"/>
    <w:rsid w:val="006C56A1"/>
    <w:rsid w:val="006C5B9D"/>
    <w:rsid w:val="006C6D96"/>
    <w:rsid w:val="006D2487"/>
    <w:rsid w:val="006D25F9"/>
    <w:rsid w:val="006D34F7"/>
    <w:rsid w:val="006D38B7"/>
    <w:rsid w:val="006D544D"/>
    <w:rsid w:val="006D564C"/>
    <w:rsid w:val="006D7C36"/>
    <w:rsid w:val="006E1227"/>
    <w:rsid w:val="006E2486"/>
    <w:rsid w:val="006E2535"/>
    <w:rsid w:val="006E43BB"/>
    <w:rsid w:val="006E49D4"/>
    <w:rsid w:val="006E6019"/>
    <w:rsid w:val="006E6AAC"/>
    <w:rsid w:val="006E7097"/>
    <w:rsid w:val="006F09F7"/>
    <w:rsid w:val="006F1110"/>
    <w:rsid w:val="006F15C7"/>
    <w:rsid w:val="006F42B4"/>
    <w:rsid w:val="006F68C5"/>
    <w:rsid w:val="006F7DCA"/>
    <w:rsid w:val="0070127F"/>
    <w:rsid w:val="00704122"/>
    <w:rsid w:val="00705A8A"/>
    <w:rsid w:val="00712BF0"/>
    <w:rsid w:val="00714D51"/>
    <w:rsid w:val="0071720D"/>
    <w:rsid w:val="00717E41"/>
    <w:rsid w:val="00720C8D"/>
    <w:rsid w:val="00721C37"/>
    <w:rsid w:val="007239BD"/>
    <w:rsid w:val="00725061"/>
    <w:rsid w:val="00725886"/>
    <w:rsid w:val="00725A7E"/>
    <w:rsid w:val="00726042"/>
    <w:rsid w:val="0072731B"/>
    <w:rsid w:val="007304C1"/>
    <w:rsid w:val="0073054A"/>
    <w:rsid w:val="00730CCA"/>
    <w:rsid w:val="00731441"/>
    <w:rsid w:val="00731452"/>
    <w:rsid w:val="00731480"/>
    <w:rsid w:val="007340B2"/>
    <w:rsid w:val="007347EC"/>
    <w:rsid w:val="00734806"/>
    <w:rsid w:val="00734C7B"/>
    <w:rsid w:val="00740BB1"/>
    <w:rsid w:val="00740F93"/>
    <w:rsid w:val="00741287"/>
    <w:rsid w:val="00741BC4"/>
    <w:rsid w:val="00746237"/>
    <w:rsid w:val="00746778"/>
    <w:rsid w:val="00751387"/>
    <w:rsid w:val="00751FC8"/>
    <w:rsid w:val="007520C7"/>
    <w:rsid w:val="00752E3E"/>
    <w:rsid w:val="00754EBD"/>
    <w:rsid w:val="007572A1"/>
    <w:rsid w:val="007608E9"/>
    <w:rsid w:val="007622EB"/>
    <w:rsid w:val="00764239"/>
    <w:rsid w:val="0076435A"/>
    <w:rsid w:val="00772759"/>
    <w:rsid w:val="0077462C"/>
    <w:rsid w:val="00776EE6"/>
    <w:rsid w:val="00780482"/>
    <w:rsid w:val="00780C6E"/>
    <w:rsid w:val="00781748"/>
    <w:rsid w:val="007832B2"/>
    <w:rsid w:val="00784385"/>
    <w:rsid w:val="00786604"/>
    <w:rsid w:val="00787157"/>
    <w:rsid w:val="00787EF7"/>
    <w:rsid w:val="00790294"/>
    <w:rsid w:val="00790363"/>
    <w:rsid w:val="007925EF"/>
    <w:rsid w:val="00795F02"/>
    <w:rsid w:val="00797F0E"/>
    <w:rsid w:val="007A1D99"/>
    <w:rsid w:val="007A5119"/>
    <w:rsid w:val="007A5B3B"/>
    <w:rsid w:val="007A79B1"/>
    <w:rsid w:val="007B047F"/>
    <w:rsid w:val="007B153E"/>
    <w:rsid w:val="007B1B65"/>
    <w:rsid w:val="007B222A"/>
    <w:rsid w:val="007B3680"/>
    <w:rsid w:val="007B3810"/>
    <w:rsid w:val="007B4699"/>
    <w:rsid w:val="007B635C"/>
    <w:rsid w:val="007B7A90"/>
    <w:rsid w:val="007C1159"/>
    <w:rsid w:val="007C1484"/>
    <w:rsid w:val="007C1BCD"/>
    <w:rsid w:val="007C5216"/>
    <w:rsid w:val="007C550B"/>
    <w:rsid w:val="007C58F1"/>
    <w:rsid w:val="007C78BA"/>
    <w:rsid w:val="007C793E"/>
    <w:rsid w:val="007D044C"/>
    <w:rsid w:val="007D1A14"/>
    <w:rsid w:val="007D1E87"/>
    <w:rsid w:val="007D2BCF"/>
    <w:rsid w:val="007D2CB4"/>
    <w:rsid w:val="007D2DFB"/>
    <w:rsid w:val="007D678D"/>
    <w:rsid w:val="007E054E"/>
    <w:rsid w:val="007E0FDA"/>
    <w:rsid w:val="007E5E78"/>
    <w:rsid w:val="007F11B6"/>
    <w:rsid w:val="007F38A0"/>
    <w:rsid w:val="007F39FC"/>
    <w:rsid w:val="007F5991"/>
    <w:rsid w:val="007F5FEC"/>
    <w:rsid w:val="007F61D2"/>
    <w:rsid w:val="007F672C"/>
    <w:rsid w:val="007F6782"/>
    <w:rsid w:val="007F7268"/>
    <w:rsid w:val="007F76BF"/>
    <w:rsid w:val="0080362C"/>
    <w:rsid w:val="00803D54"/>
    <w:rsid w:val="00804BB6"/>
    <w:rsid w:val="00806D85"/>
    <w:rsid w:val="0081207C"/>
    <w:rsid w:val="008124D4"/>
    <w:rsid w:val="00812AC7"/>
    <w:rsid w:val="0081391A"/>
    <w:rsid w:val="008158B2"/>
    <w:rsid w:val="00816BF7"/>
    <w:rsid w:val="00821410"/>
    <w:rsid w:val="008242DD"/>
    <w:rsid w:val="00824E37"/>
    <w:rsid w:val="00825A04"/>
    <w:rsid w:val="00825C64"/>
    <w:rsid w:val="00826425"/>
    <w:rsid w:val="0082718F"/>
    <w:rsid w:val="00827557"/>
    <w:rsid w:val="008303BD"/>
    <w:rsid w:val="008311C7"/>
    <w:rsid w:val="00832244"/>
    <w:rsid w:val="0083283C"/>
    <w:rsid w:val="008347BF"/>
    <w:rsid w:val="00837134"/>
    <w:rsid w:val="008406D3"/>
    <w:rsid w:val="00840D0B"/>
    <w:rsid w:val="00841A17"/>
    <w:rsid w:val="008420CD"/>
    <w:rsid w:val="008425AF"/>
    <w:rsid w:val="00843C15"/>
    <w:rsid w:val="00845303"/>
    <w:rsid w:val="0084585E"/>
    <w:rsid w:val="00846BA0"/>
    <w:rsid w:val="00850530"/>
    <w:rsid w:val="008528E0"/>
    <w:rsid w:val="008546D6"/>
    <w:rsid w:val="00855389"/>
    <w:rsid w:val="00855C14"/>
    <w:rsid w:val="00860361"/>
    <w:rsid w:val="008623CC"/>
    <w:rsid w:val="00863119"/>
    <w:rsid w:val="00863DF9"/>
    <w:rsid w:val="00864B3B"/>
    <w:rsid w:val="00867131"/>
    <w:rsid w:val="008678B1"/>
    <w:rsid w:val="00867A13"/>
    <w:rsid w:val="00872DF6"/>
    <w:rsid w:val="00872E90"/>
    <w:rsid w:val="008746EA"/>
    <w:rsid w:val="00874F6E"/>
    <w:rsid w:val="00874F8A"/>
    <w:rsid w:val="0087621F"/>
    <w:rsid w:val="00876984"/>
    <w:rsid w:val="00880EE0"/>
    <w:rsid w:val="00884E0F"/>
    <w:rsid w:val="008855CE"/>
    <w:rsid w:val="00886129"/>
    <w:rsid w:val="00886F8B"/>
    <w:rsid w:val="00887C07"/>
    <w:rsid w:val="00887C21"/>
    <w:rsid w:val="0089009C"/>
    <w:rsid w:val="0089019D"/>
    <w:rsid w:val="008943EA"/>
    <w:rsid w:val="0089497D"/>
    <w:rsid w:val="00895FC8"/>
    <w:rsid w:val="00896FED"/>
    <w:rsid w:val="008A07B2"/>
    <w:rsid w:val="008A16C0"/>
    <w:rsid w:val="008A1AA3"/>
    <w:rsid w:val="008A6769"/>
    <w:rsid w:val="008A794D"/>
    <w:rsid w:val="008B00A2"/>
    <w:rsid w:val="008B08D6"/>
    <w:rsid w:val="008B203F"/>
    <w:rsid w:val="008B4EBE"/>
    <w:rsid w:val="008B6052"/>
    <w:rsid w:val="008B6ED0"/>
    <w:rsid w:val="008B6F26"/>
    <w:rsid w:val="008B776B"/>
    <w:rsid w:val="008B7BB7"/>
    <w:rsid w:val="008C02D8"/>
    <w:rsid w:val="008C0381"/>
    <w:rsid w:val="008C12B5"/>
    <w:rsid w:val="008C1773"/>
    <w:rsid w:val="008C1ADE"/>
    <w:rsid w:val="008C2E51"/>
    <w:rsid w:val="008C531B"/>
    <w:rsid w:val="008C66DB"/>
    <w:rsid w:val="008D25EC"/>
    <w:rsid w:val="008D426D"/>
    <w:rsid w:val="008D5D76"/>
    <w:rsid w:val="008D5E10"/>
    <w:rsid w:val="008D75FB"/>
    <w:rsid w:val="008E17AD"/>
    <w:rsid w:val="008E2277"/>
    <w:rsid w:val="008E23F6"/>
    <w:rsid w:val="008E2B01"/>
    <w:rsid w:val="008E2B4C"/>
    <w:rsid w:val="008E2FEA"/>
    <w:rsid w:val="008E3A4B"/>
    <w:rsid w:val="008E3D35"/>
    <w:rsid w:val="008E4D92"/>
    <w:rsid w:val="008E5DD0"/>
    <w:rsid w:val="008E7CBC"/>
    <w:rsid w:val="008E7F40"/>
    <w:rsid w:val="008F05D6"/>
    <w:rsid w:val="008F0C17"/>
    <w:rsid w:val="008F0C7E"/>
    <w:rsid w:val="008F17BF"/>
    <w:rsid w:val="008F49A7"/>
    <w:rsid w:val="008F4C77"/>
    <w:rsid w:val="008F5414"/>
    <w:rsid w:val="009017D4"/>
    <w:rsid w:val="00901B42"/>
    <w:rsid w:val="00903CC1"/>
    <w:rsid w:val="00907511"/>
    <w:rsid w:val="009076E0"/>
    <w:rsid w:val="00910009"/>
    <w:rsid w:val="00910A67"/>
    <w:rsid w:val="00911E90"/>
    <w:rsid w:val="00913598"/>
    <w:rsid w:val="00913719"/>
    <w:rsid w:val="009142CB"/>
    <w:rsid w:val="0091446E"/>
    <w:rsid w:val="00914A0C"/>
    <w:rsid w:val="00917097"/>
    <w:rsid w:val="0091768A"/>
    <w:rsid w:val="00917A27"/>
    <w:rsid w:val="00920134"/>
    <w:rsid w:val="009212A2"/>
    <w:rsid w:val="00921B2B"/>
    <w:rsid w:val="009223A2"/>
    <w:rsid w:val="0092248E"/>
    <w:rsid w:val="00925FAD"/>
    <w:rsid w:val="00926F41"/>
    <w:rsid w:val="00931C0F"/>
    <w:rsid w:val="00931C44"/>
    <w:rsid w:val="00932794"/>
    <w:rsid w:val="00932D18"/>
    <w:rsid w:val="00932DE6"/>
    <w:rsid w:val="00933153"/>
    <w:rsid w:val="009333FF"/>
    <w:rsid w:val="00933983"/>
    <w:rsid w:val="00934DF5"/>
    <w:rsid w:val="0093525D"/>
    <w:rsid w:val="00935FB2"/>
    <w:rsid w:val="00937A69"/>
    <w:rsid w:val="009443FA"/>
    <w:rsid w:val="00945C35"/>
    <w:rsid w:val="0094621B"/>
    <w:rsid w:val="00947B04"/>
    <w:rsid w:val="00947D03"/>
    <w:rsid w:val="00947FEB"/>
    <w:rsid w:val="00950F26"/>
    <w:rsid w:val="00951137"/>
    <w:rsid w:val="00951C6B"/>
    <w:rsid w:val="0095219E"/>
    <w:rsid w:val="0095257C"/>
    <w:rsid w:val="0095267F"/>
    <w:rsid w:val="00952B86"/>
    <w:rsid w:val="00955507"/>
    <w:rsid w:val="00955800"/>
    <w:rsid w:val="009572A6"/>
    <w:rsid w:val="0095753D"/>
    <w:rsid w:val="00957C26"/>
    <w:rsid w:val="00962711"/>
    <w:rsid w:val="009629E6"/>
    <w:rsid w:val="00965F4B"/>
    <w:rsid w:val="00967077"/>
    <w:rsid w:val="009677C2"/>
    <w:rsid w:val="00971A52"/>
    <w:rsid w:val="009728B6"/>
    <w:rsid w:val="009767F4"/>
    <w:rsid w:val="00980840"/>
    <w:rsid w:val="009832C1"/>
    <w:rsid w:val="00983A15"/>
    <w:rsid w:val="0098496D"/>
    <w:rsid w:val="00985DE2"/>
    <w:rsid w:val="00991C55"/>
    <w:rsid w:val="0099689C"/>
    <w:rsid w:val="00997137"/>
    <w:rsid w:val="009A11ED"/>
    <w:rsid w:val="009A2348"/>
    <w:rsid w:val="009A356B"/>
    <w:rsid w:val="009A420F"/>
    <w:rsid w:val="009A4CD6"/>
    <w:rsid w:val="009A52AD"/>
    <w:rsid w:val="009A58A4"/>
    <w:rsid w:val="009A6518"/>
    <w:rsid w:val="009A653A"/>
    <w:rsid w:val="009A7930"/>
    <w:rsid w:val="009B076C"/>
    <w:rsid w:val="009B0B09"/>
    <w:rsid w:val="009B0FE2"/>
    <w:rsid w:val="009B2C56"/>
    <w:rsid w:val="009B37A0"/>
    <w:rsid w:val="009B6361"/>
    <w:rsid w:val="009C3442"/>
    <w:rsid w:val="009C34AB"/>
    <w:rsid w:val="009C4027"/>
    <w:rsid w:val="009C4CA5"/>
    <w:rsid w:val="009D0495"/>
    <w:rsid w:val="009D1E0D"/>
    <w:rsid w:val="009D3EA8"/>
    <w:rsid w:val="009D480C"/>
    <w:rsid w:val="009D49BB"/>
    <w:rsid w:val="009D58BB"/>
    <w:rsid w:val="009D5BA9"/>
    <w:rsid w:val="009D61D2"/>
    <w:rsid w:val="009D6BE3"/>
    <w:rsid w:val="009D6E5D"/>
    <w:rsid w:val="009E092D"/>
    <w:rsid w:val="009E1A09"/>
    <w:rsid w:val="009E1AC4"/>
    <w:rsid w:val="009E2D8D"/>
    <w:rsid w:val="009E2E69"/>
    <w:rsid w:val="009E3DED"/>
    <w:rsid w:val="009E575A"/>
    <w:rsid w:val="009E6077"/>
    <w:rsid w:val="009E60D2"/>
    <w:rsid w:val="009F0A47"/>
    <w:rsid w:val="009F0B46"/>
    <w:rsid w:val="009F1FEE"/>
    <w:rsid w:val="009F2916"/>
    <w:rsid w:val="009F2F4A"/>
    <w:rsid w:val="009F367A"/>
    <w:rsid w:val="009F3996"/>
    <w:rsid w:val="009F3F88"/>
    <w:rsid w:val="009F475C"/>
    <w:rsid w:val="009F47AF"/>
    <w:rsid w:val="009F7154"/>
    <w:rsid w:val="009F782A"/>
    <w:rsid w:val="009F7C3C"/>
    <w:rsid w:val="00A02548"/>
    <w:rsid w:val="00A028BA"/>
    <w:rsid w:val="00A03B61"/>
    <w:rsid w:val="00A044BB"/>
    <w:rsid w:val="00A10383"/>
    <w:rsid w:val="00A10C96"/>
    <w:rsid w:val="00A12D98"/>
    <w:rsid w:val="00A12ED4"/>
    <w:rsid w:val="00A14547"/>
    <w:rsid w:val="00A16712"/>
    <w:rsid w:val="00A16EDC"/>
    <w:rsid w:val="00A1773E"/>
    <w:rsid w:val="00A20A05"/>
    <w:rsid w:val="00A20A0E"/>
    <w:rsid w:val="00A22C8F"/>
    <w:rsid w:val="00A247C2"/>
    <w:rsid w:val="00A25F6F"/>
    <w:rsid w:val="00A2742C"/>
    <w:rsid w:val="00A27C2D"/>
    <w:rsid w:val="00A310BC"/>
    <w:rsid w:val="00A31FC7"/>
    <w:rsid w:val="00A330F9"/>
    <w:rsid w:val="00A3351E"/>
    <w:rsid w:val="00A35361"/>
    <w:rsid w:val="00A37423"/>
    <w:rsid w:val="00A41747"/>
    <w:rsid w:val="00A4191F"/>
    <w:rsid w:val="00A420DB"/>
    <w:rsid w:val="00A42C83"/>
    <w:rsid w:val="00A42F46"/>
    <w:rsid w:val="00A43D3A"/>
    <w:rsid w:val="00A45F1D"/>
    <w:rsid w:val="00A53941"/>
    <w:rsid w:val="00A53E9B"/>
    <w:rsid w:val="00A5754C"/>
    <w:rsid w:val="00A578BF"/>
    <w:rsid w:val="00A61339"/>
    <w:rsid w:val="00A63957"/>
    <w:rsid w:val="00A643EB"/>
    <w:rsid w:val="00A65088"/>
    <w:rsid w:val="00A667E1"/>
    <w:rsid w:val="00A66D02"/>
    <w:rsid w:val="00A702C0"/>
    <w:rsid w:val="00A71A93"/>
    <w:rsid w:val="00A72512"/>
    <w:rsid w:val="00A73342"/>
    <w:rsid w:val="00A76E7A"/>
    <w:rsid w:val="00A83C75"/>
    <w:rsid w:val="00A83F80"/>
    <w:rsid w:val="00A84BD6"/>
    <w:rsid w:val="00A84CEC"/>
    <w:rsid w:val="00A85A62"/>
    <w:rsid w:val="00A8600A"/>
    <w:rsid w:val="00A865C8"/>
    <w:rsid w:val="00A943FC"/>
    <w:rsid w:val="00A9728C"/>
    <w:rsid w:val="00A974CC"/>
    <w:rsid w:val="00AA00E9"/>
    <w:rsid w:val="00AA1F81"/>
    <w:rsid w:val="00AA316F"/>
    <w:rsid w:val="00AA383F"/>
    <w:rsid w:val="00AA3BD6"/>
    <w:rsid w:val="00AA4CA0"/>
    <w:rsid w:val="00AA5B2C"/>
    <w:rsid w:val="00AA6B1F"/>
    <w:rsid w:val="00AA7D0F"/>
    <w:rsid w:val="00AB0297"/>
    <w:rsid w:val="00AB06EA"/>
    <w:rsid w:val="00AB07F9"/>
    <w:rsid w:val="00AB0EC2"/>
    <w:rsid w:val="00AB2668"/>
    <w:rsid w:val="00AB4084"/>
    <w:rsid w:val="00AB4DA7"/>
    <w:rsid w:val="00AB5F66"/>
    <w:rsid w:val="00AC2251"/>
    <w:rsid w:val="00AC2545"/>
    <w:rsid w:val="00AC41EB"/>
    <w:rsid w:val="00AC51AB"/>
    <w:rsid w:val="00AD2798"/>
    <w:rsid w:val="00AD434A"/>
    <w:rsid w:val="00AD5CCD"/>
    <w:rsid w:val="00AD6CD7"/>
    <w:rsid w:val="00AD7CA8"/>
    <w:rsid w:val="00AE4AE3"/>
    <w:rsid w:val="00AE61D6"/>
    <w:rsid w:val="00AE645E"/>
    <w:rsid w:val="00AE69AB"/>
    <w:rsid w:val="00AE7268"/>
    <w:rsid w:val="00AE7CCC"/>
    <w:rsid w:val="00AF1225"/>
    <w:rsid w:val="00AF38C2"/>
    <w:rsid w:val="00AF4544"/>
    <w:rsid w:val="00AF58BD"/>
    <w:rsid w:val="00AF61C0"/>
    <w:rsid w:val="00AF6E99"/>
    <w:rsid w:val="00AF7215"/>
    <w:rsid w:val="00B00AF9"/>
    <w:rsid w:val="00B01645"/>
    <w:rsid w:val="00B01B67"/>
    <w:rsid w:val="00B01CBE"/>
    <w:rsid w:val="00B01F62"/>
    <w:rsid w:val="00B0487A"/>
    <w:rsid w:val="00B05C80"/>
    <w:rsid w:val="00B062E5"/>
    <w:rsid w:val="00B068EB"/>
    <w:rsid w:val="00B10E04"/>
    <w:rsid w:val="00B13194"/>
    <w:rsid w:val="00B13977"/>
    <w:rsid w:val="00B1460F"/>
    <w:rsid w:val="00B148D4"/>
    <w:rsid w:val="00B14BD1"/>
    <w:rsid w:val="00B20B0F"/>
    <w:rsid w:val="00B21AB4"/>
    <w:rsid w:val="00B2220D"/>
    <w:rsid w:val="00B23335"/>
    <w:rsid w:val="00B254FA"/>
    <w:rsid w:val="00B27802"/>
    <w:rsid w:val="00B307BF"/>
    <w:rsid w:val="00B30AEA"/>
    <w:rsid w:val="00B3114B"/>
    <w:rsid w:val="00B3174F"/>
    <w:rsid w:val="00B32B96"/>
    <w:rsid w:val="00B343CF"/>
    <w:rsid w:val="00B35F32"/>
    <w:rsid w:val="00B36D3B"/>
    <w:rsid w:val="00B36F87"/>
    <w:rsid w:val="00B405F7"/>
    <w:rsid w:val="00B427B0"/>
    <w:rsid w:val="00B4289D"/>
    <w:rsid w:val="00B42FF6"/>
    <w:rsid w:val="00B432A8"/>
    <w:rsid w:val="00B43CDA"/>
    <w:rsid w:val="00B46A37"/>
    <w:rsid w:val="00B47CAE"/>
    <w:rsid w:val="00B51215"/>
    <w:rsid w:val="00B54A8C"/>
    <w:rsid w:val="00B54E2A"/>
    <w:rsid w:val="00B55E27"/>
    <w:rsid w:val="00B5788C"/>
    <w:rsid w:val="00B61F9D"/>
    <w:rsid w:val="00B625B7"/>
    <w:rsid w:val="00B639B5"/>
    <w:rsid w:val="00B6428B"/>
    <w:rsid w:val="00B6547A"/>
    <w:rsid w:val="00B66492"/>
    <w:rsid w:val="00B704D9"/>
    <w:rsid w:val="00B705EB"/>
    <w:rsid w:val="00B70CBC"/>
    <w:rsid w:val="00B7147E"/>
    <w:rsid w:val="00B71A5C"/>
    <w:rsid w:val="00B71F98"/>
    <w:rsid w:val="00B72629"/>
    <w:rsid w:val="00B748FA"/>
    <w:rsid w:val="00B75CC9"/>
    <w:rsid w:val="00B75EDB"/>
    <w:rsid w:val="00B7665B"/>
    <w:rsid w:val="00B76E81"/>
    <w:rsid w:val="00B77AFD"/>
    <w:rsid w:val="00B823B4"/>
    <w:rsid w:val="00B82B45"/>
    <w:rsid w:val="00B83CE4"/>
    <w:rsid w:val="00B87F4F"/>
    <w:rsid w:val="00B90A9C"/>
    <w:rsid w:val="00B90C06"/>
    <w:rsid w:val="00B91A31"/>
    <w:rsid w:val="00B92ABB"/>
    <w:rsid w:val="00B960F2"/>
    <w:rsid w:val="00B96C8E"/>
    <w:rsid w:val="00BA07DE"/>
    <w:rsid w:val="00BA140E"/>
    <w:rsid w:val="00BA1BD4"/>
    <w:rsid w:val="00BA43A7"/>
    <w:rsid w:val="00BA4F0D"/>
    <w:rsid w:val="00BA5728"/>
    <w:rsid w:val="00BA57AF"/>
    <w:rsid w:val="00BA63E5"/>
    <w:rsid w:val="00BA670A"/>
    <w:rsid w:val="00BA7991"/>
    <w:rsid w:val="00BA7B22"/>
    <w:rsid w:val="00BB031F"/>
    <w:rsid w:val="00BB0850"/>
    <w:rsid w:val="00BB41CB"/>
    <w:rsid w:val="00BB4470"/>
    <w:rsid w:val="00BB5C24"/>
    <w:rsid w:val="00BB6515"/>
    <w:rsid w:val="00BB67A9"/>
    <w:rsid w:val="00BB6BC7"/>
    <w:rsid w:val="00BC3257"/>
    <w:rsid w:val="00BC3A1F"/>
    <w:rsid w:val="00BC412E"/>
    <w:rsid w:val="00BC52FC"/>
    <w:rsid w:val="00BC5E86"/>
    <w:rsid w:val="00BC6B2B"/>
    <w:rsid w:val="00BD07F3"/>
    <w:rsid w:val="00BD09C2"/>
    <w:rsid w:val="00BD396E"/>
    <w:rsid w:val="00BD5DEF"/>
    <w:rsid w:val="00BD5FBB"/>
    <w:rsid w:val="00BD6473"/>
    <w:rsid w:val="00BD69C0"/>
    <w:rsid w:val="00BD7B62"/>
    <w:rsid w:val="00BE0748"/>
    <w:rsid w:val="00BE1513"/>
    <w:rsid w:val="00BE1543"/>
    <w:rsid w:val="00BE1D8F"/>
    <w:rsid w:val="00BE24CD"/>
    <w:rsid w:val="00BE2759"/>
    <w:rsid w:val="00BE2B10"/>
    <w:rsid w:val="00BE4BD4"/>
    <w:rsid w:val="00BE4D2D"/>
    <w:rsid w:val="00BE5023"/>
    <w:rsid w:val="00BE534B"/>
    <w:rsid w:val="00BE5CB7"/>
    <w:rsid w:val="00BE60F6"/>
    <w:rsid w:val="00BF0961"/>
    <w:rsid w:val="00BF1A1D"/>
    <w:rsid w:val="00BF1C81"/>
    <w:rsid w:val="00BF23C5"/>
    <w:rsid w:val="00BF2DB8"/>
    <w:rsid w:val="00BF2F09"/>
    <w:rsid w:val="00BF3CED"/>
    <w:rsid w:val="00BF540E"/>
    <w:rsid w:val="00BF5E1B"/>
    <w:rsid w:val="00BF642F"/>
    <w:rsid w:val="00BF6873"/>
    <w:rsid w:val="00C01D43"/>
    <w:rsid w:val="00C02407"/>
    <w:rsid w:val="00C02D56"/>
    <w:rsid w:val="00C032D1"/>
    <w:rsid w:val="00C03B15"/>
    <w:rsid w:val="00C03F9E"/>
    <w:rsid w:val="00C051A8"/>
    <w:rsid w:val="00C0609A"/>
    <w:rsid w:val="00C11FC3"/>
    <w:rsid w:val="00C127AA"/>
    <w:rsid w:val="00C12E47"/>
    <w:rsid w:val="00C170E1"/>
    <w:rsid w:val="00C17120"/>
    <w:rsid w:val="00C26A77"/>
    <w:rsid w:val="00C27374"/>
    <w:rsid w:val="00C273C3"/>
    <w:rsid w:val="00C315F0"/>
    <w:rsid w:val="00C32A5F"/>
    <w:rsid w:val="00C32C7E"/>
    <w:rsid w:val="00C34413"/>
    <w:rsid w:val="00C34804"/>
    <w:rsid w:val="00C34E40"/>
    <w:rsid w:val="00C3679E"/>
    <w:rsid w:val="00C371B9"/>
    <w:rsid w:val="00C372A4"/>
    <w:rsid w:val="00C37367"/>
    <w:rsid w:val="00C37521"/>
    <w:rsid w:val="00C4039D"/>
    <w:rsid w:val="00C4169D"/>
    <w:rsid w:val="00C434B5"/>
    <w:rsid w:val="00C45062"/>
    <w:rsid w:val="00C4518F"/>
    <w:rsid w:val="00C45204"/>
    <w:rsid w:val="00C452DF"/>
    <w:rsid w:val="00C45B5B"/>
    <w:rsid w:val="00C46934"/>
    <w:rsid w:val="00C46C45"/>
    <w:rsid w:val="00C47305"/>
    <w:rsid w:val="00C55A82"/>
    <w:rsid w:val="00C56047"/>
    <w:rsid w:val="00C56A70"/>
    <w:rsid w:val="00C56CC8"/>
    <w:rsid w:val="00C60E15"/>
    <w:rsid w:val="00C63A6A"/>
    <w:rsid w:val="00C646E5"/>
    <w:rsid w:val="00C64F66"/>
    <w:rsid w:val="00C65219"/>
    <w:rsid w:val="00C6548B"/>
    <w:rsid w:val="00C65BCB"/>
    <w:rsid w:val="00C67E92"/>
    <w:rsid w:val="00C67FCC"/>
    <w:rsid w:val="00C70E54"/>
    <w:rsid w:val="00C71B21"/>
    <w:rsid w:val="00C72842"/>
    <w:rsid w:val="00C728D4"/>
    <w:rsid w:val="00C74B45"/>
    <w:rsid w:val="00C74BA3"/>
    <w:rsid w:val="00C75A36"/>
    <w:rsid w:val="00C821EC"/>
    <w:rsid w:val="00C8609D"/>
    <w:rsid w:val="00C93D7E"/>
    <w:rsid w:val="00CA0DD0"/>
    <w:rsid w:val="00CA1F44"/>
    <w:rsid w:val="00CA3737"/>
    <w:rsid w:val="00CA398E"/>
    <w:rsid w:val="00CA55AA"/>
    <w:rsid w:val="00CB0CA0"/>
    <w:rsid w:val="00CB1B5F"/>
    <w:rsid w:val="00CB1FBE"/>
    <w:rsid w:val="00CB20C8"/>
    <w:rsid w:val="00CB2942"/>
    <w:rsid w:val="00CB35B3"/>
    <w:rsid w:val="00CB5B90"/>
    <w:rsid w:val="00CB67DE"/>
    <w:rsid w:val="00CB7D18"/>
    <w:rsid w:val="00CC0B74"/>
    <w:rsid w:val="00CC13DD"/>
    <w:rsid w:val="00CC1BE5"/>
    <w:rsid w:val="00CC2236"/>
    <w:rsid w:val="00CC2A17"/>
    <w:rsid w:val="00CC318D"/>
    <w:rsid w:val="00CC33E8"/>
    <w:rsid w:val="00CC3EDA"/>
    <w:rsid w:val="00CC6103"/>
    <w:rsid w:val="00CC73F0"/>
    <w:rsid w:val="00CC747A"/>
    <w:rsid w:val="00CC74BF"/>
    <w:rsid w:val="00CC7EC2"/>
    <w:rsid w:val="00CD0623"/>
    <w:rsid w:val="00CD1293"/>
    <w:rsid w:val="00CD4660"/>
    <w:rsid w:val="00CD5BE9"/>
    <w:rsid w:val="00CD6544"/>
    <w:rsid w:val="00CD67F5"/>
    <w:rsid w:val="00CD6C63"/>
    <w:rsid w:val="00CE02CD"/>
    <w:rsid w:val="00CE0C8E"/>
    <w:rsid w:val="00CE1808"/>
    <w:rsid w:val="00CE2D45"/>
    <w:rsid w:val="00CE3216"/>
    <w:rsid w:val="00CE43EC"/>
    <w:rsid w:val="00CE56AF"/>
    <w:rsid w:val="00CF0DF5"/>
    <w:rsid w:val="00CF1ED8"/>
    <w:rsid w:val="00CF33CD"/>
    <w:rsid w:val="00CF53D1"/>
    <w:rsid w:val="00CF5C06"/>
    <w:rsid w:val="00CF7970"/>
    <w:rsid w:val="00D01882"/>
    <w:rsid w:val="00D0321A"/>
    <w:rsid w:val="00D05F60"/>
    <w:rsid w:val="00D07211"/>
    <w:rsid w:val="00D077F5"/>
    <w:rsid w:val="00D07916"/>
    <w:rsid w:val="00D1038A"/>
    <w:rsid w:val="00D1058D"/>
    <w:rsid w:val="00D119F0"/>
    <w:rsid w:val="00D12DDA"/>
    <w:rsid w:val="00D17D43"/>
    <w:rsid w:val="00D17EB4"/>
    <w:rsid w:val="00D2118F"/>
    <w:rsid w:val="00D21EBD"/>
    <w:rsid w:val="00D25B69"/>
    <w:rsid w:val="00D2692E"/>
    <w:rsid w:val="00D31B0C"/>
    <w:rsid w:val="00D32D47"/>
    <w:rsid w:val="00D347D2"/>
    <w:rsid w:val="00D352CE"/>
    <w:rsid w:val="00D357FA"/>
    <w:rsid w:val="00D40294"/>
    <w:rsid w:val="00D44001"/>
    <w:rsid w:val="00D44AC8"/>
    <w:rsid w:val="00D46E1B"/>
    <w:rsid w:val="00D508C0"/>
    <w:rsid w:val="00D50AED"/>
    <w:rsid w:val="00D51881"/>
    <w:rsid w:val="00D542BB"/>
    <w:rsid w:val="00D54D6B"/>
    <w:rsid w:val="00D55F5C"/>
    <w:rsid w:val="00D5668F"/>
    <w:rsid w:val="00D56EA6"/>
    <w:rsid w:val="00D57DFF"/>
    <w:rsid w:val="00D62155"/>
    <w:rsid w:val="00D621F1"/>
    <w:rsid w:val="00D62910"/>
    <w:rsid w:val="00D631E1"/>
    <w:rsid w:val="00D634D2"/>
    <w:rsid w:val="00D646DA"/>
    <w:rsid w:val="00D64ED4"/>
    <w:rsid w:val="00D65366"/>
    <w:rsid w:val="00D661C8"/>
    <w:rsid w:val="00D66278"/>
    <w:rsid w:val="00D6692F"/>
    <w:rsid w:val="00D66E61"/>
    <w:rsid w:val="00D6739C"/>
    <w:rsid w:val="00D67F85"/>
    <w:rsid w:val="00D70422"/>
    <w:rsid w:val="00D71270"/>
    <w:rsid w:val="00D72999"/>
    <w:rsid w:val="00D73226"/>
    <w:rsid w:val="00D7600C"/>
    <w:rsid w:val="00D7639A"/>
    <w:rsid w:val="00D77205"/>
    <w:rsid w:val="00D77599"/>
    <w:rsid w:val="00D823F5"/>
    <w:rsid w:val="00D82D80"/>
    <w:rsid w:val="00D83529"/>
    <w:rsid w:val="00D841D5"/>
    <w:rsid w:val="00D86DE6"/>
    <w:rsid w:val="00D86FE5"/>
    <w:rsid w:val="00D87CB8"/>
    <w:rsid w:val="00D9171B"/>
    <w:rsid w:val="00D918DE"/>
    <w:rsid w:val="00D91BA5"/>
    <w:rsid w:val="00D92C3C"/>
    <w:rsid w:val="00D940E2"/>
    <w:rsid w:val="00D946FF"/>
    <w:rsid w:val="00DA0049"/>
    <w:rsid w:val="00DA0EFC"/>
    <w:rsid w:val="00DA36DD"/>
    <w:rsid w:val="00DA3794"/>
    <w:rsid w:val="00DA5490"/>
    <w:rsid w:val="00DA6863"/>
    <w:rsid w:val="00DA7CA8"/>
    <w:rsid w:val="00DB2EBC"/>
    <w:rsid w:val="00DB34B1"/>
    <w:rsid w:val="00DB54E2"/>
    <w:rsid w:val="00DC1DD3"/>
    <w:rsid w:val="00DC206F"/>
    <w:rsid w:val="00DC2C38"/>
    <w:rsid w:val="00DC3355"/>
    <w:rsid w:val="00DC3ECF"/>
    <w:rsid w:val="00DC42D5"/>
    <w:rsid w:val="00DC5648"/>
    <w:rsid w:val="00DC6660"/>
    <w:rsid w:val="00DD0914"/>
    <w:rsid w:val="00DD1E22"/>
    <w:rsid w:val="00DD59F5"/>
    <w:rsid w:val="00DD6A70"/>
    <w:rsid w:val="00DE0BA6"/>
    <w:rsid w:val="00DE0C38"/>
    <w:rsid w:val="00DE209A"/>
    <w:rsid w:val="00DE297D"/>
    <w:rsid w:val="00DE2C79"/>
    <w:rsid w:val="00DE5064"/>
    <w:rsid w:val="00DE74A0"/>
    <w:rsid w:val="00DF33D8"/>
    <w:rsid w:val="00DF437A"/>
    <w:rsid w:val="00DF6ABB"/>
    <w:rsid w:val="00E0005A"/>
    <w:rsid w:val="00E04729"/>
    <w:rsid w:val="00E07FE5"/>
    <w:rsid w:val="00E1233A"/>
    <w:rsid w:val="00E13057"/>
    <w:rsid w:val="00E160D1"/>
    <w:rsid w:val="00E17387"/>
    <w:rsid w:val="00E20E2F"/>
    <w:rsid w:val="00E24096"/>
    <w:rsid w:val="00E26DBB"/>
    <w:rsid w:val="00E3057F"/>
    <w:rsid w:val="00E31C14"/>
    <w:rsid w:val="00E323E0"/>
    <w:rsid w:val="00E325E3"/>
    <w:rsid w:val="00E342A6"/>
    <w:rsid w:val="00E34919"/>
    <w:rsid w:val="00E356D5"/>
    <w:rsid w:val="00E4106A"/>
    <w:rsid w:val="00E41D91"/>
    <w:rsid w:val="00E434C8"/>
    <w:rsid w:val="00E45CEB"/>
    <w:rsid w:val="00E46149"/>
    <w:rsid w:val="00E517B5"/>
    <w:rsid w:val="00E51937"/>
    <w:rsid w:val="00E52531"/>
    <w:rsid w:val="00E57FEE"/>
    <w:rsid w:val="00E611F6"/>
    <w:rsid w:val="00E61EBA"/>
    <w:rsid w:val="00E647DF"/>
    <w:rsid w:val="00E66777"/>
    <w:rsid w:val="00E66F82"/>
    <w:rsid w:val="00E709AC"/>
    <w:rsid w:val="00E73985"/>
    <w:rsid w:val="00E76372"/>
    <w:rsid w:val="00E809B7"/>
    <w:rsid w:val="00E84372"/>
    <w:rsid w:val="00E85132"/>
    <w:rsid w:val="00E873CC"/>
    <w:rsid w:val="00E87517"/>
    <w:rsid w:val="00E910F2"/>
    <w:rsid w:val="00E92086"/>
    <w:rsid w:val="00E92AA7"/>
    <w:rsid w:val="00E93113"/>
    <w:rsid w:val="00E9371E"/>
    <w:rsid w:val="00E94E11"/>
    <w:rsid w:val="00E9506E"/>
    <w:rsid w:val="00E95565"/>
    <w:rsid w:val="00E96787"/>
    <w:rsid w:val="00E976E5"/>
    <w:rsid w:val="00EA17B4"/>
    <w:rsid w:val="00EA1A6C"/>
    <w:rsid w:val="00EA1C28"/>
    <w:rsid w:val="00EA2652"/>
    <w:rsid w:val="00EA301D"/>
    <w:rsid w:val="00EA37B8"/>
    <w:rsid w:val="00EA6C47"/>
    <w:rsid w:val="00EA6D65"/>
    <w:rsid w:val="00EA6E1F"/>
    <w:rsid w:val="00EA7DAF"/>
    <w:rsid w:val="00EB1B16"/>
    <w:rsid w:val="00EB2762"/>
    <w:rsid w:val="00EB2777"/>
    <w:rsid w:val="00EB3E41"/>
    <w:rsid w:val="00EB406F"/>
    <w:rsid w:val="00EB647C"/>
    <w:rsid w:val="00EB66B6"/>
    <w:rsid w:val="00EC0491"/>
    <w:rsid w:val="00EC2160"/>
    <w:rsid w:val="00EC3C25"/>
    <w:rsid w:val="00EC67B5"/>
    <w:rsid w:val="00EC69B2"/>
    <w:rsid w:val="00EC6FA8"/>
    <w:rsid w:val="00EC7163"/>
    <w:rsid w:val="00ED09B6"/>
    <w:rsid w:val="00ED46DD"/>
    <w:rsid w:val="00ED4783"/>
    <w:rsid w:val="00ED530A"/>
    <w:rsid w:val="00ED5339"/>
    <w:rsid w:val="00ED6289"/>
    <w:rsid w:val="00ED66CF"/>
    <w:rsid w:val="00ED7533"/>
    <w:rsid w:val="00EE0E1B"/>
    <w:rsid w:val="00EE1261"/>
    <w:rsid w:val="00EE1DF7"/>
    <w:rsid w:val="00EE5160"/>
    <w:rsid w:val="00EE70C0"/>
    <w:rsid w:val="00EE786B"/>
    <w:rsid w:val="00EF0457"/>
    <w:rsid w:val="00EF0849"/>
    <w:rsid w:val="00EF0AE8"/>
    <w:rsid w:val="00EF26AF"/>
    <w:rsid w:val="00EF34FE"/>
    <w:rsid w:val="00EF4FA6"/>
    <w:rsid w:val="00EF578A"/>
    <w:rsid w:val="00EF7D50"/>
    <w:rsid w:val="00F00307"/>
    <w:rsid w:val="00F036A8"/>
    <w:rsid w:val="00F03736"/>
    <w:rsid w:val="00F0549C"/>
    <w:rsid w:val="00F05FCA"/>
    <w:rsid w:val="00F108A0"/>
    <w:rsid w:val="00F10F72"/>
    <w:rsid w:val="00F11DBD"/>
    <w:rsid w:val="00F12357"/>
    <w:rsid w:val="00F12581"/>
    <w:rsid w:val="00F12BAD"/>
    <w:rsid w:val="00F13544"/>
    <w:rsid w:val="00F14502"/>
    <w:rsid w:val="00F14B83"/>
    <w:rsid w:val="00F15273"/>
    <w:rsid w:val="00F214DF"/>
    <w:rsid w:val="00F233C7"/>
    <w:rsid w:val="00F2432E"/>
    <w:rsid w:val="00F25263"/>
    <w:rsid w:val="00F27E38"/>
    <w:rsid w:val="00F31BE6"/>
    <w:rsid w:val="00F3218E"/>
    <w:rsid w:val="00F32193"/>
    <w:rsid w:val="00F322D9"/>
    <w:rsid w:val="00F336D8"/>
    <w:rsid w:val="00F339C1"/>
    <w:rsid w:val="00F353D4"/>
    <w:rsid w:val="00F37034"/>
    <w:rsid w:val="00F40714"/>
    <w:rsid w:val="00F419C7"/>
    <w:rsid w:val="00F43900"/>
    <w:rsid w:val="00F4776D"/>
    <w:rsid w:val="00F479CF"/>
    <w:rsid w:val="00F47A6B"/>
    <w:rsid w:val="00F47EF6"/>
    <w:rsid w:val="00F5057E"/>
    <w:rsid w:val="00F52189"/>
    <w:rsid w:val="00F53C83"/>
    <w:rsid w:val="00F53DFD"/>
    <w:rsid w:val="00F551AA"/>
    <w:rsid w:val="00F55870"/>
    <w:rsid w:val="00F55E28"/>
    <w:rsid w:val="00F56687"/>
    <w:rsid w:val="00F56E72"/>
    <w:rsid w:val="00F571FD"/>
    <w:rsid w:val="00F60B37"/>
    <w:rsid w:val="00F61D31"/>
    <w:rsid w:val="00F62895"/>
    <w:rsid w:val="00F64BB7"/>
    <w:rsid w:val="00F726CD"/>
    <w:rsid w:val="00F77AEF"/>
    <w:rsid w:val="00F77E16"/>
    <w:rsid w:val="00F8194A"/>
    <w:rsid w:val="00F8215B"/>
    <w:rsid w:val="00F82DCA"/>
    <w:rsid w:val="00F849BB"/>
    <w:rsid w:val="00F84BC3"/>
    <w:rsid w:val="00F85B87"/>
    <w:rsid w:val="00F86BC9"/>
    <w:rsid w:val="00F91AF2"/>
    <w:rsid w:val="00F9239E"/>
    <w:rsid w:val="00F93637"/>
    <w:rsid w:val="00F9504E"/>
    <w:rsid w:val="00F955B1"/>
    <w:rsid w:val="00F97296"/>
    <w:rsid w:val="00FA07F3"/>
    <w:rsid w:val="00FA1CB5"/>
    <w:rsid w:val="00FA30F2"/>
    <w:rsid w:val="00FA338D"/>
    <w:rsid w:val="00FA6DD9"/>
    <w:rsid w:val="00FA7585"/>
    <w:rsid w:val="00FB0C16"/>
    <w:rsid w:val="00FB2E1B"/>
    <w:rsid w:val="00FB5549"/>
    <w:rsid w:val="00FB6815"/>
    <w:rsid w:val="00FB7908"/>
    <w:rsid w:val="00FC0136"/>
    <w:rsid w:val="00FC0279"/>
    <w:rsid w:val="00FC08CB"/>
    <w:rsid w:val="00FC23C9"/>
    <w:rsid w:val="00FC2F4D"/>
    <w:rsid w:val="00FC4203"/>
    <w:rsid w:val="00FC4A54"/>
    <w:rsid w:val="00FC57BD"/>
    <w:rsid w:val="00FC6C18"/>
    <w:rsid w:val="00FC7CED"/>
    <w:rsid w:val="00FD0135"/>
    <w:rsid w:val="00FD077B"/>
    <w:rsid w:val="00FD14EF"/>
    <w:rsid w:val="00FD183E"/>
    <w:rsid w:val="00FD1EE4"/>
    <w:rsid w:val="00FD3132"/>
    <w:rsid w:val="00FD4B07"/>
    <w:rsid w:val="00FD59CE"/>
    <w:rsid w:val="00FD6482"/>
    <w:rsid w:val="00FE0A45"/>
    <w:rsid w:val="00FE0B58"/>
    <w:rsid w:val="00FE46EA"/>
    <w:rsid w:val="00FE4B79"/>
    <w:rsid w:val="00FE4F70"/>
    <w:rsid w:val="00FE4FBE"/>
    <w:rsid w:val="00FE505B"/>
    <w:rsid w:val="00FF0339"/>
    <w:rsid w:val="00FF181D"/>
    <w:rsid w:val="00FF36BC"/>
    <w:rsid w:val="00FF452C"/>
    <w:rsid w:val="00FF5588"/>
    <w:rsid w:val="00FF605B"/>
    <w:rsid w:val="00FF62D7"/>
    <w:rsid w:val="00FF6573"/>
    <w:rsid w:val="00F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9792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2D"/>
    <w:pPr>
      <w:spacing w:before="120" w:after="0" w:line="240" w:lineRule="auto"/>
    </w:pPr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07C"/>
    <w:pPr>
      <w:keepNext/>
      <w:keepLines/>
      <w:pageBreakBefore/>
      <w:spacing w:before="360" w:after="120"/>
      <w:ind w:left="720" w:right="720"/>
      <w:jc w:val="center"/>
      <w:outlineLvl w:val="0"/>
    </w:pPr>
    <w:rPr>
      <w:rFonts w:eastAsiaTheme="majorEastAsia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047"/>
    <w:pPr>
      <w:keepNext/>
      <w:keepLines/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009"/>
    <w:pPr>
      <w:keepNext/>
      <w:keepLines/>
      <w:spacing w:before="240" w:after="120"/>
      <w:ind w:left="360"/>
      <w:outlineLvl w:val="2"/>
    </w:pPr>
    <w:rPr>
      <w:rFonts w:eastAsiaTheme="majorEastAsia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C2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2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2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2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7C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6047"/>
    <w:rPr>
      <w:rFonts w:ascii="Franklin Gothic Book" w:eastAsiaTheme="majorEastAsia" w:hAnsi="Franklin Gothic Book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009"/>
    <w:rPr>
      <w:rFonts w:ascii="Franklin Gothic Book" w:eastAsiaTheme="majorEastAsia" w:hAnsi="Franklin Gothic Book" w:cs="Times New Roman"/>
      <w:b/>
      <w:bCs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40C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D42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7561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56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561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5F7"/>
  </w:style>
  <w:style w:type="paragraph" w:styleId="Footer">
    <w:name w:val="footer"/>
    <w:basedOn w:val="Normal"/>
    <w:link w:val="FooterChar"/>
    <w:uiPriority w:val="99"/>
    <w:unhideWhenUsed/>
    <w:rsid w:val="00B40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5F7"/>
  </w:style>
  <w:style w:type="paragraph" w:styleId="NoSpacing">
    <w:name w:val="No Spacing"/>
    <w:link w:val="NoSpacingChar"/>
    <w:uiPriority w:val="1"/>
    <w:qFormat/>
    <w:rsid w:val="00D621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1BB4"/>
  </w:style>
  <w:style w:type="character" w:styleId="Hyperlink">
    <w:name w:val="Hyperlink"/>
    <w:basedOn w:val="DefaultParagraphFont"/>
    <w:uiPriority w:val="99"/>
    <w:unhideWhenUsed/>
    <w:rsid w:val="00D6215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D51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25B2"/>
    <w:pPr>
      <w:tabs>
        <w:tab w:val="right" w:leader="dot" w:pos="9360"/>
      </w:tabs>
      <w:spacing w:after="100"/>
      <w:ind w:left="360" w:hanging="360"/>
    </w:pPr>
  </w:style>
  <w:style w:type="paragraph" w:customStyle="1" w:styleId="SBACTableText">
    <w:name w:val="SBAC_Table Text"/>
    <w:basedOn w:val="Normal"/>
    <w:qFormat/>
    <w:rsid w:val="006415A1"/>
    <w:pPr>
      <w:spacing w:before="0" w:after="60"/>
    </w:pPr>
    <w:rPr>
      <w:sz w:val="20"/>
      <w:szCs w:val="20"/>
    </w:rPr>
  </w:style>
  <w:style w:type="paragraph" w:customStyle="1" w:styleId="SBACTableHeaderRow">
    <w:name w:val="SBAC_Table Header Row"/>
    <w:link w:val="SBACTableHeaderRowChar"/>
    <w:qFormat/>
    <w:rsid w:val="006415A1"/>
    <w:pPr>
      <w:spacing w:after="60" w:line="240" w:lineRule="auto"/>
    </w:pPr>
    <w:rPr>
      <w:rFonts w:ascii="Franklin Gothic Book" w:hAnsi="Franklin Gothic Book"/>
      <w:b/>
      <w:sz w:val="20"/>
      <w:szCs w:val="20"/>
    </w:rPr>
  </w:style>
  <w:style w:type="character" w:customStyle="1" w:styleId="SBACTableHeaderRowChar">
    <w:name w:val="SBAC_Table Header Row Char"/>
    <w:basedOn w:val="DefaultParagraphFont"/>
    <w:link w:val="SBACTableHeaderRow"/>
    <w:rsid w:val="006415A1"/>
    <w:rPr>
      <w:rFonts w:ascii="Franklin Gothic Book" w:hAnsi="Franklin Gothic Book"/>
      <w:b/>
      <w:sz w:val="20"/>
      <w:szCs w:val="20"/>
    </w:rPr>
  </w:style>
  <w:style w:type="paragraph" w:customStyle="1" w:styleId="Default">
    <w:name w:val="Default"/>
    <w:rsid w:val="00BF23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66D0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720" w:hanging="500"/>
    </w:pPr>
  </w:style>
  <w:style w:type="paragraph" w:styleId="Caption">
    <w:name w:val="caption"/>
    <w:basedOn w:val="Normal"/>
    <w:next w:val="Normal"/>
    <w:uiPriority w:val="35"/>
    <w:unhideWhenUsed/>
    <w:qFormat/>
    <w:rsid w:val="006B25B2"/>
    <w:pPr>
      <w:spacing w:before="0" w:after="200"/>
      <w:jc w:val="center"/>
    </w:pPr>
    <w:rPr>
      <w:bCs/>
      <w:color w:val="000000" w:themeColor="text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67046"/>
    <w:pPr>
      <w:tabs>
        <w:tab w:val="right" w:pos="9360"/>
      </w:tabs>
      <w:spacing w:after="100"/>
      <w:ind w:left="1260" w:hanging="820"/>
    </w:pPr>
  </w:style>
  <w:style w:type="paragraph" w:styleId="TableofFigures">
    <w:name w:val="table of figures"/>
    <w:basedOn w:val="Normal"/>
    <w:next w:val="Normal"/>
    <w:uiPriority w:val="99"/>
    <w:unhideWhenUsed/>
    <w:rsid w:val="00010C8D"/>
  </w:style>
  <w:style w:type="paragraph" w:customStyle="1" w:styleId="Part">
    <w:name w:val="Part"/>
    <w:basedOn w:val="NoSpacing"/>
    <w:next w:val="NoSpacing"/>
    <w:link w:val="PartChar"/>
    <w:qFormat/>
    <w:rsid w:val="00331BB4"/>
    <w:pPr>
      <w:keepNext/>
      <w:widowControl w:val="0"/>
    </w:pPr>
    <w:rPr>
      <w:rFonts w:eastAsiaTheme="minorEastAsia"/>
      <w:b/>
    </w:rPr>
  </w:style>
  <w:style w:type="character" w:customStyle="1" w:styleId="PartChar">
    <w:name w:val="Part Char"/>
    <w:basedOn w:val="NoSpacingChar"/>
    <w:link w:val="Part"/>
    <w:rsid w:val="00331BB4"/>
    <w:rPr>
      <w:rFonts w:eastAsiaTheme="minorEastAsia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56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6589"/>
    <w:pPr>
      <w:spacing w:before="0" w:after="200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6589"/>
    <w:rPr>
      <w:rFonts w:eastAsiaTheme="minorEastAsia"/>
      <w:sz w:val="20"/>
      <w:szCs w:val="20"/>
    </w:rPr>
  </w:style>
  <w:style w:type="character" w:customStyle="1" w:styleId="apple-converted-space">
    <w:name w:val="apple-converted-space"/>
    <w:basedOn w:val="DefaultParagraphFont"/>
    <w:rsid w:val="00A03B61"/>
  </w:style>
  <w:style w:type="character" w:styleId="PlaceholderText">
    <w:name w:val="Placeholder Text"/>
    <w:basedOn w:val="DefaultParagraphFont"/>
    <w:uiPriority w:val="99"/>
    <w:semiHidden/>
    <w:rsid w:val="0090751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4737E"/>
    <w:rPr>
      <w:color w:val="800080"/>
      <w:u w:val="single"/>
    </w:rPr>
  </w:style>
  <w:style w:type="paragraph" w:customStyle="1" w:styleId="xl65">
    <w:name w:val="xl6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64737E"/>
    <w:pP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69">
    <w:name w:val="xl69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1">
    <w:name w:val="xl7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2">
    <w:name w:val="xl7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4">
    <w:name w:val="xl7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75">
    <w:name w:val="xl7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808080"/>
      <w:sz w:val="24"/>
      <w:szCs w:val="24"/>
    </w:rPr>
  </w:style>
  <w:style w:type="paragraph" w:customStyle="1" w:styleId="xl78">
    <w:name w:val="xl7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64737E"/>
    <w:pPr>
      <w:pBdr>
        <w:top w:val="single" w:sz="4" w:space="0" w:color="auto"/>
        <w:bottom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1">
    <w:name w:val="xl81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3">
    <w:name w:val="xl8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6">
    <w:name w:val="xl86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7">
    <w:name w:val="xl87"/>
    <w:basedOn w:val="Normal"/>
    <w:rsid w:val="006473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8">
    <w:name w:val="xl88"/>
    <w:basedOn w:val="Normal"/>
    <w:rsid w:val="0064737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89">
    <w:name w:val="xl8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0">
    <w:name w:val="xl9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jc w:val="right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1">
    <w:name w:val="xl91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2">
    <w:name w:val="xl9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3">
    <w:name w:val="xl93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4">
    <w:name w:val="xl94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64737E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97">
    <w:name w:val="xl97"/>
    <w:basedOn w:val="Normal"/>
    <w:rsid w:val="0064737E"/>
    <w:pPr>
      <w:shd w:val="clear" w:color="000000" w:fill="D9D9D9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xl98">
    <w:name w:val="xl98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99">
    <w:name w:val="xl99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0">
    <w:name w:val="xl100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101">
    <w:name w:val="xl101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102">
    <w:name w:val="xl102"/>
    <w:basedOn w:val="Normal"/>
    <w:rsid w:val="0064737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374"/>
    <w:pPr>
      <w:spacing w:before="120" w:after="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374"/>
    <w:rPr>
      <w:rFonts w:eastAsiaTheme="minorEastAsia"/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567046"/>
    <w:pPr>
      <w:spacing w:before="0" w:after="480"/>
      <w:ind w:left="720" w:right="720"/>
      <w:contextualSpacing/>
      <w:jc w:val="center"/>
    </w:pPr>
    <w:rPr>
      <w:rFonts w:eastAsiaTheme="majorEastAsia"/>
      <w:b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67046"/>
    <w:rPr>
      <w:rFonts w:ascii="Franklin Gothic Book" w:eastAsiaTheme="majorEastAsia" w:hAnsi="Franklin Gothic Book" w:cs="Times New Roman"/>
      <w:b/>
      <w:spacing w:val="5"/>
      <w:kern w:val="28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567046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7046"/>
    <w:rPr>
      <w:rFonts w:ascii="Franklin Gothic Book" w:eastAsia="Calibri" w:hAnsi="Franklin Gothic Book" w:cs="Times New Roman"/>
    </w:rPr>
  </w:style>
  <w:style w:type="paragraph" w:customStyle="1" w:styleId="TableHeading1">
    <w:name w:val="Table Heading 1"/>
    <w:basedOn w:val="Normal"/>
    <w:qFormat/>
    <w:rsid w:val="00C56047"/>
    <w:pPr>
      <w:spacing w:before="0" w:after="120"/>
      <w:jc w:val="center"/>
    </w:pPr>
    <w:rPr>
      <w:b/>
      <w:color w:val="FFFFFF" w:themeColor="background1"/>
      <w:sz w:val="20"/>
    </w:rPr>
  </w:style>
  <w:style w:type="paragraph" w:customStyle="1" w:styleId="TableLeftColumn">
    <w:name w:val="Table Left Column"/>
    <w:basedOn w:val="Normal"/>
    <w:qFormat/>
    <w:rsid w:val="00C56047"/>
    <w:pPr>
      <w:spacing w:before="0" w:after="120"/>
    </w:pPr>
    <w:rPr>
      <w:sz w:val="20"/>
    </w:rPr>
  </w:style>
  <w:style w:type="paragraph" w:customStyle="1" w:styleId="font0">
    <w:name w:val="font0"/>
    <w:basedOn w:val="Normal"/>
    <w:rsid w:val="00486E69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3">
    <w:name w:val="xl63"/>
    <w:basedOn w:val="Normal"/>
    <w:rsid w:val="00486E6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xl64">
    <w:name w:val="xl64"/>
    <w:basedOn w:val="Normal"/>
    <w:rsid w:val="00486E69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486E6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C26A77"/>
    <w:pPr>
      <w:spacing w:before="0" w:after="100" w:line="276" w:lineRule="auto"/>
      <w:ind w:left="1760"/>
    </w:pPr>
    <w:rPr>
      <w:rFonts w:asciiTheme="minorHAnsi" w:eastAsiaTheme="minorEastAsia" w:hAnsiTheme="minorHAnsi" w:cstheme="minorBidi"/>
    </w:rPr>
  </w:style>
  <w:style w:type="character" w:styleId="PageNumber">
    <w:name w:val="page number"/>
    <w:basedOn w:val="DefaultParagraphFont"/>
    <w:rsid w:val="00025019"/>
  </w:style>
  <w:style w:type="paragraph" w:customStyle="1" w:styleId="Description">
    <w:name w:val="Description"/>
    <w:basedOn w:val="Normal"/>
    <w:qFormat/>
    <w:rsid w:val="00336C53"/>
    <w:pPr>
      <w:widowControl w:val="0"/>
      <w:autoSpaceDE w:val="0"/>
      <w:autoSpaceDN w:val="0"/>
      <w:adjustRightInd w:val="0"/>
      <w:spacing w:before="0" w:after="120"/>
    </w:pPr>
    <w:rPr>
      <w:rFonts w:asciiTheme="minorHAnsi" w:eastAsiaTheme="minorEastAsia" w:hAnsiTheme="minorHAnsi" w:cs="Times"/>
      <w:sz w:val="24"/>
      <w:szCs w:val="28"/>
    </w:rPr>
  </w:style>
  <w:style w:type="paragraph" w:customStyle="1" w:styleId="JSON">
    <w:name w:val="JSON"/>
    <w:basedOn w:val="Description"/>
    <w:qFormat/>
    <w:rsid w:val="00F31BE6"/>
    <w:pPr>
      <w:spacing w:before="20" w:after="10"/>
    </w:pPr>
    <w:rPr>
      <w:rFonts w:ascii="Consolas" w:hAnsi="Consolas"/>
      <w:sz w:val="1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5CC9"/>
    <w:pPr>
      <w:spacing w:before="0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5CC9"/>
    <w:rPr>
      <w:rFonts w:ascii="Times New Roman" w:eastAsia="Calibri" w:hAnsi="Times New Roman" w:cs="Times New Roman"/>
      <w:sz w:val="24"/>
      <w:szCs w:val="24"/>
    </w:rPr>
  </w:style>
  <w:style w:type="character" w:customStyle="1" w:styleId="messagebody">
    <w:name w:val="message_body"/>
    <w:basedOn w:val="DefaultParagraphFont"/>
    <w:rsid w:val="001A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%20Users\Application%20Data\KnowledgeTree\KnowledgeTree%20Tools\knowledgetre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4A17C-6139-6A4B-9578-7C0721DC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Settings\All Users\Application Data\KnowledgeTree\KnowledgeTree Tools\knowledgetree.dot</Template>
  <TotalTime>33</TotalTime>
  <Pages>42</Pages>
  <Words>8507</Words>
  <Characters>48493</Characters>
  <Application>Microsoft Macintosh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56887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American Institutes for Research</dc:creator>
  <cp:lastModifiedBy>Rami Levy</cp:lastModifiedBy>
  <cp:revision>24</cp:revision>
  <cp:lastPrinted>2013-06-03T17:59:00Z</cp:lastPrinted>
  <dcterms:created xsi:type="dcterms:W3CDTF">2016-02-04T00:09:00Z</dcterms:created>
  <dcterms:modified xsi:type="dcterms:W3CDTF">2016-02-04T20:40:00Z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MergeTypeOnOpen">
    <vt:lpwstr>None</vt:lpwstr>
  </property>
  <property fmtid="{D5CDD505-2E9C-101B-9397-08002B2CF9AE}" pid="3" name="Offisync_ProviderInitializationData">
    <vt:lpwstr>Airassessment</vt:lpwstr>
  </property>
  <property fmtid="{D5CDD505-2E9C-101B-9397-08002B2CF9AE}" pid="4" name="Offisync_UpdateToken">
    <vt:lpwstr>0.1</vt:lpwstr>
  </property>
  <property fmtid="{D5CDD505-2E9C-101B-9397-08002B2CF9AE}" pid="5" name="Offisync_UniqueId">
    <vt:lpwstr>4273</vt:lpwstr>
  </property>
  <property fmtid="{D5CDD505-2E9C-101B-9397-08002B2CF9AE}" pid="6" name="Offisync_ProviderName">
    <vt:lpwstr>KnowledgeTree</vt:lpwstr>
  </property>
  <property fmtid="{D5CDD505-2E9C-101B-9397-08002B2CF9AE}" pid="7" name="Offisync_IsSaved">
    <vt:lpwstr>False</vt:lpwstr>
  </property>
</Properties>
</file>